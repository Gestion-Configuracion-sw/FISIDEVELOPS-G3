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F1" w:rsidRPr="00832861" w:rsidRDefault="00660E0A">
      <w:pPr>
        <w:pStyle w:val="Ttulo"/>
        <w:jc w:val="right"/>
        <w:rPr>
          <w:rFonts w:asciiTheme="majorHAnsi" w:hAnsiTheme="majorHAnsi"/>
          <w:lang w:val="es-ES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r w:rsidR="00A052D5" w:rsidRPr="00832861">
        <w:rPr>
          <w:rFonts w:asciiTheme="majorHAnsi" w:hAnsiTheme="majorHAnsi"/>
          <w:sz w:val="44"/>
          <w:szCs w:val="44"/>
        </w:rPr>
        <w:t>Diseño</w:t>
      </w:r>
    </w:p>
    <w:p w:rsidR="009943F1" w:rsidRPr="00832861" w:rsidRDefault="001E068C">
      <w:pPr>
        <w:pStyle w:val="Ttulo"/>
        <w:jc w:val="right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Sistema de Subastas en </w:t>
      </w:r>
      <w:r w:rsidR="00A92EDD" w:rsidRPr="00832861">
        <w:rPr>
          <w:rFonts w:asciiTheme="majorHAnsi" w:hAnsiTheme="majorHAnsi"/>
        </w:rPr>
        <w:t>Línea</w:t>
      </w:r>
    </w:p>
    <w:p w:rsidR="009943F1" w:rsidRPr="00832861" w:rsidRDefault="009943F1">
      <w:pPr>
        <w:pStyle w:val="Ttulo"/>
        <w:jc w:val="right"/>
        <w:rPr>
          <w:rFonts w:asciiTheme="majorHAnsi" w:hAnsiTheme="majorHAnsi"/>
        </w:rPr>
      </w:pPr>
    </w:p>
    <w:p w:rsidR="009943F1" w:rsidRPr="00832861" w:rsidRDefault="00A92EDD">
      <w:pPr>
        <w:pStyle w:val="Ttul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</w:t>
      </w:r>
      <w:r w:rsidR="00A17013" w:rsidRPr="00832861">
        <w:rPr>
          <w:rFonts w:asciiTheme="majorHAnsi" w:hAnsiTheme="majorHAnsi"/>
          <w:sz w:val="28"/>
        </w:rPr>
        <w:t xml:space="preserve"> 1.0</w:t>
      </w:r>
    </w:p>
    <w:p w:rsidR="009943F1" w:rsidRPr="00832861" w:rsidRDefault="009943F1">
      <w:pPr>
        <w:pStyle w:val="Ttulo"/>
        <w:rPr>
          <w:rFonts w:asciiTheme="majorHAnsi" w:hAnsiTheme="majorHAnsi"/>
          <w:sz w:val="28"/>
        </w:rPr>
      </w:pPr>
    </w:p>
    <w:p w:rsidR="009943F1" w:rsidRPr="00832861" w:rsidRDefault="009943F1">
      <w:pPr>
        <w:rPr>
          <w:rFonts w:asciiTheme="majorHAnsi" w:hAnsiTheme="majorHAnsi"/>
        </w:rPr>
      </w:pPr>
    </w:p>
    <w:p w:rsidR="009943F1" w:rsidRPr="00832861" w:rsidRDefault="00A17013" w:rsidP="001E068C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9943F1" w:rsidRPr="00832861" w:rsidRDefault="009943F1">
      <w:pPr>
        <w:rPr>
          <w:rFonts w:asciiTheme="majorHAnsi" w:hAnsiTheme="majorHAnsi"/>
        </w:rPr>
        <w:sectPr w:rsidR="009943F1" w:rsidRPr="0083286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2861" w:rsidRDefault="003D3600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9206FD" w:rsidRPr="00832861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2861" w:rsidTr="00B04545"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832861" w:rsidTr="00B04545">
        <w:tc>
          <w:tcPr>
            <w:tcW w:w="2304" w:type="dxa"/>
          </w:tcPr>
          <w:p w:rsidR="009943F1" w:rsidRPr="008328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832861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2861" w:rsidRDefault="00A052D5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9943F1" w:rsidRPr="00832861" w:rsidRDefault="00502C19" w:rsidP="001E068C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832861" w:rsidRDefault="009943F1">
      <w:pPr>
        <w:rPr>
          <w:rFonts w:asciiTheme="majorHAnsi" w:hAnsiTheme="majorHAnsi"/>
        </w:rPr>
      </w:pPr>
    </w:p>
    <w:p w:rsidR="009943F1" w:rsidRPr="00832861" w:rsidRDefault="00A17013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br w:type="page"/>
      </w:r>
      <w:r w:rsidR="006E006F" w:rsidRPr="00832861">
        <w:rPr>
          <w:rFonts w:asciiTheme="majorHAnsi" w:hAnsiTheme="majorHAnsi"/>
        </w:rPr>
        <w:lastRenderedPageBreak/>
        <w:t>Tabla de Contenidos</w:t>
      </w:r>
    </w:p>
    <w:p w:rsidR="001B724D" w:rsidRDefault="00A1701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32861">
        <w:rPr>
          <w:rFonts w:asciiTheme="majorHAnsi" w:hAnsiTheme="majorHAnsi"/>
        </w:rPr>
        <w:fldChar w:fldCharType="begin"/>
      </w:r>
      <w:r w:rsidRPr="00832861">
        <w:rPr>
          <w:rFonts w:asciiTheme="majorHAnsi" w:hAnsiTheme="majorHAnsi"/>
        </w:rPr>
        <w:instrText xml:space="preserve"> TOC \o "1-3" </w:instrText>
      </w:r>
      <w:r w:rsidRPr="00832861">
        <w:rPr>
          <w:rFonts w:asciiTheme="majorHAnsi" w:hAnsiTheme="majorHAnsi"/>
        </w:rPr>
        <w:fldChar w:fldCharType="separate"/>
      </w:r>
      <w:r w:rsidR="001B724D" w:rsidRPr="004A6E42">
        <w:rPr>
          <w:rFonts w:asciiTheme="majorHAnsi" w:hAnsiTheme="majorHAnsi"/>
          <w:noProof/>
          <w:lang w:val="en-US"/>
        </w:rPr>
        <w:t>1.</w:t>
      </w:r>
      <w:r w:rsidR="001B724D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1B724D" w:rsidRPr="004A6E42">
        <w:rPr>
          <w:rFonts w:asciiTheme="majorHAnsi" w:hAnsiTheme="majorHAnsi"/>
          <w:noProof/>
        </w:rPr>
        <w:t>Introducción</w:t>
      </w:r>
      <w:r w:rsidR="001B724D" w:rsidRPr="004A6E42">
        <w:rPr>
          <w:rFonts w:asciiTheme="majorHAnsi" w:hAnsiTheme="majorHAnsi"/>
          <w:noProof/>
          <w:lang w:val="en-US"/>
        </w:rPr>
        <w:t>:</w:t>
      </w:r>
      <w:r w:rsidR="001B724D">
        <w:rPr>
          <w:noProof/>
        </w:rPr>
        <w:tab/>
      </w:r>
      <w:r w:rsidR="001B724D">
        <w:rPr>
          <w:noProof/>
        </w:rPr>
        <w:fldChar w:fldCharType="begin"/>
      </w:r>
      <w:r w:rsidR="001B724D">
        <w:rPr>
          <w:noProof/>
        </w:rPr>
        <w:instrText xml:space="preserve"> PAGEREF _Toc390211865 \h </w:instrText>
      </w:r>
      <w:r w:rsidR="001B724D">
        <w:rPr>
          <w:noProof/>
        </w:rPr>
      </w:r>
      <w:r w:rsidR="001B724D">
        <w:rPr>
          <w:noProof/>
        </w:rPr>
        <w:fldChar w:fldCharType="separate"/>
      </w:r>
      <w:r w:rsidR="001B724D">
        <w:rPr>
          <w:noProof/>
        </w:rPr>
        <w:t>4</w:t>
      </w:r>
      <w:r w:rsidR="001B724D">
        <w:rPr>
          <w:noProof/>
        </w:rPr>
        <w:fldChar w:fldCharType="end"/>
      </w:r>
    </w:p>
    <w:p w:rsidR="001B724D" w:rsidRDefault="001B724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A6E42">
        <w:rPr>
          <w:rFonts w:asciiTheme="majorHAnsi" w:hAnsiTheme="majorHAnsi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4A6E42">
        <w:rPr>
          <w:rFonts w:asciiTheme="majorHAnsi" w:hAnsiTheme="majorHAnsi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_Toc390211866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24D" w:rsidRDefault="001B724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A6E42">
        <w:rPr>
          <w:rFonts w:asciiTheme="majorHAnsi" w:hAnsiTheme="majorHAnsi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4A6E42">
        <w:rPr>
          <w:rFonts w:asciiTheme="majorHAnsi" w:hAnsiTheme="majorHAnsi"/>
          <w:noProof/>
        </w:rPr>
        <w:t>Definiciones, siglas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_Toc390211867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24D" w:rsidRDefault="001B724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A6E42">
        <w:rPr>
          <w:rFonts w:asciiTheme="majorHAnsi" w:hAnsiTheme="majorHAnsi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4A6E42">
        <w:rPr>
          <w:rFonts w:asciiTheme="majorHAnsi" w:hAnsiTheme="majorHAnsi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_Toc390211868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24D" w:rsidRDefault="001B724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A6E42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4A6E42">
        <w:rPr>
          <w:rFonts w:asciiTheme="majorHAnsi" w:hAnsiTheme="majorHAnsi"/>
          <w:noProof/>
        </w:rPr>
        <w:t>Diagrama de Paquetes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_Toc390211869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24D" w:rsidRDefault="001B724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A6E42">
        <w:rPr>
          <w:rFonts w:asciiTheme="majorHAnsi" w:hAnsiTheme="maj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4A6E42">
        <w:rPr>
          <w:rFonts w:asciiTheme="majorHAnsi" w:hAnsiTheme="majorHAnsi"/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_Toc390211870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724D" w:rsidRDefault="001B724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A6E42">
        <w:rPr>
          <w:rFonts w:asciiTheme="majorHAnsi" w:hAnsiTheme="majorHAnsi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4A6E42">
        <w:rPr>
          <w:rFonts w:asciiTheme="majorHAnsi" w:hAnsiTheme="majorHAnsi"/>
          <w:noProof/>
        </w:rPr>
        <w:t>Modelado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_Toc390211871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4D" w:rsidRDefault="001B724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A6E42">
        <w:rPr>
          <w:rFonts w:asciiTheme="majorHAnsi" w:hAnsiTheme="majorHAnsi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4A6E42">
        <w:rPr>
          <w:rFonts w:asciiTheme="majorHAnsi" w:hAnsiTheme="majorHAnsi"/>
          <w:noProof/>
        </w:rPr>
        <w:t>Diseño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_Toc390211872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4D" w:rsidRDefault="001B724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A6E42">
        <w:rPr>
          <w:rFonts w:asciiTheme="majorHAnsi" w:hAnsiTheme="majorHAnsi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4A6E42">
        <w:rPr>
          <w:rFonts w:asciiTheme="majorHAnsi" w:hAnsiTheme="majorHAnsi"/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_Toc390211873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724D" w:rsidRDefault="001B724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A6E42">
        <w:rPr>
          <w:rFonts w:asciiTheme="majorHAnsi" w:hAnsiTheme="majorHAnsi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4A6E42">
        <w:rPr>
          <w:rFonts w:asciiTheme="majorHAnsi" w:hAnsiTheme="majorHAnsi"/>
          <w:noProof/>
        </w:rPr>
        <w:t>Diseño de Pantallas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_Toc390211874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C580B" w:rsidRPr="00832861" w:rsidRDefault="00A17013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fldChar w:fldCharType="end"/>
      </w:r>
    </w:p>
    <w:p w:rsidR="00FC580B" w:rsidRPr="00832861" w:rsidRDefault="00FC580B" w:rsidP="00FC580B">
      <w:pPr>
        <w:rPr>
          <w:rFonts w:asciiTheme="majorHAnsi" w:hAnsiTheme="majorHAnsi"/>
        </w:rPr>
      </w:pPr>
    </w:p>
    <w:p w:rsidR="00FC580B" w:rsidRPr="00832861" w:rsidRDefault="00FC580B">
      <w:pPr>
        <w:pStyle w:val="Ttulo"/>
        <w:rPr>
          <w:rFonts w:asciiTheme="majorHAnsi" w:hAnsiTheme="majorHAnsi"/>
        </w:rPr>
      </w:pPr>
      <w:bookmarkStart w:id="0" w:name="_GoBack"/>
      <w:bookmarkEnd w:id="0"/>
    </w:p>
    <w:p w:rsidR="00FC580B" w:rsidRPr="00832861" w:rsidRDefault="00FC580B">
      <w:pPr>
        <w:pStyle w:val="Ttulo"/>
        <w:rPr>
          <w:rFonts w:asciiTheme="majorHAnsi" w:hAnsiTheme="majorHAnsi"/>
        </w:rPr>
      </w:pPr>
    </w:p>
    <w:p w:rsidR="009943F1" w:rsidRPr="00832861" w:rsidRDefault="00A17013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br w:type="page"/>
      </w:r>
      <w:r w:rsidR="00832861" w:rsidRPr="00832861">
        <w:rPr>
          <w:rFonts w:asciiTheme="majorHAnsi" w:hAnsiTheme="majorHAnsi"/>
        </w:rPr>
        <w:lastRenderedPageBreak/>
        <w:t>DOCUMENTO DE DISEÑO</w:t>
      </w:r>
    </w:p>
    <w:p w:rsidR="00FC580B" w:rsidRPr="00832861" w:rsidRDefault="00A052D5" w:rsidP="00570B65">
      <w:pPr>
        <w:pStyle w:val="Ttulo1"/>
        <w:rPr>
          <w:rFonts w:asciiTheme="majorHAnsi" w:hAnsiTheme="majorHAnsi"/>
          <w:lang w:val="en-US"/>
        </w:rPr>
      </w:pPr>
      <w:bookmarkStart w:id="1" w:name="_Toc390211865"/>
      <w:r w:rsidRPr="00832861">
        <w:rPr>
          <w:rFonts w:asciiTheme="majorHAnsi" w:hAnsiTheme="majorHAnsi"/>
        </w:rPr>
        <w:t>Introducción</w:t>
      </w:r>
      <w:r w:rsidR="00660E0A" w:rsidRPr="00832861">
        <w:rPr>
          <w:rFonts w:asciiTheme="majorHAnsi" w:hAnsiTheme="majorHAnsi"/>
          <w:lang w:val="en-US"/>
        </w:rPr>
        <w:t>:</w:t>
      </w:r>
      <w:bookmarkEnd w:id="1"/>
    </w:p>
    <w:p w:rsidR="0009261D" w:rsidRPr="00832861" w:rsidRDefault="0009261D" w:rsidP="0009261D">
      <w:pPr>
        <w:spacing w:before="120" w:after="6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>Este documento es una versión preliminar preparada para ser incluida en la propuesta elaborada como respuesta al proyecto Sistema de Subasta en Línea (SSEL) y provee una visión global del enfoque de desarrollo propuesto.</w:t>
      </w:r>
    </w:p>
    <w:p w:rsidR="0009261D" w:rsidRPr="00832861" w:rsidRDefault="0009261D" w:rsidP="0009261D">
      <w:pPr>
        <w:spacing w:before="120" w:after="6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Para el desarrollo del proyecto se hace uso de la metodología de desarrollo de software </w:t>
      </w:r>
      <w:proofErr w:type="spellStart"/>
      <w:r w:rsidRPr="00832861">
        <w:rPr>
          <w:rFonts w:asciiTheme="majorHAnsi" w:hAnsiTheme="majorHAnsi"/>
        </w:rPr>
        <w:t>Rational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Unified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Process</w:t>
      </w:r>
      <w:proofErr w:type="spellEnd"/>
      <w:r w:rsidRPr="00832861">
        <w:rPr>
          <w:rFonts w:asciiTheme="majorHAnsi" w:hAnsiTheme="majorHAnsi"/>
        </w:rPr>
        <w:t xml:space="preserve"> (RUP) en la que únicamente se procederá a cumplir con las tres primeras fases que marca la metodología. Se incluirá el detalle para las fases de Inicio y Elaboración y adicionalmente se esbozaran las fases posteriores de Construcción y Transición para dar una visión global de todo proceso.</w:t>
      </w:r>
    </w:p>
    <w:p w:rsidR="0009261D" w:rsidRPr="00832861" w:rsidRDefault="0009261D" w:rsidP="0009261D">
      <w:pPr>
        <w:spacing w:before="120" w:after="6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09261D" w:rsidRPr="00832861" w:rsidRDefault="0009261D" w:rsidP="0009261D">
      <w:pPr>
        <w:rPr>
          <w:rFonts w:asciiTheme="majorHAnsi" w:hAnsiTheme="majorHAnsi"/>
        </w:rPr>
      </w:pPr>
    </w:p>
    <w:p w:rsidR="00A052D5" w:rsidRPr="00832861" w:rsidRDefault="00A052D5" w:rsidP="00177825">
      <w:pPr>
        <w:pStyle w:val="Ttulo2"/>
        <w:rPr>
          <w:rFonts w:asciiTheme="majorHAnsi" w:hAnsiTheme="majorHAnsi"/>
        </w:rPr>
      </w:pPr>
      <w:bookmarkStart w:id="2" w:name="_Toc390211866"/>
      <w:r w:rsidRPr="00832861">
        <w:rPr>
          <w:rFonts w:asciiTheme="majorHAnsi" w:hAnsiTheme="majorHAnsi"/>
        </w:rPr>
        <w:t>Propósito</w:t>
      </w:r>
      <w:bookmarkEnd w:id="2"/>
    </w:p>
    <w:p w:rsidR="0009261D" w:rsidRPr="00832861" w:rsidRDefault="0009261D" w:rsidP="0009261D">
      <w:pPr>
        <w:spacing w:before="120" w:after="6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>El propósito del Documento de Diseño es proporcionar una orientación general sobre la arquitectura del proyecto dirigida al equipo de desarrollo de software.</w:t>
      </w:r>
    </w:p>
    <w:p w:rsidR="0009261D" w:rsidRPr="00832861" w:rsidRDefault="0009261D" w:rsidP="0009261D">
      <w:pPr>
        <w:rPr>
          <w:rFonts w:asciiTheme="majorHAnsi" w:hAnsiTheme="majorHAnsi"/>
        </w:rPr>
      </w:pPr>
    </w:p>
    <w:p w:rsidR="00A052D5" w:rsidRPr="00832861" w:rsidRDefault="00A052D5" w:rsidP="00A052D5">
      <w:pPr>
        <w:pStyle w:val="Ttulo2"/>
        <w:rPr>
          <w:rFonts w:asciiTheme="majorHAnsi" w:hAnsiTheme="majorHAnsi"/>
        </w:rPr>
      </w:pPr>
      <w:bookmarkStart w:id="3" w:name="_Toc390211867"/>
      <w:r w:rsidRPr="00832861">
        <w:rPr>
          <w:rFonts w:asciiTheme="majorHAnsi" w:hAnsiTheme="majorHAnsi"/>
        </w:rPr>
        <w:t>Definiciones, siglas y abreviaturas</w:t>
      </w:r>
      <w:bookmarkEnd w:id="3"/>
    </w:p>
    <w:p w:rsidR="0009261D" w:rsidRPr="00832861" w:rsidRDefault="0009261D" w:rsidP="0009261D">
      <w:pPr>
        <w:rPr>
          <w:rFonts w:asciiTheme="majorHAnsi" w:hAnsiTheme="majorHAnsi"/>
        </w:rPr>
      </w:pPr>
    </w:p>
    <w:p w:rsidR="0009261D" w:rsidRPr="00832861" w:rsidRDefault="0009261D" w:rsidP="0009261D">
      <w:pPr>
        <w:spacing w:after="120"/>
        <w:ind w:left="720"/>
        <w:jc w:val="both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RUP: Siglas de la metodología de desarrollo de software </w:t>
      </w:r>
      <w:proofErr w:type="spellStart"/>
      <w:r w:rsidRPr="00832861">
        <w:rPr>
          <w:rFonts w:asciiTheme="majorHAnsi" w:hAnsiTheme="majorHAnsi"/>
        </w:rPr>
        <w:t>Rational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Unified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Process</w:t>
      </w:r>
      <w:proofErr w:type="spellEnd"/>
      <w:r w:rsidRPr="00832861">
        <w:rPr>
          <w:rFonts w:asciiTheme="majorHAnsi" w:hAnsiTheme="majorHAnsi"/>
        </w:rPr>
        <w:t>.</w:t>
      </w:r>
    </w:p>
    <w:p w:rsidR="0009261D" w:rsidRPr="00832861" w:rsidRDefault="0009261D" w:rsidP="0009261D">
      <w:pPr>
        <w:rPr>
          <w:rFonts w:asciiTheme="majorHAnsi" w:hAnsiTheme="majorHAnsi"/>
        </w:rPr>
      </w:pPr>
    </w:p>
    <w:p w:rsidR="00A052D5" w:rsidRPr="00832861" w:rsidRDefault="00A052D5" w:rsidP="00A052D5">
      <w:pPr>
        <w:pStyle w:val="Ttulo2"/>
        <w:rPr>
          <w:rFonts w:asciiTheme="majorHAnsi" w:hAnsiTheme="majorHAnsi"/>
        </w:rPr>
      </w:pPr>
      <w:bookmarkStart w:id="4" w:name="_Toc390211868"/>
      <w:r w:rsidRPr="00832861">
        <w:rPr>
          <w:rFonts w:asciiTheme="majorHAnsi" w:hAnsiTheme="majorHAnsi"/>
        </w:rPr>
        <w:t>Referencias</w:t>
      </w:r>
      <w:bookmarkEnd w:id="4"/>
    </w:p>
    <w:p w:rsidR="00FC580B" w:rsidRPr="00832861" w:rsidRDefault="0009261D" w:rsidP="0009261D">
      <w:pPr>
        <w:ind w:firstLine="720"/>
        <w:rPr>
          <w:rFonts w:asciiTheme="majorHAnsi" w:hAnsiTheme="majorHAnsi"/>
          <w:lang w:val="es-ES_tradnl"/>
        </w:rPr>
      </w:pPr>
      <w:r w:rsidRPr="00832861">
        <w:rPr>
          <w:rFonts w:asciiTheme="majorHAnsi" w:hAnsiTheme="majorHAnsi"/>
        </w:rPr>
        <w:t>Documento de Análisis</w:t>
      </w:r>
    </w:p>
    <w:p w:rsidR="009943F1" w:rsidRPr="00832861" w:rsidRDefault="00A052D5">
      <w:pPr>
        <w:pStyle w:val="Ttulo1"/>
        <w:rPr>
          <w:rFonts w:asciiTheme="majorHAnsi" w:hAnsiTheme="majorHAnsi"/>
        </w:rPr>
      </w:pPr>
      <w:bookmarkStart w:id="5" w:name="_Toc390211869"/>
      <w:r w:rsidRPr="00832861">
        <w:rPr>
          <w:rFonts w:asciiTheme="majorHAnsi" w:hAnsiTheme="majorHAnsi"/>
        </w:rPr>
        <w:t>Diagrama de Paquetes de Diseño</w:t>
      </w:r>
      <w:bookmarkEnd w:id="5"/>
    </w:p>
    <w:p w:rsidR="00660E0A" w:rsidRPr="00832861" w:rsidRDefault="00660E0A" w:rsidP="00660E0A">
      <w:pPr>
        <w:rPr>
          <w:rFonts w:asciiTheme="majorHAnsi" w:hAnsiTheme="majorHAnsi"/>
        </w:rPr>
      </w:pPr>
    </w:p>
    <w:p w:rsidR="0009261D" w:rsidRPr="00264F53" w:rsidRDefault="00A052D5" w:rsidP="0009261D">
      <w:pPr>
        <w:pStyle w:val="Ttulo1"/>
        <w:rPr>
          <w:rFonts w:asciiTheme="majorHAnsi" w:hAnsiTheme="majorHAnsi"/>
        </w:rPr>
      </w:pPr>
      <w:bookmarkStart w:id="6" w:name="_Toc390211870"/>
      <w:r w:rsidRPr="00832861">
        <w:rPr>
          <w:rFonts w:asciiTheme="majorHAnsi" w:hAnsiTheme="majorHAnsi"/>
        </w:rPr>
        <w:t>Diagrama de Clases</w:t>
      </w:r>
      <w:bookmarkEnd w:id="6"/>
    </w:p>
    <w:p w:rsidR="00660E0A" w:rsidRDefault="00660E0A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Pr="00832861" w:rsidRDefault="001B724D" w:rsidP="00660E0A">
      <w:pPr>
        <w:tabs>
          <w:tab w:val="left" w:pos="1676"/>
        </w:tabs>
        <w:rPr>
          <w:rFonts w:asciiTheme="majorHAnsi" w:hAnsiTheme="majorHAnsi"/>
          <w:lang w:val="es-CO"/>
        </w:rPr>
      </w:pPr>
    </w:p>
    <w:p w:rsidR="001B724D" w:rsidRDefault="00A052D5" w:rsidP="00A052D5">
      <w:pPr>
        <w:pStyle w:val="Ttulo1"/>
        <w:rPr>
          <w:rFonts w:asciiTheme="majorHAnsi" w:hAnsiTheme="majorHAnsi"/>
        </w:rPr>
      </w:pPr>
      <w:bookmarkStart w:id="7" w:name="_Toc390211871"/>
      <w:r w:rsidRPr="001B724D">
        <w:rPr>
          <w:rFonts w:asciiTheme="majorHAnsi" w:hAnsiTheme="majorHAnsi"/>
        </w:rPr>
        <w:lastRenderedPageBreak/>
        <w:t>Modelado de la Base de Datos</w:t>
      </w:r>
      <w:bookmarkEnd w:id="7"/>
    </w:p>
    <w:p w:rsidR="001B724D" w:rsidRPr="001B724D" w:rsidRDefault="001B724D" w:rsidP="001B724D"/>
    <w:p w:rsidR="00660E0A" w:rsidRPr="00832861" w:rsidRDefault="00A052D5" w:rsidP="00660E0A">
      <w:pPr>
        <w:pStyle w:val="Ttulo2"/>
        <w:rPr>
          <w:rFonts w:asciiTheme="majorHAnsi" w:hAnsiTheme="majorHAnsi"/>
        </w:rPr>
      </w:pPr>
      <w:bookmarkStart w:id="8" w:name="_Toc390211872"/>
      <w:r w:rsidRPr="00832861">
        <w:rPr>
          <w:rFonts w:asciiTheme="majorHAnsi" w:hAnsiTheme="majorHAnsi"/>
        </w:rPr>
        <w:t>Diseño Físico</w:t>
      </w:r>
      <w:bookmarkEnd w:id="8"/>
    </w:p>
    <w:p w:rsidR="0009261D" w:rsidRPr="00832861" w:rsidRDefault="0009261D" w:rsidP="0009261D">
      <w:pPr>
        <w:rPr>
          <w:rFonts w:asciiTheme="majorHAnsi" w:hAnsiTheme="majorHAnsi"/>
        </w:rPr>
      </w:pPr>
    </w:p>
    <w:p w:rsidR="0009261D" w:rsidRPr="00832861" w:rsidRDefault="00832861" w:rsidP="0009261D">
      <w:pPr>
        <w:rPr>
          <w:rFonts w:asciiTheme="majorHAnsi" w:hAnsiTheme="majorHAnsi"/>
        </w:rPr>
      </w:pPr>
      <w:r w:rsidRPr="00832861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5943600" cy="3650146"/>
            <wp:effectExtent l="0" t="0" r="0" b="7620"/>
            <wp:docPr id="2" name="Imagen 2" descr="C:\Users\Pulpin\Downloads\MODELOBD_SUBASTAENLIN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pin\Downloads\MODELOBD_SUBASTAENLINE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0A" w:rsidRPr="00832861" w:rsidRDefault="00660E0A" w:rsidP="00660E0A">
      <w:pPr>
        <w:rPr>
          <w:rFonts w:asciiTheme="majorHAnsi" w:hAnsiTheme="majorHAnsi"/>
        </w:rPr>
      </w:pPr>
    </w:p>
    <w:p w:rsidR="00660E0A" w:rsidRPr="00832861" w:rsidRDefault="00A052D5" w:rsidP="00660E0A">
      <w:pPr>
        <w:pStyle w:val="Ttulo2"/>
        <w:rPr>
          <w:rFonts w:asciiTheme="majorHAnsi" w:hAnsiTheme="majorHAnsi"/>
        </w:rPr>
      </w:pPr>
      <w:bookmarkStart w:id="9" w:name="_Toc390211873"/>
      <w:r w:rsidRPr="00832861">
        <w:rPr>
          <w:rFonts w:asciiTheme="majorHAnsi" w:hAnsiTheme="majorHAnsi"/>
        </w:rPr>
        <w:t>Diccionario de Datos</w:t>
      </w:r>
      <w:bookmarkEnd w:id="9"/>
    </w:p>
    <w:p w:rsidR="00832861" w:rsidRPr="00832861" w:rsidRDefault="00832861" w:rsidP="00832861">
      <w:pPr>
        <w:rPr>
          <w:rFonts w:asciiTheme="majorHAnsi" w:hAnsiTheme="majorHAnsi"/>
        </w:rPr>
      </w:pPr>
    </w:p>
    <w:p w:rsidR="00832861" w:rsidRPr="00832861" w:rsidRDefault="002C2463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>
        <w:rPr>
          <w:rFonts w:asciiTheme="majorHAnsi" w:hAnsiTheme="majorHAnsi"/>
          <w:sz w:val="24"/>
          <w:szCs w:val="24"/>
          <w:lang w:val="es-ES" w:eastAsia="es-ES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TARTICULO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1004"/>
              <w:gridCol w:w="847"/>
              <w:gridCol w:w="613"/>
              <w:gridCol w:w="717"/>
              <w:gridCol w:w="1489"/>
              <w:gridCol w:w="2168"/>
              <w:gridCol w:w="548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TCATEGORIA_IN_IDCATEGORIA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Identificador de la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VARCHAR(60)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Nombre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VARCHAR(60)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IN_IDARTICULO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TARTICULO_FKIndex2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TCATEGORIA_IN_IDCATEGORIA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TCATEGORIA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489"/>
              <w:gridCol w:w="847"/>
              <w:gridCol w:w="613"/>
              <w:gridCol w:w="717"/>
              <w:gridCol w:w="1489"/>
              <w:gridCol w:w="2168"/>
              <w:gridCol w:w="548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IN_IDCATEGORIA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Identificador del tipo de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VARCHAR(30)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Nombre del tipo de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lastRenderedPageBreak/>
                    <w:t>VC_DESCRIPCION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tipo de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categoria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IN_IDCATEGORIA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TIMAGEN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83"/>
              <w:gridCol w:w="1195"/>
              <w:gridCol w:w="847"/>
              <w:gridCol w:w="613"/>
              <w:gridCol w:w="717"/>
              <w:gridCol w:w="1489"/>
              <w:gridCol w:w="2168"/>
              <w:gridCol w:w="548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la 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TARTICULO_IN_IDARTICULO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BL_IMAGEN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BLOB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Imagen en binario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VC_DETALLE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VARCHAR(255)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Detalle de la 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IN_IDIMAGEN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TIMAGEN_FKIndex1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TARTICULO_IN_IDARTICULO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TPUJA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81"/>
              <w:gridCol w:w="1297"/>
              <w:gridCol w:w="847"/>
              <w:gridCol w:w="613"/>
              <w:gridCol w:w="717"/>
              <w:gridCol w:w="1489"/>
              <w:gridCol w:w="2168"/>
              <w:gridCol w:w="548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la 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TSUBASTA_IN_IDSUBASTA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la subasta.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TUSUARIO_IN_IDUSUARIO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DT_FECHAPUJA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Fecha en la que se realiza la puja por 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FL_MONTOPUJA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Monto de la puja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IN_IDPUJA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TPuja_FKIndex1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TUSUARIO_IN_IDUSUARIO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TPuja_FKIndex2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TSUBASTA_IN_IDSUBASTA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TREGISTROSUBASTA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81"/>
              <w:gridCol w:w="1297"/>
              <w:gridCol w:w="847"/>
              <w:gridCol w:w="613"/>
              <w:gridCol w:w="717"/>
              <w:gridCol w:w="1489"/>
              <w:gridCol w:w="2168"/>
              <w:gridCol w:w="548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IN_IDREGISTROSUBASTA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registro de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TUSUARIO_IN_IDUSUARIO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TSUBASTA_IN_IDSUBASTA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IN_IDREGISTROSUBASTA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TREGISTROSUBASTA_FKIndex2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TSUBASTA_IN_IDSUBASTA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TREGISTROSUBASTA_FKIndex2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TUSUARIO_IN_IDUSUARIO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TSUBASTA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83"/>
              <w:gridCol w:w="1195"/>
              <w:gridCol w:w="847"/>
              <w:gridCol w:w="613"/>
              <w:gridCol w:w="717"/>
              <w:gridCol w:w="1489"/>
              <w:gridCol w:w="2168"/>
              <w:gridCol w:w="548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lastRenderedPageBreak/>
                    <w:t>TARTICULO_IN_IDARTICULO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DT_INICIOSUBASTA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Fecha de inicio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DT_FINSUBASTA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Fecha en la que termina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FL_PRECIOBASE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Precio base del </w:t>
                  </w:r>
                  <w:proofErr w:type="spellStart"/>
                  <w:proofErr w:type="gram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articulo</w:t>
                  </w:r>
                  <w:proofErr w:type="spellEnd"/>
                  <w:proofErr w:type="gram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VARCHAR(1024)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Descripcion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VC_TELEFONOCONTACTO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VARCHAR(12)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Telefono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 contacto para mayor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informacion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 la subasta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VC_LUGARENTREGA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VARCHAR(255)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Lugar de entrega del articulo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Estado de la subasta: 1:activo, 2:finalizado, 3:eliminado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IN_IDSUBASTA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TSubasta_FKIndex1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Index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TARTICULO_IN_IDARTICULO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widowControl/>
        <w:spacing w:line="240" w:lineRule="auto"/>
        <w:rPr>
          <w:rFonts w:asciiTheme="majorHAnsi" w:hAnsiTheme="majorHAnsi"/>
          <w:sz w:val="24"/>
          <w:szCs w:val="24"/>
          <w:lang w:val="es-ES" w:eastAsia="es-ES"/>
        </w:rPr>
      </w:pPr>
      <w:r w:rsidRPr="00832861">
        <w:rPr>
          <w:rFonts w:asciiTheme="majorHAnsi" w:hAnsiTheme="majorHAnsi"/>
          <w:color w:val="000000"/>
          <w:sz w:val="27"/>
          <w:szCs w:val="27"/>
          <w:lang w:val="es-ES" w:eastAsia="es-E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832861">
              <w:rPr>
                <w:rFonts w:asciiTheme="majorHAnsi" w:hAnsiTheme="majorHAnsi" w:cs="Tahoma"/>
                <w:b/>
                <w:bCs/>
                <w:color w:val="000000"/>
                <w:sz w:val="21"/>
                <w:szCs w:val="21"/>
                <w:lang w:val="es-ES" w:eastAsia="es-ES"/>
              </w:rPr>
              <w:t>TUSUARIO </w:t>
            </w: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489"/>
              <w:gridCol w:w="847"/>
              <w:gridCol w:w="613"/>
              <w:gridCol w:w="717"/>
              <w:gridCol w:w="1489"/>
              <w:gridCol w:w="2168"/>
              <w:gridCol w:w="548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PrimaryKey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NotNull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Flags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 xml:space="preserve">Default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Comment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AutoInc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IN_IDUSUARIO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Identificador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AI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VC_NOMBREUSUARIO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VARCHAR(60)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Alias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VC_NOMBRES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VARCHAR(60)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Nombres y apellidos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VC_DNI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Numero de documento de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identificaion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VC_CORREOE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VARCHAR(40)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Correo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electronico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VC_TELEFONO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VARCHAR(12)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Telefono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usuairo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VC_DOMICILIO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VARCHAR(80)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Domicilio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DT_FNACIMIENTO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Fecha de nacimiento de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FL_SALDO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Saldo actual con la que cuenta 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CONTRASENA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VARCHAR(11)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Contrasena</w:t>
                  </w:r>
                  <w:proofErr w:type="spellEnd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 xml:space="preserve"> del </w:t>
                  </w:r>
                  <w:proofErr w:type="spellStart"/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usuaio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BO_ESTADO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BOOL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 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  <w:tr w:rsidR="00832861" w:rsidRPr="00832861" w:rsidTr="00832861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832861" w:rsidRPr="00832861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</w:pPr>
                  <w:proofErr w:type="spellStart"/>
                  <w:r w:rsidRPr="00832861">
                    <w:rPr>
                      <w:rFonts w:asciiTheme="majorHAnsi" w:hAnsiTheme="majorHAnsi" w:cs="Tahoma"/>
                      <w:b/>
                      <w:bCs/>
                      <w:color w:val="000000"/>
                      <w:sz w:val="15"/>
                      <w:szCs w:val="15"/>
                      <w:lang w:val="es-ES" w:eastAsia="es-ES"/>
                    </w:rPr>
                    <w:t>Columns</w:t>
                  </w:r>
                  <w:proofErr w:type="spellEnd"/>
                </w:p>
              </w:tc>
            </w:tr>
            <w:tr w:rsidR="00832861" w:rsidRPr="00832861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832861" w:rsidRPr="00832861" w:rsidRDefault="00832861" w:rsidP="00832861">
                  <w:pPr>
                    <w:widowControl/>
                    <w:spacing w:line="240" w:lineRule="auto"/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</w:pPr>
                  <w:r w:rsidRPr="00832861">
                    <w:rPr>
                      <w:rFonts w:asciiTheme="majorHAnsi" w:hAnsiTheme="majorHAnsi" w:cs="Tahoma"/>
                      <w:color w:val="000000"/>
                      <w:sz w:val="15"/>
                      <w:szCs w:val="15"/>
                      <w:lang w:val="es-ES" w:eastAsia="es-ES"/>
                    </w:rPr>
                    <w:t>IN_IDUSUARIO</w:t>
                  </w:r>
                </w:p>
              </w:tc>
            </w:tr>
          </w:tbl>
          <w:p w:rsidR="00832861" w:rsidRPr="00832861" w:rsidRDefault="00832861" w:rsidP="00832861">
            <w:pPr>
              <w:widowControl/>
              <w:spacing w:line="240" w:lineRule="auto"/>
              <w:rPr>
                <w:rFonts w:asciiTheme="majorHAnsi" w:hAnsiTheme="majorHAnsi" w:cs="Tahoma"/>
                <w:color w:val="000000"/>
                <w:sz w:val="17"/>
                <w:szCs w:val="17"/>
                <w:lang w:val="es-ES" w:eastAsia="es-ES"/>
              </w:rPr>
            </w:pPr>
          </w:p>
        </w:tc>
      </w:tr>
    </w:tbl>
    <w:p w:rsidR="00832861" w:rsidRPr="00832861" w:rsidRDefault="00832861" w:rsidP="00832861">
      <w:pPr>
        <w:rPr>
          <w:rFonts w:asciiTheme="majorHAnsi" w:hAnsiTheme="majorHAnsi"/>
        </w:rPr>
      </w:pPr>
    </w:p>
    <w:p w:rsidR="00660E0A" w:rsidRPr="00832861" w:rsidRDefault="00660E0A" w:rsidP="00660E0A">
      <w:pPr>
        <w:rPr>
          <w:rFonts w:asciiTheme="majorHAnsi" w:hAnsiTheme="majorHAnsi"/>
        </w:rPr>
      </w:pPr>
    </w:p>
    <w:p w:rsidR="00A052D5" w:rsidRPr="00264F53" w:rsidRDefault="00A052D5" w:rsidP="00A052D5">
      <w:pPr>
        <w:pStyle w:val="Ttulo1"/>
        <w:rPr>
          <w:rFonts w:asciiTheme="majorHAnsi" w:hAnsiTheme="majorHAnsi"/>
        </w:rPr>
      </w:pPr>
      <w:bookmarkStart w:id="10" w:name="_Toc390211874"/>
      <w:r w:rsidRPr="00832861">
        <w:rPr>
          <w:rFonts w:asciiTheme="majorHAnsi" w:hAnsiTheme="majorHAnsi"/>
        </w:rPr>
        <w:t>Diseño de Pantallas</w:t>
      </w:r>
      <w:bookmarkEnd w:id="10"/>
    </w:p>
    <w:p w:rsidR="00A052D5" w:rsidRPr="00832861" w:rsidRDefault="00A052D5" w:rsidP="00A052D5">
      <w:pPr>
        <w:rPr>
          <w:rFonts w:asciiTheme="majorHAnsi" w:hAnsiTheme="majorHAnsi"/>
        </w:rPr>
      </w:pPr>
      <w:bookmarkStart w:id="11" w:name="_Toc390028714"/>
    </w:p>
    <w:bookmarkEnd w:id="11"/>
    <w:p w:rsidR="00832861" w:rsidRPr="00264F53" w:rsidRDefault="00832861" w:rsidP="001B724D">
      <w:pPr>
        <w:pStyle w:val="Ttulo1"/>
        <w:numPr>
          <w:ilvl w:val="0"/>
          <w:numId w:val="0"/>
        </w:numPr>
        <w:rPr>
          <w:rFonts w:asciiTheme="majorHAnsi" w:hAnsiTheme="majorHAnsi"/>
        </w:rPr>
      </w:pPr>
    </w:p>
    <w:sectPr w:rsidR="00832861" w:rsidRPr="00264F5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463" w:rsidRDefault="002C2463">
      <w:pPr>
        <w:spacing w:line="240" w:lineRule="auto"/>
      </w:pPr>
      <w:r>
        <w:separator/>
      </w:r>
    </w:p>
  </w:endnote>
  <w:endnote w:type="continuationSeparator" w:id="0">
    <w:p w:rsidR="002C2463" w:rsidRDefault="002C2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B724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B724D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B724D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463" w:rsidRDefault="002C2463">
      <w:pPr>
        <w:spacing w:line="240" w:lineRule="auto"/>
      </w:pPr>
      <w:r>
        <w:separator/>
      </w:r>
    </w:p>
  </w:footnote>
  <w:footnote w:type="continuationSeparator" w:id="0">
    <w:p w:rsidR="002C2463" w:rsidRDefault="002C2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8A3458" w:rsidP="00B900C2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832861">
          <w:pPr>
            <w:rPr>
              <w:lang w:val="es-ES"/>
            </w:rPr>
          </w:pPr>
          <w:r>
            <w:t xml:space="preserve">Documento de </w:t>
          </w:r>
          <w:r w:rsidR="00832861">
            <w:t>Diseño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4"/>
  </w:num>
  <w:num w:numId="12">
    <w:abstractNumId w:val="12"/>
  </w:num>
  <w:num w:numId="13">
    <w:abstractNumId w:val="27"/>
  </w:num>
  <w:num w:numId="14">
    <w:abstractNumId w:val="11"/>
  </w:num>
  <w:num w:numId="15">
    <w:abstractNumId w:val="5"/>
  </w:num>
  <w:num w:numId="16">
    <w:abstractNumId w:val="26"/>
  </w:num>
  <w:num w:numId="17">
    <w:abstractNumId w:val="18"/>
  </w:num>
  <w:num w:numId="18">
    <w:abstractNumId w:val="7"/>
  </w:num>
  <w:num w:numId="19">
    <w:abstractNumId w:val="17"/>
  </w:num>
  <w:num w:numId="20">
    <w:abstractNumId w:val="10"/>
  </w:num>
  <w:num w:numId="21">
    <w:abstractNumId w:val="24"/>
  </w:num>
  <w:num w:numId="22">
    <w:abstractNumId w:val="9"/>
  </w:num>
  <w:num w:numId="23">
    <w:abstractNumId w:val="16"/>
  </w:num>
  <w:num w:numId="24">
    <w:abstractNumId w:val="6"/>
  </w:num>
  <w:num w:numId="25">
    <w:abstractNumId w:val="4"/>
  </w:num>
  <w:num w:numId="26">
    <w:abstractNumId w:val="8"/>
  </w:num>
  <w:num w:numId="27">
    <w:abstractNumId w:val="31"/>
  </w:num>
  <w:num w:numId="28">
    <w:abstractNumId w:val="25"/>
  </w:num>
  <w:num w:numId="29">
    <w:abstractNumId w:val="22"/>
  </w:num>
  <w:num w:numId="30">
    <w:abstractNumId w:val="21"/>
  </w:num>
  <w:num w:numId="31">
    <w:abstractNumId w:val="28"/>
  </w:num>
  <w:num w:numId="32">
    <w:abstractNumId w:val="23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D"/>
    <w:rsid w:val="00046213"/>
    <w:rsid w:val="00083E57"/>
    <w:rsid w:val="0009261D"/>
    <w:rsid w:val="00156C01"/>
    <w:rsid w:val="001B724D"/>
    <w:rsid w:val="001E068C"/>
    <w:rsid w:val="00264F53"/>
    <w:rsid w:val="0028535D"/>
    <w:rsid w:val="002863AB"/>
    <w:rsid w:val="002C2463"/>
    <w:rsid w:val="00343AA0"/>
    <w:rsid w:val="003D3600"/>
    <w:rsid w:val="004E0E8C"/>
    <w:rsid w:val="00502C19"/>
    <w:rsid w:val="00660E0A"/>
    <w:rsid w:val="006E006F"/>
    <w:rsid w:val="007367AC"/>
    <w:rsid w:val="00832861"/>
    <w:rsid w:val="008A3458"/>
    <w:rsid w:val="009206FD"/>
    <w:rsid w:val="00927185"/>
    <w:rsid w:val="009943F1"/>
    <w:rsid w:val="00A052D5"/>
    <w:rsid w:val="00A17013"/>
    <w:rsid w:val="00A478E7"/>
    <w:rsid w:val="00A92EDD"/>
    <w:rsid w:val="00AC17B8"/>
    <w:rsid w:val="00B04545"/>
    <w:rsid w:val="00B35321"/>
    <w:rsid w:val="00B900C2"/>
    <w:rsid w:val="00CD3388"/>
    <w:rsid w:val="00CE08B1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F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F5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F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F5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E5E42-DC36-4F06-8C8E-A0F856ED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3</TotalTime>
  <Pages>7</Pages>
  <Words>982</Words>
  <Characters>5401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jorgeee</cp:lastModifiedBy>
  <cp:revision>4</cp:revision>
  <cp:lastPrinted>2014-06-08T17:11:00Z</cp:lastPrinted>
  <dcterms:created xsi:type="dcterms:W3CDTF">2014-06-09T03:55:00Z</dcterms:created>
  <dcterms:modified xsi:type="dcterms:W3CDTF">2014-06-10T23:02:00Z</dcterms:modified>
</cp:coreProperties>
</file>