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2BB" w:rsidRPr="00A92EDD" w:rsidRDefault="007E2A51" w:rsidP="009332BB">
      <w:pPr>
        <w:pStyle w:val="Puesto"/>
        <w:jc w:val="right"/>
        <w:rPr>
          <w:rFonts w:asciiTheme="majorHAnsi" w:hAnsiTheme="majorHAnsi"/>
          <w:sz w:val="44"/>
          <w:szCs w:val="44"/>
          <w:lang w:val="es-ES"/>
        </w:rPr>
      </w:pPr>
      <w:r>
        <w:rPr>
          <w:rFonts w:asciiTheme="majorHAnsi" w:hAnsiTheme="majorHAnsi"/>
          <w:sz w:val="44"/>
          <w:szCs w:val="44"/>
        </w:rPr>
        <w:t xml:space="preserve">Documento de </w:t>
      </w:r>
      <w:r w:rsidR="009332BB" w:rsidRPr="00A92EDD">
        <w:rPr>
          <w:rFonts w:asciiTheme="majorHAnsi" w:hAnsiTheme="majorHAnsi"/>
          <w:sz w:val="44"/>
          <w:szCs w:val="44"/>
        </w:rPr>
        <w:t>Especificación de caso de uso</w:t>
      </w:r>
      <w:r w:rsidR="009332BB" w:rsidRPr="00A92EDD">
        <w:rPr>
          <w:rFonts w:asciiTheme="majorHAnsi" w:hAnsiTheme="majorHAnsi"/>
          <w:sz w:val="44"/>
          <w:szCs w:val="44"/>
          <w:lang w:val="es-ES"/>
        </w:rPr>
        <w:t xml:space="preserve">: </w:t>
      </w:r>
    </w:p>
    <w:p w:rsidR="009332BB" w:rsidRPr="00A92EDD" w:rsidRDefault="00724BF9" w:rsidP="009332BB">
      <w:pPr>
        <w:pStyle w:val="Puesto"/>
        <w:jc w:val="right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Registrar Usuario</w:t>
      </w:r>
    </w:p>
    <w:p w:rsidR="009332BB" w:rsidRPr="00EF07A6" w:rsidRDefault="009332BB" w:rsidP="009332BB">
      <w:pPr>
        <w:pStyle w:val="Puesto"/>
        <w:jc w:val="right"/>
        <w:rPr>
          <w:rFonts w:asciiTheme="majorHAnsi" w:hAnsiTheme="majorHAnsi"/>
        </w:rPr>
      </w:pPr>
      <w:r w:rsidRPr="00EF07A6">
        <w:rPr>
          <w:rFonts w:asciiTheme="majorHAnsi" w:hAnsiTheme="majorHAnsi"/>
        </w:rPr>
        <w:t>Sistema de Subastas en Línea</w:t>
      </w:r>
    </w:p>
    <w:p w:rsidR="009332BB" w:rsidRPr="00EF07A6" w:rsidRDefault="009332BB" w:rsidP="009332BB">
      <w:pPr>
        <w:pStyle w:val="Puesto"/>
        <w:jc w:val="right"/>
        <w:rPr>
          <w:rFonts w:asciiTheme="majorHAnsi" w:hAnsiTheme="majorHAnsi"/>
        </w:rPr>
      </w:pPr>
    </w:p>
    <w:p w:rsidR="009332BB" w:rsidRPr="00EF07A6" w:rsidRDefault="009332BB" w:rsidP="009332BB">
      <w:pPr>
        <w:pStyle w:val="Puesto"/>
        <w:jc w:val="right"/>
        <w:rPr>
          <w:rFonts w:asciiTheme="majorHAnsi" w:hAnsiTheme="majorHAnsi"/>
          <w:sz w:val="28"/>
        </w:rPr>
      </w:pPr>
      <w:r w:rsidRPr="00EF07A6">
        <w:rPr>
          <w:rFonts w:asciiTheme="majorHAnsi" w:hAnsiTheme="majorHAnsi"/>
          <w:sz w:val="28"/>
        </w:rPr>
        <w:t>Versión 1.0</w:t>
      </w:r>
    </w:p>
    <w:p w:rsidR="009332BB" w:rsidRPr="00EF07A6" w:rsidRDefault="009332BB" w:rsidP="009332BB">
      <w:pPr>
        <w:pStyle w:val="Puesto"/>
        <w:rPr>
          <w:rFonts w:asciiTheme="majorHAnsi" w:hAnsiTheme="majorHAnsi"/>
          <w:sz w:val="28"/>
        </w:rPr>
      </w:pPr>
    </w:p>
    <w:p w:rsidR="009332BB" w:rsidRPr="00EF07A6" w:rsidRDefault="009332BB" w:rsidP="009332BB">
      <w:pPr>
        <w:rPr>
          <w:rFonts w:asciiTheme="majorHAnsi" w:hAnsiTheme="majorHAnsi"/>
        </w:rPr>
      </w:pPr>
    </w:p>
    <w:p w:rsidR="009332BB" w:rsidRPr="00EF07A6" w:rsidRDefault="009332BB" w:rsidP="009332BB">
      <w:pPr>
        <w:pStyle w:val="InfoBlue"/>
        <w:rPr>
          <w:rFonts w:asciiTheme="majorHAnsi" w:hAnsiTheme="majorHAnsi"/>
        </w:rPr>
      </w:pPr>
      <w:r w:rsidRPr="00EF07A6">
        <w:rPr>
          <w:rFonts w:asciiTheme="majorHAnsi" w:hAnsiTheme="majorHAnsi"/>
        </w:rPr>
        <w:t xml:space="preserve"> </w:t>
      </w:r>
    </w:p>
    <w:p w:rsidR="009332BB" w:rsidRPr="00EF07A6" w:rsidRDefault="009332BB" w:rsidP="009332BB">
      <w:pPr>
        <w:rPr>
          <w:rFonts w:asciiTheme="majorHAnsi" w:hAnsiTheme="majorHAnsi"/>
        </w:rPr>
        <w:sectPr w:rsidR="009332BB" w:rsidRPr="00EF07A6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332BB" w:rsidRPr="00EF07A6" w:rsidRDefault="009332BB" w:rsidP="009332BB">
      <w:pPr>
        <w:pStyle w:val="Puesto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Historial de Versiones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332BB" w:rsidRPr="00EF07A6" w:rsidTr="0069587C">
        <w:tc>
          <w:tcPr>
            <w:tcW w:w="2304" w:type="dxa"/>
          </w:tcPr>
          <w:p w:rsidR="009332BB" w:rsidRPr="00EF07A6" w:rsidRDefault="009332BB" w:rsidP="0069587C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EF07A6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1152" w:type="dxa"/>
          </w:tcPr>
          <w:p w:rsidR="009332BB" w:rsidRPr="00EF07A6" w:rsidRDefault="009332BB" w:rsidP="0069587C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EF07A6">
              <w:rPr>
                <w:rFonts w:asciiTheme="majorHAnsi" w:hAnsiTheme="majorHAnsi"/>
                <w:b/>
              </w:rPr>
              <w:t>Versión</w:t>
            </w:r>
          </w:p>
        </w:tc>
        <w:tc>
          <w:tcPr>
            <w:tcW w:w="3744" w:type="dxa"/>
          </w:tcPr>
          <w:p w:rsidR="009332BB" w:rsidRPr="00EF07A6" w:rsidRDefault="009332BB" w:rsidP="0069587C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EF07A6">
              <w:rPr>
                <w:rFonts w:asciiTheme="majorHAnsi" w:hAnsiTheme="majorHAnsi"/>
                <w:b/>
              </w:rPr>
              <w:t>Descripción</w:t>
            </w:r>
          </w:p>
        </w:tc>
        <w:tc>
          <w:tcPr>
            <w:tcW w:w="2304" w:type="dxa"/>
          </w:tcPr>
          <w:p w:rsidR="009332BB" w:rsidRPr="00EF07A6" w:rsidRDefault="009332BB" w:rsidP="0069587C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EF07A6">
              <w:rPr>
                <w:rFonts w:asciiTheme="majorHAnsi" w:hAnsiTheme="majorHAnsi"/>
                <w:b/>
              </w:rPr>
              <w:t>Autor</w:t>
            </w:r>
          </w:p>
        </w:tc>
      </w:tr>
      <w:tr w:rsidR="009332BB" w:rsidRPr="00EF07A6" w:rsidTr="0069587C">
        <w:tc>
          <w:tcPr>
            <w:tcW w:w="2304" w:type="dxa"/>
          </w:tcPr>
          <w:p w:rsidR="009332BB" w:rsidRPr="00EF07A6" w:rsidRDefault="009332BB" w:rsidP="0069587C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08/06/2014</w:t>
            </w:r>
          </w:p>
        </w:tc>
        <w:tc>
          <w:tcPr>
            <w:tcW w:w="1152" w:type="dxa"/>
          </w:tcPr>
          <w:p w:rsidR="009332BB" w:rsidRPr="00EF07A6" w:rsidRDefault="009332BB" w:rsidP="0069587C">
            <w:pPr>
              <w:pStyle w:val="Tabletext"/>
              <w:rPr>
                <w:rFonts w:asciiTheme="majorHAnsi" w:hAnsiTheme="majorHAnsi"/>
              </w:rPr>
            </w:pPr>
            <w:r w:rsidRPr="00EF07A6">
              <w:rPr>
                <w:rFonts w:asciiTheme="majorHAnsi" w:hAnsiTheme="majorHAnsi"/>
              </w:rPr>
              <w:t>1.0</w:t>
            </w:r>
          </w:p>
        </w:tc>
        <w:tc>
          <w:tcPr>
            <w:tcW w:w="3744" w:type="dxa"/>
          </w:tcPr>
          <w:p w:rsidR="009332BB" w:rsidRPr="00EF07A6" w:rsidRDefault="009332BB" w:rsidP="0069587C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crea la versión inicial del documento</w:t>
            </w:r>
          </w:p>
        </w:tc>
        <w:tc>
          <w:tcPr>
            <w:tcW w:w="2304" w:type="dxa"/>
          </w:tcPr>
          <w:p w:rsidR="009332BB" w:rsidRPr="00EF07A6" w:rsidRDefault="009332BB" w:rsidP="0069587C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Fiorela Ruiz</w:t>
            </w:r>
          </w:p>
        </w:tc>
      </w:tr>
    </w:tbl>
    <w:p w:rsidR="009332BB" w:rsidRPr="00EF07A6" w:rsidRDefault="009332BB" w:rsidP="009332BB">
      <w:pPr>
        <w:rPr>
          <w:rFonts w:asciiTheme="majorHAnsi" w:hAnsiTheme="majorHAnsi"/>
        </w:rPr>
      </w:pPr>
    </w:p>
    <w:p w:rsidR="009332BB" w:rsidRPr="00EF07A6" w:rsidRDefault="009332BB" w:rsidP="009332BB">
      <w:pPr>
        <w:pStyle w:val="Puesto"/>
        <w:rPr>
          <w:rFonts w:asciiTheme="majorHAnsi" w:hAnsiTheme="majorHAnsi"/>
        </w:rPr>
      </w:pPr>
      <w:r w:rsidRPr="00EF07A6">
        <w:rPr>
          <w:rFonts w:asciiTheme="majorHAnsi" w:hAnsiTheme="majorHAnsi"/>
        </w:rPr>
        <w:br w:type="page"/>
      </w:r>
      <w:r>
        <w:rPr>
          <w:rFonts w:asciiTheme="majorHAnsi" w:hAnsiTheme="majorHAnsi"/>
        </w:rPr>
        <w:lastRenderedPageBreak/>
        <w:t>Tabla de Contenidos</w:t>
      </w:r>
    </w:p>
    <w:p w:rsidR="007E2A51" w:rsidRDefault="009332BB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EF07A6">
        <w:rPr>
          <w:rFonts w:asciiTheme="majorHAnsi" w:hAnsiTheme="majorHAnsi"/>
        </w:rPr>
        <w:fldChar w:fldCharType="begin"/>
      </w:r>
      <w:r w:rsidRPr="00EF07A6">
        <w:rPr>
          <w:rFonts w:asciiTheme="majorHAnsi" w:hAnsiTheme="majorHAnsi"/>
        </w:rPr>
        <w:instrText xml:space="preserve"> TOC \o "1-3" </w:instrText>
      </w:r>
      <w:r w:rsidRPr="00EF07A6">
        <w:rPr>
          <w:rFonts w:asciiTheme="majorHAnsi" w:hAnsiTheme="majorHAnsi"/>
        </w:rPr>
        <w:fldChar w:fldCharType="separate"/>
      </w:r>
      <w:r w:rsidR="007E2A51" w:rsidRPr="00525027">
        <w:rPr>
          <w:rFonts w:asciiTheme="majorHAnsi" w:hAnsiTheme="majorHAnsi"/>
          <w:noProof/>
        </w:rPr>
        <w:t>1.</w:t>
      </w:r>
      <w:r w:rsidR="007E2A51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7E2A51" w:rsidRPr="00525027">
        <w:rPr>
          <w:rFonts w:asciiTheme="majorHAnsi" w:hAnsiTheme="majorHAnsi"/>
          <w:noProof/>
        </w:rPr>
        <w:t>Introducción:</w:t>
      </w:r>
      <w:r w:rsidR="007E2A51">
        <w:rPr>
          <w:noProof/>
        </w:rPr>
        <w:tab/>
      </w:r>
      <w:r w:rsidR="007E2A51">
        <w:rPr>
          <w:noProof/>
        </w:rPr>
        <w:fldChar w:fldCharType="begin"/>
      </w:r>
      <w:r w:rsidR="007E2A51">
        <w:rPr>
          <w:noProof/>
        </w:rPr>
        <w:instrText xml:space="preserve"> PAGEREF _Toc390023788 \h </w:instrText>
      </w:r>
      <w:r w:rsidR="007E2A51">
        <w:rPr>
          <w:noProof/>
        </w:rPr>
      </w:r>
      <w:r w:rsidR="007E2A51">
        <w:rPr>
          <w:noProof/>
        </w:rPr>
        <w:fldChar w:fldCharType="separate"/>
      </w:r>
      <w:r w:rsidR="007E2A51">
        <w:rPr>
          <w:noProof/>
        </w:rPr>
        <w:t>4</w:t>
      </w:r>
      <w:r w:rsidR="007E2A51">
        <w:rPr>
          <w:noProof/>
        </w:rPr>
        <w:fldChar w:fldCharType="end"/>
      </w:r>
    </w:p>
    <w:p w:rsidR="007E2A51" w:rsidRDefault="007E2A5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_Toc390023789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E2A51" w:rsidRDefault="007E2A5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_Toc390023790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E2A51" w:rsidRDefault="007E2A5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525027">
        <w:rPr>
          <w:rFonts w:asciiTheme="majorHAnsi" w:hAnsiTheme="majorHAnsi"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525027">
        <w:rPr>
          <w:rFonts w:asciiTheme="majorHAnsi" w:hAnsiTheme="majorHAnsi"/>
          <w:noProof/>
        </w:rPr>
        <w:t>Glosario de términos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_Toc390023791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E2A51" w:rsidRDefault="007E2A5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525027">
        <w:rPr>
          <w:rFonts w:asciiTheme="majorHAnsi" w:hAnsiTheme="majorHAnsi"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525027">
        <w:rPr>
          <w:rFonts w:asciiTheme="majorHAnsi" w:hAnsiTheme="majorHAnsi"/>
          <w:noProof/>
        </w:rPr>
        <w:t>Especificaciones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_Toc390023792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E2A51" w:rsidRDefault="007E2A5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Diagrama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_Toc390023793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E2A51" w:rsidRDefault="007E2A5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Descripción de cado de uso Registrar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_Toc390023794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E2A51" w:rsidRDefault="007E2A5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Prototipos de pantalla de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_Toc390023795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332BB" w:rsidRDefault="009332BB" w:rsidP="009332BB">
      <w:pPr>
        <w:pStyle w:val="Puesto"/>
        <w:rPr>
          <w:rFonts w:asciiTheme="majorHAnsi" w:hAnsiTheme="majorHAnsi"/>
        </w:rPr>
      </w:pPr>
      <w:r w:rsidRPr="00EF07A6">
        <w:rPr>
          <w:rFonts w:asciiTheme="majorHAnsi" w:hAnsiTheme="majorHAnsi"/>
        </w:rPr>
        <w:fldChar w:fldCharType="end"/>
      </w:r>
    </w:p>
    <w:p w:rsidR="009332BB" w:rsidRPr="00FC580B" w:rsidRDefault="009332BB" w:rsidP="009332BB"/>
    <w:p w:rsidR="009332BB" w:rsidRDefault="009332BB" w:rsidP="009332BB">
      <w:pPr>
        <w:pStyle w:val="Puesto"/>
      </w:pPr>
    </w:p>
    <w:p w:rsidR="009332BB" w:rsidRDefault="009332BB" w:rsidP="009332BB">
      <w:pPr>
        <w:pStyle w:val="Puesto"/>
      </w:pPr>
    </w:p>
    <w:p w:rsidR="009332BB" w:rsidRPr="00EF07A6" w:rsidRDefault="009332BB" w:rsidP="009332BB">
      <w:pPr>
        <w:pStyle w:val="Puesto"/>
        <w:rPr>
          <w:rFonts w:asciiTheme="majorHAnsi" w:hAnsiTheme="majorHAnsi"/>
        </w:rPr>
      </w:pPr>
      <w:r w:rsidRPr="00FC580B">
        <w:br w:type="page"/>
      </w:r>
      <w:r>
        <w:rPr>
          <w:rFonts w:asciiTheme="majorHAnsi" w:hAnsiTheme="majorHAnsi"/>
        </w:rPr>
        <w:lastRenderedPageBreak/>
        <w:t>Especificación de caso de uso</w:t>
      </w:r>
    </w:p>
    <w:p w:rsidR="009332BB" w:rsidRDefault="009332BB" w:rsidP="009332BB">
      <w:pPr>
        <w:pStyle w:val="Ttulo1"/>
        <w:rPr>
          <w:rFonts w:asciiTheme="majorHAnsi" w:hAnsiTheme="majorHAnsi"/>
        </w:rPr>
      </w:pPr>
      <w:bookmarkStart w:id="0" w:name="_Toc390023788"/>
      <w:r>
        <w:rPr>
          <w:rFonts w:asciiTheme="majorHAnsi" w:hAnsiTheme="majorHAnsi"/>
        </w:rPr>
        <w:t>Introducción:</w:t>
      </w:r>
      <w:bookmarkEnd w:id="0"/>
    </w:p>
    <w:p w:rsidR="009332BB" w:rsidRPr="00FC580B" w:rsidRDefault="009332BB" w:rsidP="009332BB"/>
    <w:p w:rsidR="009332BB" w:rsidRDefault="009332BB" w:rsidP="009332BB">
      <w:pPr>
        <w:pStyle w:val="Ttulo2"/>
      </w:pPr>
      <w:bookmarkStart w:id="1" w:name="_Toc390023789"/>
      <w:r>
        <w:t>Propósito</w:t>
      </w:r>
      <w:bookmarkEnd w:id="1"/>
    </w:p>
    <w:p w:rsidR="00724BF9" w:rsidRPr="00D4469A" w:rsidRDefault="00724BF9" w:rsidP="00724BF9">
      <w:pPr>
        <w:ind w:left="1416"/>
        <w:rPr>
          <w:sz w:val="22"/>
          <w:szCs w:val="22"/>
        </w:rPr>
      </w:pPr>
      <w:r w:rsidRPr="00D4469A">
        <w:rPr>
          <w:sz w:val="22"/>
          <w:szCs w:val="22"/>
        </w:rPr>
        <w:t>El propósito de este documento es especificar las funcionalidades a implementarse como parte del proyecto SSEL, en términos de actores, casos de uso, características del sistema y restricciones de dicho sistema.</w:t>
      </w:r>
    </w:p>
    <w:p w:rsidR="00724BF9" w:rsidRPr="00D4469A" w:rsidRDefault="00724BF9" w:rsidP="00724BF9">
      <w:pPr>
        <w:ind w:left="720"/>
      </w:pPr>
      <w:bookmarkStart w:id="2" w:name="h.2et92p0" w:colFirst="0" w:colLast="0"/>
      <w:bookmarkEnd w:id="2"/>
    </w:p>
    <w:p w:rsidR="009332BB" w:rsidRDefault="009332BB" w:rsidP="009332BB">
      <w:pPr>
        <w:pStyle w:val="Ttulo2"/>
      </w:pPr>
      <w:bookmarkStart w:id="3" w:name="_Toc390023790"/>
      <w:r>
        <w:t>Alcance</w:t>
      </w:r>
      <w:bookmarkEnd w:id="3"/>
    </w:p>
    <w:p w:rsidR="00724BF9" w:rsidRDefault="00724BF9" w:rsidP="00724BF9"/>
    <w:p w:rsidR="00724BF9" w:rsidRPr="00D4469A" w:rsidRDefault="00724BF9" w:rsidP="00724BF9">
      <w:pPr>
        <w:ind w:left="1416"/>
        <w:rPr>
          <w:sz w:val="22"/>
          <w:szCs w:val="22"/>
        </w:rPr>
      </w:pPr>
      <w:r w:rsidRPr="00D4469A">
        <w:rPr>
          <w:sz w:val="22"/>
          <w:szCs w:val="22"/>
        </w:rPr>
        <w:t>El alcance de este documento se circunscribe a los requerimientos solicitados por el cliente. Además el documento hace referencia a algunas funcionalidades y comportamientos del sistema SSEL.</w:t>
      </w:r>
    </w:p>
    <w:p w:rsidR="00724BF9" w:rsidRPr="00724BF9" w:rsidRDefault="00724BF9" w:rsidP="00724BF9"/>
    <w:p w:rsidR="009332BB" w:rsidRDefault="009332BB" w:rsidP="009332BB"/>
    <w:p w:rsidR="009332BB" w:rsidRDefault="009332BB" w:rsidP="009332BB">
      <w:pPr>
        <w:pStyle w:val="Ttulo1"/>
        <w:rPr>
          <w:rFonts w:asciiTheme="majorHAnsi" w:hAnsiTheme="majorHAnsi"/>
        </w:rPr>
      </w:pPr>
      <w:bookmarkStart w:id="4" w:name="_Toc390023791"/>
      <w:r>
        <w:rPr>
          <w:rFonts w:asciiTheme="majorHAnsi" w:hAnsiTheme="majorHAnsi"/>
        </w:rPr>
        <w:t>Glosario de términos</w:t>
      </w:r>
      <w:bookmarkEnd w:id="4"/>
    </w:p>
    <w:p w:rsidR="009332BB" w:rsidRDefault="00724BF9" w:rsidP="00724BF9">
      <w:pPr>
        <w:pStyle w:val="Prrafodelista"/>
        <w:numPr>
          <w:ilvl w:val="0"/>
          <w:numId w:val="32"/>
        </w:numPr>
      </w:pPr>
      <w:r w:rsidRPr="00724BF9">
        <w:t>"SSEL": Hace referencia al Sistema de Subastas en Línea.</w:t>
      </w:r>
    </w:p>
    <w:p w:rsidR="00724BF9" w:rsidRDefault="00724BF9" w:rsidP="009332BB"/>
    <w:p w:rsidR="009332BB" w:rsidRDefault="009332BB" w:rsidP="009332BB">
      <w:pPr>
        <w:pStyle w:val="Ttulo1"/>
        <w:rPr>
          <w:rFonts w:asciiTheme="majorHAnsi" w:hAnsiTheme="majorHAnsi"/>
        </w:rPr>
      </w:pPr>
      <w:bookmarkStart w:id="5" w:name="_Toc390023792"/>
      <w:r>
        <w:rPr>
          <w:rFonts w:asciiTheme="majorHAnsi" w:hAnsiTheme="majorHAnsi"/>
        </w:rPr>
        <w:t>Especificaciones Funcionales</w:t>
      </w:r>
      <w:bookmarkEnd w:id="5"/>
    </w:p>
    <w:p w:rsidR="009332BB" w:rsidRPr="00FC580B" w:rsidRDefault="009332BB" w:rsidP="009332BB"/>
    <w:p w:rsidR="009332BB" w:rsidRDefault="009332BB" w:rsidP="009332BB">
      <w:pPr>
        <w:pStyle w:val="Ttulo2"/>
      </w:pPr>
      <w:bookmarkStart w:id="6" w:name="_Toc390023793"/>
      <w:r>
        <w:t>Diagrama de Caso de Uso</w:t>
      </w:r>
      <w:bookmarkEnd w:id="6"/>
    </w:p>
    <w:p w:rsidR="009332BB" w:rsidRDefault="009332BB" w:rsidP="009332BB"/>
    <w:p w:rsidR="00724BF9" w:rsidRDefault="00724BF9" w:rsidP="009332BB">
      <w:r w:rsidRPr="00724BF9">
        <w:rPr>
          <w:noProof/>
          <w:lang w:val="es-ES" w:eastAsia="es-ES"/>
        </w:rPr>
        <w:drawing>
          <wp:inline distT="0" distB="0" distL="0" distR="0">
            <wp:extent cx="3914775" cy="1104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2BB" w:rsidRPr="00FC580B" w:rsidRDefault="009332BB" w:rsidP="009332BB"/>
    <w:p w:rsidR="009332BB" w:rsidRDefault="009332BB" w:rsidP="009332BB">
      <w:pPr>
        <w:pStyle w:val="Ttulo2"/>
      </w:pPr>
      <w:bookmarkStart w:id="7" w:name="_Toc390023794"/>
      <w:r>
        <w:t xml:space="preserve">Descripción de cado de </w:t>
      </w:r>
      <w:r w:rsidR="00724BF9">
        <w:t>uso Registrar Usuario</w:t>
      </w:r>
      <w:bookmarkEnd w:id="7"/>
    </w:p>
    <w:p w:rsidR="00724BF9" w:rsidRDefault="00724BF9" w:rsidP="00724BF9"/>
    <w:tbl>
      <w:tblPr>
        <w:tblW w:w="520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1"/>
        <w:gridCol w:w="3509"/>
        <w:gridCol w:w="3935"/>
      </w:tblGrid>
      <w:tr w:rsidR="00724BF9" w:rsidRPr="0061257E" w:rsidTr="0069587C">
        <w:trPr>
          <w:trHeight w:val="229"/>
        </w:trPr>
        <w:tc>
          <w:tcPr>
            <w:tcW w:w="116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:rsidR="00724BF9" w:rsidRPr="0061257E" w:rsidRDefault="00724BF9" w:rsidP="0069587C">
            <w:pPr>
              <w:widowControl/>
              <w:spacing w:line="240" w:lineRule="auto"/>
              <w:rPr>
                <w:b/>
                <w:bCs/>
                <w:lang w:eastAsia="es-PE"/>
              </w:rPr>
            </w:pPr>
            <w:r w:rsidRPr="0061257E">
              <w:rPr>
                <w:b/>
                <w:bCs/>
                <w:lang w:eastAsia="es-PE"/>
              </w:rPr>
              <w:t>Nombre del Caso de Uso</w:t>
            </w:r>
          </w:p>
        </w:tc>
        <w:tc>
          <w:tcPr>
            <w:tcW w:w="3831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CB9CA" w:themeFill="text2" w:themeFillTint="66"/>
            <w:vAlign w:val="center"/>
            <w:hideMark/>
          </w:tcPr>
          <w:p w:rsidR="00724BF9" w:rsidRPr="0061257E" w:rsidRDefault="00724BF9" w:rsidP="0069587C">
            <w:pPr>
              <w:widowControl/>
              <w:spacing w:line="240" w:lineRule="auto"/>
              <w:rPr>
                <w:b/>
                <w:bCs/>
                <w:lang w:eastAsia="es-PE"/>
              </w:rPr>
            </w:pPr>
            <w:r>
              <w:rPr>
                <w:b/>
                <w:bCs/>
                <w:lang w:eastAsia="es-PE"/>
              </w:rPr>
              <w:t>Registrar Usuario</w:t>
            </w:r>
          </w:p>
        </w:tc>
      </w:tr>
      <w:tr w:rsidR="00724BF9" w:rsidRPr="0061257E" w:rsidTr="0069587C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:rsidR="00724BF9" w:rsidRPr="0061257E" w:rsidRDefault="00724BF9" w:rsidP="0069587C">
            <w:pPr>
              <w:widowControl/>
              <w:spacing w:line="240" w:lineRule="auto"/>
              <w:rPr>
                <w:b/>
                <w:bCs/>
                <w:lang w:eastAsia="es-PE"/>
              </w:rPr>
            </w:pPr>
            <w:r w:rsidRPr="0061257E">
              <w:rPr>
                <w:b/>
                <w:bCs/>
                <w:lang w:eastAsia="es-PE"/>
              </w:rPr>
              <w:t>Código del Caso de Uso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CB9CA" w:themeFill="text2" w:themeFillTint="66"/>
            <w:vAlign w:val="center"/>
            <w:hideMark/>
          </w:tcPr>
          <w:p w:rsidR="00724BF9" w:rsidRPr="0061257E" w:rsidRDefault="00724BF9" w:rsidP="0069587C">
            <w:pPr>
              <w:widowControl/>
              <w:spacing w:line="240" w:lineRule="auto"/>
              <w:rPr>
                <w:b/>
                <w:bCs/>
                <w:lang w:eastAsia="es-PE"/>
              </w:rPr>
            </w:pPr>
            <w:r w:rsidRPr="0061257E">
              <w:rPr>
                <w:b/>
                <w:bCs/>
                <w:lang w:eastAsia="es-PE"/>
              </w:rPr>
              <w:t>CU – 01</w:t>
            </w:r>
          </w:p>
        </w:tc>
      </w:tr>
      <w:tr w:rsidR="00724BF9" w:rsidRPr="0061257E" w:rsidTr="0069587C">
        <w:trPr>
          <w:trHeight w:val="189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BF9" w:rsidRPr="0061257E" w:rsidRDefault="00724BF9" w:rsidP="0069587C">
            <w:pPr>
              <w:widowControl/>
              <w:spacing w:line="240" w:lineRule="auto"/>
              <w:rPr>
                <w:b/>
                <w:bCs/>
                <w:lang w:eastAsia="es-PE"/>
              </w:rPr>
            </w:pPr>
            <w:r w:rsidRPr="0061257E">
              <w:rPr>
                <w:b/>
                <w:bCs/>
                <w:lang w:eastAsia="es-PE"/>
              </w:rPr>
              <w:t>Actor(es)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24BF9" w:rsidRPr="0061257E" w:rsidRDefault="00724BF9" w:rsidP="0069587C">
            <w:pPr>
              <w:pStyle w:val="Sinespaciado"/>
              <w:jc w:val="left"/>
              <w:rPr>
                <w:sz w:val="20"/>
                <w:lang w:val="es-PE" w:eastAsia="es-PE"/>
              </w:rPr>
            </w:pPr>
            <w:r>
              <w:rPr>
                <w:sz w:val="20"/>
                <w:lang w:val="es-PE" w:eastAsia="es-PE"/>
              </w:rPr>
              <w:t>Visitante</w:t>
            </w:r>
          </w:p>
        </w:tc>
      </w:tr>
      <w:tr w:rsidR="00724BF9" w:rsidRPr="0061257E" w:rsidTr="0069587C">
        <w:trPr>
          <w:trHeight w:val="121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BF9" w:rsidRPr="0061257E" w:rsidRDefault="00724BF9" w:rsidP="0069587C">
            <w:pPr>
              <w:widowControl/>
              <w:spacing w:line="240" w:lineRule="auto"/>
              <w:rPr>
                <w:b/>
                <w:bCs/>
                <w:lang w:eastAsia="es-PE"/>
              </w:rPr>
            </w:pPr>
            <w:r w:rsidRPr="0061257E">
              <w:rPr>
                <w:b/>
                <w:bCs/>
                <w:lang w:eastAsia="es-PE"/>
              </w:rPr>
              <w:t>Descripción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24BF9" w:rsidRPr="0061257E" w:rsidRDefault="00724BF9" w:rsidP="0069587C">
            <w:pPr>
              <w:pStyle w:val="Sinespaciado"/>
              <w:jc w:val="left"/>
              <w:rPr>
                <w:sz w:val="20"/>
                <w:lang w:val="es-PE" w:eastAsia="es-PE"/>
              </w:rPr>
            </w:pPr>
            <w:r>
              <w:rPr>
                <w:sz w:val="20"/>
                <w:lang w:val="es-PE" w:eastAsia="es-PE"/>
              </w:rPr>
              <w:t>Funcionalidad que le permite al visitante registrarse en el sistema</w:t>
            </w:r>
          </w:p>
        </w:tc>
      </w:tr>
      <w:tr w:rsidR="00724BF9" w:rsidRPr="0061257E" w:rsidTr="0069587C">
        <w:trPr>
          <w:trHeight w:val="342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BF9" w:rsidRPr="0061257E" w:rsidRDefault="00724BF9" w:rsidP="0069587C">
            <w:pPr>
              <w:widowControl/>
              <w:spacing w:line="240" w:lineRule="auto"/>
              <w:rPr>
                <w:b/>
                <w:bCs/>
                <w:lang w:eastAsia="es-PE"/>
              </w:rPr>
            </w:pPr>
            <w:r w:rsidRPr="0061257E">
              <w:rPr>
                <w:b/>
                <w:bCs/>
                <w:lang w:eastAsia="es-PE"/>
              </w:rPr>
              <w:t>Precondición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24BF9" w:rsidRPr="0061257E" w:rsidRDefault="00724BF9" w:rsidP="0069587C">
            <w:pPr>
              <w:pStyle w:val="Sinespaciado"/>
              <w:jc w:val="left"/>
              <w:rPr>
                <w:sz w:val="20"/>
                <w:lang w:val="es-PE" w:eastAsia="es-PE"/>
              </w:rPr>
            </w:pPr>
            <w:r>
              <w:rPr>
                <w:sz w:val="20"/>
                <w:lang w:val="es-PE" w:eastAsia="es-PE"/>
              </w:rPr>
              <w:t>Ninguna</w:t>
            </w:r>
          </w:p>
        </w:tc>
      </w:tr>
      <w:tr w:rsidR="00724BF9" w:rsidRPr="0061257E" w:rsidTr="0069587C">
        <w:trPr>
          <w:trHeight w:val="70"/>
        </w:trPr>
        <w:tc>
          <w:tcPr>
            <w:tcW w:w="1169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BF9" w:rsidRPr="0061257E" w:rsidRDefault="00724BF9" w:rsidP="0069587C">
            <w:pPr>
              <w:widowControl/>
              <w:spacing w:line="240" w:lineRule="auto"/>
              <w:rPr>
                <w:b/>
                <w:bCs/>
                <w:lang w:eastAsia="es-PE"/>
              </w:rPr>
            </w:pPr>
            <w:r w:rsidRPr="0061257E">
              <w:rPr>
                <w:b/>
                <w:bCs/>
                <w:lang w:eastAsia="es-PE"/>
              </w:rPr>
              <w:t>Flujo Principal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BF9" w:rsidRPr="0061257E" w:rsidRDefault="00724BF9" w:rsidP="0069587C">
            <w:pPr>
              <w:widowControl/>
              <w:spacing w:line="240" w:lineRule="auto"/>
              <w:jc w:val="center"/>
              <w:rPr>
                <w:b/>
                <w:bCs/>
                <w:lang w:eastAsia="es-PE"/>
              </w:rPr>
            </w:pPr>
            <w:r w:rsidRPr="0061257E">
              <w:rPr>
                <w:b/>
                <w:bCs/>
                <w:lang w:eastAsia="es-PE"/>
              </w:rPr>
              <w:t>Acción actor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4BF9" w:rsidRPr="0061257E" w:rsidRDefault="00724BF9" w:rsidP="0069587C">
            <w:pPr>
              <w:widowControl/>
              <w:spacing w:line="240" w:lineRule="auto"/>
              <w:jc w:val="center"/>
              <w:rPr>
                <w:b/>
                <w:bCs/>
                <w:lang w:eastAsia="es-PE"/>
              </w:rPr>
            </w:pPr>
            <w:r w:rsidRPr="0061257E">
              <w:rPr>
                <w:b/>
                <w:bCs/>
                <w:lang w:eastAsia="es-PE"/>
              </w:rPr>
              <w:t>Acción sistema</w:t>
            </w:r>
          </w:p>
        </w:tc>
      </w:tr>
      <w:tr w:rsidR="00724BF9" w:rsidRPr="0061257E" w:rsidTr="0069587C">
        <w:trPr>
          <w:trHeight w:val="353"/>
        </w:trPr>
        <w:tc>
          <w:tcPr>
            <w:tcW w:w="1169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BF9" w:rsidRPr="0061257E" w:rsidRDefault="00724BF9" w:rsidP="0069587C">
            <w:pPr>
              <w:widowControl/>
              <w:spacing w:line="240" w:lineRule="auto"/>
              <w:rPr>
                <w:b/>
                <w:bCs/>
                <w:lang w:eastAsia="es-PE"/>
              </w:rPr>
            </w:pP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BF9" w:rsidRPr="0061257E" w:rsidRDefault="00724BF9" w:rsidP="00724BF9">
            <w:pPr>
              <w:widowControl/>
              <w:spacing w:line="240" w:lineRule="auto"/>
              <w:rPr>
                <w:lang w:eastAsia="es-PE"/>
              </w:rPr>
            </w:pPr>
            <w:r>
              <w:rPr>
                <w:lang w:eastAsia="es-PE"/>
              </w:rPr>
              <w:t>1) El visitante ingresa a la plataforma y decide registrarse en el sistema.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4BF9" w:rsidRPr="0061257E" w:rsidRDefault="00724BF9" w:rsidP="00724BF9">
            <w:pPr>
              <w:widowControl/>
              <w:spacing w:line="240" w:lineRule="auto"/>
              <w:rPr>
                <w:lang w:eastAsia="es-PE"/>
              </w:rPr>
            </w:pPr>
            <w:r w:rsidRPr="0061257E">
              <w:rPr>
                <w:lang w:eastAsia="es-PE"/>
              </w:rPr>
              <w:t>2</w:t>
            </w:r>
            <w:r>
              <w:rPr>
                <w:lang w:eastAsia="es-PE"/>
              </w:rPr>
              <w:t>) El</w:t>
            </w:r>
            <w:r w:rsidRPr="0061257E">
              <w:rPr>
                <w:lang w:eastAsia="es-PE"/>
              </w:rPr>
              <w:t xml:space="preserve"> sistema </w:t>
            </w:r>
            <w:r>
              <w:rPr>
                <w:lang w:eastAsia="es-PE"/>
              </w:rPr>
              <w:t xml:space="preserve">muestra un formulario con los campos correspondientes sobre la cuenta: </w:t>
            </w:r>
            <w:r w:rsidRPr="00724BF9">
              <w:rPr>
                <w:lang w:eastAsia="es-PE"/>
              </w:rPr>
              <w:t>Nombres y apellidos, DNI, nombre de usuario, contraseña de usuario, correo electrónico, teléfono, dirección de domicilio (opcional), fecha de nacimiento.</w:t>
            </w:r>
            <w:r>
              <w:rPr>
                <w:lang w:eastAsia="es-PE"/>
              </w:rPr>
              <w:t xml:space="preserve"> </w:t>
            </w:r>
          </w:p>
        </w:tc>
      </w:tr>
      <w:tr w:rsidR="00724BF9" w:rsidRPr="0061257E" w:rsidTr="0069587C">
        <w:trPr>
          <w:trHeight w:val="782"/>
        </w:trPr>
        <w:tc>
          <w:tcPr>
            <w:tcW w:w="1169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BF9" w:rsidRPr="0061257E" w:rsidRDefault="00724BF9" w:rsidP="0069587C">
            <w:pPr>
              <w:widowControl/>
              <w:spacing w:line="240" w:lineRule="auto"/>
              <w:rPr>
                <w:b/>
                <w:bCs/>
                <w:lang w:eastAsia="es-PE"/>
              </w:rPr>
            </w:pP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BF9" w:rsidRPr="0061257E" w:rsidRDefault="00724BF9" w:rsidP="00724BF9">
            <w:pPr>
              <w:widowControl/>
              <w:spacing w:line="240" w:lineRule="auto"/>
              <w:rPr>
                <w:lang w:eastAsia="es-PE"/>
              </w:rPr>
            </w:pPr>
            <w:r w:rsidRPr="0061257E">
              <w:rPr>
                <w:lang w:eastAsia="es-PE"/>
              </w:rPr>
              <w:t xml:space="preserve">3) </w:t>
            </w:r>
            <w:r>
              <w:rPr>
                <w:lang w:eastAsia="es-PE"/>
              </w:rPr>
              <w:t>El visitante ingresa los datos requeridos</w:t>
            </w:r>
            <w:r w:rsidR="00CA21E7">
              <w:rPr>
                <w:lang w:eastAsia="es-PE"/>
              </w:rPr>
              <w:t xml:space="preserve"> correctamente</w:t>
            </w:r>
            <w:r>
              <w:rPr>
                <w:lang w:eastAsia="es-PE"/>
              </w:rPr>
              <w:t xml:space="preserve"> y presiona REGISTRAR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4BF9" w:rsidRDefault="00724BF9" w:rsidP="00724BF9">
            <w:pPr>
              <w:widowControl/>
              <w:spacing w:line="240" w:lineRule="auto"/>
              <w:rPr>
                <w:lang w:val="es-ES" w:eastAsia="es-PE"/>
              </w:rPr>
            </w:pPr>
            <w:r w:rsidRPr="0061257E">
              <w:rPr>
                <w:lang w:eastAsia="es-PE"/>
              </w:rPr>
              <w:t>4)</w:t>
            </w:r>
            <w:r>
              <w:rPr>
                <w:lang w:eastAsia="es-PE"/>
              </w:rPr>
              <w:t xml:space="preserve"> </w:t>
            </w:r>
            <w:r w:rsidR="008D4CCF">
              <w:rPr>
                <w:lang w:eastAsia="es-PE"/>
              </w:rPr>
              <w:t xml:space="preserve">El sistema verifica </w:t>
            </w:r>
            <w:r>
              <w:rPr>
                <w:lang w:eastAsia="es-PE"/>
              </w:rPr>
              <w:t xml:space="preserve">que el </w:t>
            </w:r>
            <w:r w:rsidR="008D4CCF">
              <w:rPr>
                <w:lang w:eastAsia="es-PE"/>
              </w:rPr>
              <w:t xml:space="preserve">nombre de </w:t>
            </w:r>
            <w:r>
              <w:rPr>
                <w:lang w:eastAsia="es-PE"/>
              </w:rPr>
              <w:t>usuario no se repita, y que la contrase</w:t>
            </w:r>
            <w:r>
              <w:rPr>
                <w:lang w:val="es-ES" w:eastAsia="es-PE"/>
              </w:rPr>
              <w:t xml:space="preserve">ña </w:t>
            </w:r>
            <w:r w:rsidR="008D4CCF">
              <w:rPr>
                <w:lang w:val="es-ES" w:eastAsia="es-PE"/>
              </w:rPr>
              <w:t>tenga como mínimo 6 caracteres y máximo de 10, en las cuales debe contener al menos un carácter en mayúsculas y un digito. La edad debe ser mayor que 18.</w:t>
            </w:r>
          </w:p>
          <w:p w:rsidR="008D4CCF" w:rsidRPr="00724BF9" w:rsidRDefault="00CA21E7" w:rsidP="00724BF9">
            <w:pPr>
              <w:widowControl/>
              <w:spacing w:line="240" w:lineRule="auto"/>
              <w:rPr>
                <w:lang w:val="es-ES" w:eastAsia="es-PE"/>
              </w:rPr>
            </w:pPr>
            <w:r>
              <w:rPr>
                <w:lang w:val="es-ES" w:eastAsia="es-PE"/>
              </w:rPr>
              <w:t>S</w:t>
            </w:r>
            <w:r w:rsidR="008D4CCF">
              <w:rPr>
                <w:lang w:val="es-ES" w:eastAsia="es-PE"/>
              </w:rPr>
              <w:t>e muestra un mensaje de confirmación y a la vez se envía un correo con un enlace de activación de cuenta.</w:t>
            </w:r>
          </w:p>
          <w:p w:rsidR="00724BF9" w:rsidRPr="008D4CCF" w:rsidRDefault="00724BF9" w:rsidP="0069587C">
            <w:pPr>
              <w:widowControl/>
              <w:spacing w:line="240" w:lineRule="auto"/>
              <w:rPr>
                <w:lang w:val="es-ES" w:eastAsia="es-PE"/>
              </w:rPr>
            </w:pPr>
          </w:p>
        </w:tc>
      </w:tr>
      <w:tr w:rsidR="00724BF9" w:rsidRPr="0061257E" w:rsidTr="0069587C">
        <w:trPr>
          <w:trHeight w:val="586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BF9" w:rsidRPr="0061257E" w:rsidRDefault="00724BF9" w:rsidP="0069587C">
            <w:pPr>
              <w:widowControl/>
              <w:spacing w:line="240" w:lineRule="auto"/>
              <w:rPr>
                <w:b/>
                <w:bCs/>
                <w:lang w:eastAsia="es-PE"/>
              </w:rPr>
            </w:pPr>
            <w:r w:rsidRPr="0061257E">
              <w:rPr>
                <w:b/>
                <w:bCs/>
                <w:lang w:eastAsia="es-PE"/>
              </w:rPr>
              <w:t>Flujo Alternativo 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BF9" w:rsidRPr="0061257E" w:rsidRDefault="00CA21E7" w:rsidP="00CA21E7">
            <w:pPr>
              <w:spacing w:line="240" w:lineRule="auto"/>
              <w:rPr>
                <w:lang w:eastAsia="es-PE"/>
              </w:rPr>
            </w:pPr>
            <w:r>
              <w:rPr>
                <w:lang w:eastAsia="es-PE"/>
              </w:rPr>
              <w:t>3.1</w:t>
            </w:r>
            <w:r w:rsidR="00724BF9">
              <w:rPr>
                <w:lang w:eastAsia="es-PE"/>
              </w:rPr>
              <w:t xml:space="preserve">) </w:t>
            </w:r>
            <w:r>
              <w:rPr>
                <w:lang w:eastAsia="es-PE"/>
              </w:rPr>
              <w:t>El visitante ingresa uno o más campos de registro erróneamente.</w:t>
            </w:r>
          </w:p>
        </w:tc>
        <w:tc>
          <w:tcPr>
            <w:tcW w:w="2025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BF9" w:rsidRDefault="00724BF9" w:rsidP="00CA21E7">
            <w:pPr>
              <w:widowControl/>
              <w:spacing w:line="240" w:lineRule="auto"/>
              <w:rPr>
                <w:lang w:eastAsia="es-PE"/>
              </w:rPr>
            </w:pPr>
            <w:r w:rsidRPr="0061257E">
              <w:rPr>
                <w:lang w:eastAsia="es-PE"/>
              </w:rPr>
              <w:t>3</w:t>
            </w:r>
            <w:r w:rsidR="00CA21E7">
              <w:rPr>
                <w:lang w:eastAsia="es-PE"/>
              </w:rPr>
              <w:t>.2</w:t>
            </w:r>
            <w:r w:rsidRPr="0061257E">
              <w:rPr>
                <w:lang w:eastAsia="es-PE"/>
              </w:rPr>
              <w:t>) El sistema volverá mostrar la</w:t>
            </w:r>
            <w:r w:rsidR="00CA21E7">
              <w:rPr>
                <w:lang w:eastAsia="es-PE"/>
              </w:rPr>
              <w:t xml:space="preserve"> pantalla de registro</w:t>
            </w:r>
            <w:r w:rsidRPr="0061257E">
              <w:rPr>
                <w:lang w:eastAsia="es-PE"/>
              </w:rPr>
              <w:t xml:space="preserve"> </w:t>
            </w:r>
            <w:r w:rsidR="00CA21E7">
              <w:rPr>
                <w:lang w:eastAsia="es-PE"/>
              </w:rPr>
              <w:t>indicando los campos faltantes o erróneos y muestra</w:t>
            </w:r>
            <w:r w:rsidRPr="0061257E">
              <w:rPr>
                <w:lang w:eastAsia="es-PE"/>
              </w:rPr>
              <w:t xml:space="preserve"> un mensaje de </w:t>
            </w:r>
            <w:r w:rsidR="00CA21E7">
              <w:rPr>
                <w:lang w:eastAsia="es-PE"/>
              </w:rPr>
              <w:t>error.</w:t>
            </w:r>
          </w:p>
          <w:p w:rsidR="00057A95" w:rsidRPr="0061257E" w:rsidRDefault="00057A95" w:rsidP="00CA21E7">
            <w:pPr>
              <w:widowControl/>
              <w:spacing w:line="240" w:lineRule="auto"/>
              <w:rPr>
                <w:lang w:eastAsia="es-PE"/>
              </w:rPr>
            </w:pPr>
            <w:r>
              <w:rPr>
                <w:lang w:eastAsia="es-PE"/>
              </w:rPr>
              <w:t>Se regresa al paso 3.</w:t>
            </w:r>
          </w:p>
        </w:tc>
      </w:tr>
      <w:tr w:rsidR="00724BF9" w:rsidRPr="0061257E" w:rsidTr="0069587C">
        <w:trPr>
          <w:trHeight w:val="342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BF9" w:rsidRPr="0061257E" w:rsidRDefault="00724BF9" w:rsidP="0069587C">
            <w:pPr>
              <w:widowControl/>
              <w:spacing w:line="240" w:lineRule="auto"/>
              <w:rPr>
                <w:b/>
                <w:bCs/>
                <w:lang w:eastAsia="es-PE"/>
              </w:rPr>
            </w:pPr>
            <w:r w:rsidRPr="0061257E">
              <w:rPr>
                <w:b/>
                <w:bCs/>
                <w:lang w:eastAsia="es-PE"/>
              </w:rPr>
              <w:t>Postcondición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24BF9" w:rsidRPr="0017310B" w:rsidRDefault="00057A95" w:rsidP="0069587C">
            <w:pPr>
              <w:widowControl/>
              <w:spacing w:line="240" w:lineRule="auto"/>
              <w:rPr>
                <w:u w:val="single"/>
                <w:lang w:eastAsia="es-PE"/>
              </w:rPr>
            </w:pPr>
            <w:r>
              <w:rPr>
                <w:lang w:eastAsia="es-PE"/>
              </w:rPr>
              <w:t>El usuario se encuentra registrado en el sistema.</w:t>
            </w:r>
          </w:p>
        </w:tc>
      </w:tr>
      <w:tr w:rsidR="00724BF9" w:rsidRPr="0061257E" w:rsidTr="0069587C">
        <w:trPr>
          <w:trHeight w:val="107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BF9" w:rsidRPr="0061257E" w:rsidRDefault="00724BF9" w:rsidP="0069587C">
            <w:pPr>
              <w:widowControl/>
              <w:spacing w:line="240" w:lineRule="auto"/>
              <w:rPr>
                <w:b/>
                <w:bCs/>
                <w:lang w:eastAsia="es-PE"/>
              </w:rPr>
            </w:pPr>
            <w:r w:rsidRPr="0061257E">
              <w:rPr>
                <w:b/>
                <w:bCs/>
                <w:lang w:eastAsia="es-PE"/>
              </w:rPr>
              <w:t>Flujo Excepcional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BF9" w:rsidRPr="0061257E" w:rsidRDefault="00724BF9" w:rsidP="0069587C">
            <w:pPr>
              <w:widowControl/>
              <w:spacing w:line="240" w:lineRule="auto"/>
              <w:rPr>
                <w:lang w:eastAsia="es-PE"/>
              </w:rPr>
            </w:pP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4BF9" w:rsidRPr="0061257E" w:rsidRDefault="00724BF9" w:rsidP="0069587C">
            <w:pPr>
              <w:widowControl/>
              <w:spacing w:line="240" w:lineRule="auto"/>
              <w:rPr>
                <w:lang w:eastAsia="es-PE"/>
              </w:rPr>
            </w:pPr>
          </w:p>
        </w:tc>
      </w:tr>
      <w:tr w:rsidR="00724BF9" w:rsidRPr="0061257E" w:rsidTr="0069587C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BF9" w:rsidRPr="0061257E" w:rsidRDefault="00724BF9" w:rsidP="0069587C">
            <w:pPr>
              <w:widowControl/>
              <w:spacing w:line="240" w:lineRule="auto"/>
              <w:rPr>
                <w:b/>
                <w:bCs/>
                <w:lang w:eastAsia="es-PE"/>
              </w:rPr>
            </w:pPr>
            <w:r w:rsidRPr="0061257E">
              <w:rPr>
                <w:b/>
                <w:bCs/>
                <w:lang w:eastAsia="es-PE"/>
              </w:rPr>
              <w:t>Frecuencia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24BF9" w:rsidRPr="0061257E" w:rsidRDefault="00724BF9" w:rsidP="0069587C">
            <w:pPr>
              <w:widowControl/>
              <w:spacing w:line="240" w:lineRule="auto"/>
              <w:rPr>
                <w:lang w:eastAsia="es-PE"/>
              </w:rPr>
            </w:pPr>
            <w:r w:rsidRPr="0061257E">
              <w:rPr>
                <w:lang w:eastAsia="es-PE"/>
              </w:rPr>
              <w:t>Muy frecuente</w:t>
            </w:r>
          </w:p>
        </w:tc>
      </w:tr>
      <w:tr w:rsidR="00724BF9" w:rsidRPr="0061257E" w:rsidTr="0069587C">
        <w:trPr>
          <w:trHeight w:val="101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BF9" w:rsidRPr="0061257E" w:rsidRDefault="00724BF9" w:rsidP="0069587C">
            <w:pPr>
              <w:widowControl/>
              <w:spacing w:line="240" w:lineRule="auto"/>
              <w:rPr>
                <w:b/>
                <w:bCs/>
                <w:lang w:eastAsia="es-PE"/>
              </w:rPr>
            </w:pPr>
            <w:r w:rsidRPr="0061257E">
              <w:rPr>
                <w:b/>
                <w:bCs/>
                <w:lang w:eastAsia="es-PE"/>
              </w:rPr>
              <w:t>Importancia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24BF9" w:rsidRPr="0061257E" w:rsidRDefault="00724BF9" w:rsidP="0069587C">
            <w:pPr>
              <w:widowControl/>
              <w:spacing w:line="240" w:lineRule="auto"/>
              <w:rPr>
                <w:lang w:eastAsia="es-PE"/>
              </w:rPr>
            </w:pPr>
            <w:r w:rsidRPr="0061257E">
              <w:rPr>
                <w:lang w:eastAsia="es-PE"/>
              </w:rPr>
              <w:t>Muy alta</w:t>
            </w:r>
          </w:p>
        </w:tc>
      </w:tr>
      <w:tr w:rsidR="00724BF9" w:rsidRPr="0061257E" w:rsidTr="0069587C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BF9" w:rsidRPr="0061257E" w:rsidRDefault="00724BF9" w:rsidP="0069587C">
            <w:pPr>
              <w:widowControl/>
              <w:spacing w:line="240" w:lineRule="auto"/>
              <w:rPr>
                <w:b/>
                <w:bCs/>
                <w:lang w:eastAsia="es-PE"/>
              </w:rPr>
            </w:pPr>
            <w:r w:rsidRPr="0061257E">
              <w:rPr>
                <w:b/>
                <w:bCs/>
                <w:lang w:eastAsia="es-PE"/>
              </w:rPr>
              <w:t>Comentarios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24BF9" w:rsidRPr="0061257E" w:rsidRDefault="00724BF9" w:rsidP="0069587C">
            <w:pPr>
              <w:widowControl/>
              <w:spacing w:line="240" w:lineRule="auto"/>
              <w:rPr>
                <w:lang w:eastAsia="es-PE"/>
              </w:rPr>
            </w:pPr>
          </w:p>
        </w:tc>
      </w:tr>
    </w:tbl>
    <w:p w:rsidR="00724BF9" w:rsidRPr="00724BF9" w:rsidRDefault="00724BF9" w:rsidP="00724BF9"/>
    <w:p w:rsidR="009332BB" w:rsidRDefault="009332BB" w:rsidP="009332BB"/>
    <w:p w:rsidR="009332BB" w:rsidRPr="00FC580B" w:rsidRDefault="009332BB" w:rsidP="009332BB"/>
    <w:p w:rsidR="009332BB" w:rsidRDefault="009332BB" w:rsidP="009332BB">
      <w:pPr>
        <w:pStyle w:val="Ttulo2"/>
      </w:pPr>
      <w:bookmarkStart w:id="8" w:name="_Toc390023795"/>
      <w:r>
        <w:t>Prototipos de pantalla de sistema</w:t>
      </w:r>
      <w:bookmarkEnd w:id="8"/>
    </w:p>
    <w:p w:rsidR="00057A95" w:rsidRDefault="00057A95" w:rsidP="00057A95"/>
    <w:p w:rsidR="007E2A51" w:rsidRDefault="007E2A51" w:rsidP="000F41DD">
      <w:pPr>
        <w:rPr>
          <w:sz w:val="22"/>
          <w:szCs w:val="22"/>
        </w:rPr>
      </w:pPr>
      <w:r w:rsidRPr="00D4469A">
        <w:rPr>
          <w:sz w:val="22"/>
          <w:szCs w:val="22"/>
        </w:rPr>
        <w:t xml:space="preserve">La pantalla que se muestra a continuación es aquella  </w:t>
      </w:r>
      <w:r>
        <w:rPr>
          <w:sz w:val="22"/>
          <w:szCs w:val="22"/>
        </w:rPr>
        <w:t>donde el visitante pulsará en la opción de registrarse.</w:t>
      </w:r>
    </w:p>
    <w:p w:rsidR="000F41DD" w:rsidRDefault="000F41DD" w:rsidP="007E2A51">
      <w:pPr>
        <w:ind w:left="720"/>
        <w:jc w:val="center"/>
        <w:rPr>
          <w:sz w:val="22"/>
          <w:szCs w:val="22"/>
        </w:rPr>
      </w:pPr>
    </w:p>
    <w:p w:rsidR="007E2A51" w:rsidRDefault="007E2A51" w:rsidP="000F41DD">
      <w:pPr>
        <w:ind w:left="720"/>
        <w:rPr>
          <w:sz w:val="22"/>
          <w:szCs w:val="22"/>
        </w:rPr>
      </w:pPr>
      <w:r>
        <w:rPr>
          <w:noProof/>
          <w:sz w:val="22"/>
          <w:szCs w:val="22"/>
          <w:lang w:val="es-ES" w:eastAsia="es-ES"/>
        </w:rPr>
        <w:drawing>
          <wp:inline distT="0" distB="0" distL="0" distR="0" wp14:anchorId="41C10767" wp14:editId="2545CB44">
            <wp:extent cx="5400000" cy="3003461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0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A51" w:rsidRDefault="007E2A51" w:rsidP="007E2A51"/>
    <w:p w:rsidR="000F41DD" w:rsidRDefault="000F41DD" w:rsidP="000F41DD">
      <w:pPr>
        <w:rPr>
          <w:sz w:val="22"/>
          <w:szCs w:val="22"/>
        </w:rPr>
      </w:pPr>
    </w:p>
    <w:p w:rsidR="007E2A51" w:rsidRDefault="007E2A51" w:rsidP="000F41DD">
      <w:pPr>
        <w:rPr>
          <w:sz w:val="22"/>
          <w:szCs w:val="22"/>
        </w:rPr>
      </w:pPr>
      <w:bookmarkStart w:id="9" w:name="_GoBack"/>
      <w:bookmarkEnd w:id="9"/>
      <w:r w:rsidRPr="00D4469A">
        <w:rPr>
          <w:sz w:val="22"/>
          <w:szCs w:val="22"/>
        </w:rPr>
        <w:t xml:space="preserve">La pantalla que se muestra a continuación es aquella  </w:t>
      </w:r>
      <w:r>
        <w:rPr>
          <w:sz w:val="22"/>
          <w:szCs w:val="22"/>
        </w:rPr>
        <w:t>donde el visitante ingresará todos sus datos para poder registrarse al sistema.</w:t>
      </w:r>
    </w:p>
    <w:p w:rsidR="007E2A51" w:rsidRPr="00057A95" w:rsidRDefault="007E2A51" w:rsidP="007E2A51"/>
    <w:p w:rsidR="007E2A51" w:rsidRDefault="007E2A51" w:rsidP="007E2A51"/>
    <w:p w:rsidR="007E2A51" w:rsidRDefault="007E2A51" w:rsidP="007E2A51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0193C92C" wp14:editId="1D994BD1">
            <wp:extent cx="5400000" cy="2971731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97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A51" w:rsidRDefault="007E2A51" w:rsidP="007E2A51"/>
    <w:p w:rsidR="007E2A51" w:rsidRDefault="007E2A51" w:rsidP="007E2A51"/>
    <w:p w:rsidR="007E2A51" w:rsidRDefault="007E2A51" w:rsidP="007E2A51">
      <w:r>
        <w:t>El usuario completará todos sus datos personales, y pulsara en registrar</w:t>
      </w:r>
    </w:p>
    <w:p w:rsidR="007E2A51" w:rsidRDefault="007E2A51" w:rsidP="007E2A51"/>
    <w:p w:rsidR="007E2A51" w:rsidRPr="00057A95" w:rsidRDefault="007E2A51" w:rsidP="007E2A51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1CFE5890" wp14:editId="64983DCD">
            <wp:extent cx="5400000" cy="3024139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2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A51" w:rsidRPr="00FC580B" w:rsidRDefault="007E2A51" w:rsidP="007E2A51"/>
    <w:p w:rsidR="007E2A51" w:rsidRDefault="007E2A51" w:rsidP="007E2A51"/>
    <w:p w:rsidR="00057A95" w:rsidRPr="00057A95" w:rsidRDefault="00057A95" w:rsidP="00057A95"/>
    <w:p w:rsidR="00927185" w:rsidRPr="009332BB" w:rsidRDefault="00927185" w:rsidP="009332BB"/>
    <w:sectPr w:rsidR="00927185" w:rsidRPr="009332BB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196" w:rsidRDefault="000F7196">
      <w:pPr>
        <w:spacing w:line="240" w:lineRule="auto"/>
      </w:pPr>
      <w:r>
        <w:separator/>
      </w:r>
    </w:p>
  </w:endnote>
  <w:endnote w:type="continuationSeparator" w:id="0">
    <w:p w:rsidR="000F7196" w:rsidRDefault="000F71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2BB" w:rsidRDefault="009332B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332BB" w:rsidRDefault="009332B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43F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9332BB">
          <w:pPr>
            <w:ind w:right="360"/>
          </w:pPr>
          <w:r>
            <w:t>Confidenc</w:t>
          </w:r>
          <w:r w:rsidR="00A17013"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 w:rsidP="007E2A51">
          <w:pPr>
            <w:jc w:val="center"/>
          </w:pPr>
          <w:r>
            <w:sym w:font="Symbol" w:char="F0D3"/>
          </w:r>
          <w:r w:rsidR="000F7196">
            <w:fldChar w:fldCharType="begin"/>
          </w:r>
          <w:r w:rsidR="000F7196">
            <w:instrText xml:space="preserve"> DOCPROPERTY "Company"  \* MERGEFORMAT </w:instrText>
          </w:r>
          <w:r w:rsidR="000F7196">
            <w:fldChar w:fldCharType="separate"/>
          </w:r>
          <w:r w:rsidR="00B04545">
            <w:t>FISIDEVELOP</w:t>
          </w:r>
          <w:r w:rsidR="000F7196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F41DD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F41DD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0F41DD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9943F1" w:rsidRDefault="009943F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9943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196" w:rsidRDefault="000F7196">
      <w:pPr>
        <w:spacing w:line="240" w:lineRule="auto"/>
      </w:pPr>
      <w:r>
        <w:separator/>
      </w:r>
    </w:p>
  </w:footnote>
  <w:footnote w:type="continuationSeparator" w:id="0">
    <w:p w:rsidR="000F7196" w:rsidRDefault="000F71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2BB" w:rsidRDefault="009332BB">
    <w:pPr>
      <w:rPr>
        <w:sz w:val="24"/>
      </w:rPr>
    </w:pPr>
  </w:p>
  <w:p w:rsidR="009332BB" w:rsidRDefault="009332BB">
    <w:pPr>
      <w:pBdr>
        <w:top w:val="single" w:sz="6" w:space="1" w:color="auto"/>
      </w:pBdr>
      <w:rPr>
        <w:sz w:val="24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3F3173A3" wp14:editId="672E0031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943100" cy="619125"/>
          <wp:effectExtent l="0" t="0" r="0" b="952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ISIDEVELOP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100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332BB" w:rsidRDefault="009332B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FISIDEVELOP</w:t>
    </w:r>
    <w:r>
      <w:rPr>
        <w:rFonts w:ascii="Arial" w:hAnsi="Arial"/>
        <w:b/>
        <w:sz w:val="36"/>
      </w:rPr>
      <w:fldChar w:fldCharType="end"/>
    </w:r>
    <w:r>
      <w:rPr>
        <w:rFonts w:ascii="Arial" w:hAnsi="Arial"/>
        <w:b/>
        <w:sz w:val="36"/>
      </w:rPr>
      <w:t xml:space="preserve"> </w:t>
    </w:r>
  </w:p>
  <w:p w:rsidR="009332BB" w:rsidRDefault="009332BB">
    <w:pPr>
      <w:pBdr>
        <w:bottom w:val="single" w:sz="6" w:space="1" w:color="auto"/>
      </w:pBdr>
      <w:jc w:val="right"/>
      <w:rPr>
        <w:sz w:val="24"/>
      </w:rPr>
    </w:pPr>
  </w:p>
  <w:p w:rsidR="009332BB" w:rsidRDefault="009332B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943F1" w:rsidTr="00CD3388">
      <w:tc>
        <w:tcPr>
          <w:tcW w:w="6379" w:type="dxa"/>
        </w:tcPr>
        <w:p w:rsidR="009943F1" w:rsidRDefault="000F7196" w:rsidP="007E2A51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1E068C">
            <w:t>FISIDEVELOP</w:t>
          </w:r>
          <w:r>
            <w:fldChar w:fldCharType="end"/>
          </w:r>
        </w:p>
      </w:tc>
      <w:tc>
        <w:tcPr>
          <w:tcW w:w="3179" w:type="dxa"/>
        </w:tcPr>
        <w:p w:rsidR="009943F1" w:rsidRDefault="00A1701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6E006F">
            <w:t>Versión</w:t>
          </w:r>
          <w:r>
            <w:t xml:space="preserve">:           </w:t>
          </w:r>
          <w:r w:rsidR="006E006F">
            <w:t>1.0</w:t>
          </w:r>
        </w:p>
      </w:tc>
    </w:tr>
    <w:tr w:rsidR="009943F1" w:rsidTr="00CD3388">
      <w:tc>
        <w:tcPr>
          <w:tcW w:w="6379" w:type="dxa"/>
        </w:tcPr>
        <w:p w:rsidR="009943F1" w:rsidRDefault="006E006F">
          <w:r>
            <w:t>Especificación de caso de uso</w:t>
          </w:r>
          <w:r w:rsidR="00724BF9">
            <w:t xml:space="preserve"> Registrar Usuario</w:t>
          </w:r>
        </w:p>
      </w:tc>
      <w:tc>
        <w:tcPr>
          <w:tcW w:w="3179" w:type="dxa"/>
        </w:tcPr>
        <w:p w:rsidR="009943F1" w:rsidRDefault="00A17013" w:rsidP="006E006F">
          <w:r>
            <w:t xml:space="preserve">  Date:  </w:t>
          </w:r>
          <w:r w:rsidR="006E006F">
            <w:t>08/06/2014</w:t>
          </w:r>
        </w:p>
      </w:tc>
    </w:tr>
  </w:tbl>
  <w:p w:rsidR="009943F1" w:rsidRDefault="009943F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9943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6847957"/>
    <w:multiLevelType w:val="hybridMultilevel"/>
    <w:tmpl w:val="C25E0E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B75246"/>
    <w:multiLevelType w:val="hybridMultilevel"/>
    <w:tmpl w:val="F90616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907B62"/>
    <w:multiLevelType w:val="hybridMultilevel"/>
    <w:tmpl w:val="65A83764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E95EB7"/>
    <w:multiLevelType w:val="hybridMultilevel"/>
    <w:tmpl w:val="AB7E9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11464FD"/>
    <w:multiLevelType w:val="hybridMultilevel"/>
    <w:tmpl w:val="39DC06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66C2A0C"/>
    <w:multiLevelType w:val="hybridMultilevel"/>
    <w:tmpl w:val="6DDA9EE8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35454D"/>
    <w:multiLevelType w:val="hybridMultilevel"/>
    <w:tmpl w:val="A2DEC5D6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192630"/>
    <w:multiLevelType w:val="hybridMultilevel"/>
    <w:tmpl w:val="8418EB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BE6416"/>
    <w:multiLevelType w:val="multilevel"/>
    <w:tmpl w:val="CF4AD1D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>
    <w:nsid w:val="75127276"/>
    <w:multiLevelType w:val="hybridMultilevel"/>
    <w:tmpl w:val="F7C4C80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A9568AE"/>
    <w:multiLevelType w:val="hybridMultilevel"/>
    <w:tmpl w:val="4A38C134"/>
    <w:lvl w:ilvl="0" w:tplc="59207A54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  <w:b w:val="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0"/>
  </w:num>
  <w:num w:numId="5">
    <w:abstractNumId w:val="19"/>
  </w:num>
  <w:num w:numId="6">
    <w:abstractNumId w:val="1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8"/>
  </w:num>
  <w:num w:numId="10">
    <w:abstractNumId w:val="3"/>
  </w:num>
  <w:num w:numId="11">
    <w:abstractNumId w:val="14"/>
  </w:num>
  <w:num w:numId="12">
    <w:abstractNumId w:val="12"/>
  </w:num>
  <w:num w:numId="13">
    <w:abstractNumId w:val="25"/>
  </w:num>
  <w:num w:numId="14">
    <w:abstractNumId w:val="11"/>
  </w:num>
  <w:num w:numId="15">
    <w:abstractNumId w:val="5"/>
  </w:num>
  <w:num w:numId="16">
    <w:abstractNumId w:val="24"/>
  </w:num>
  <w:num w:numId="17">
    <w:abstractNumId w:val="17"/>
  </w:num>
  <w:num w:numId="18">
    <w:abstractNumId w:val="7"/>
  </w:num>
  <w:num w:numId="19">
    <w:abstractNumId w:val="16"/>
  </w:num>
  <w:num w:numId="20">
    <w:abstractNumId w:val="10"/>
  </w:num>
  <w:num w:numId="21">
    <w:abstractNumId w:val="22"/>
  </w:num>
  <w:num w:numId="22">
    <w:abstractNumId w:val="9"/>
  </w:num>
  <w:num w:numId="23">
    <w:abstractNumId w:val="15"/>
  </w:num>
  <w:num w:numId="24">
    <w:abstractNumId w:val="6"/>
  </w:num>
  <w:num w:numId="25">
    <w:abstractNumId w:val="4"/>
  </w:num>
  <w:num w:numId="26">
    <w:abstractNumId w:val="8"/>
  </w:num>
  <w:num w:numId="27">
    <w:abstractNumId w:val="29"/>
  </w:num>
  <w:num w:numId="28">
    <w:abstractNumId w:val="23"/>
  </w:num>
  <w:num w:numId="29">
    <w:abstractNumId w:val="21"/>
  </w:num>
  <w:num w:numId="30">
    <w:abstractNumId w:val="20"/>
  </w:num>
  <w:num w:numId="31">
    <w:abstractNumId w:val="26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5D"/>
    <w:rsid w:val="00057A95"/>
    <w:rsid w:val="000F41DD"/>
    <w:rsid w:val="000F7196"/>
    <w:rsid w:val="001E068C"/>
    <w:rsid w:val="0028535D"/>
    <w:rsid w:val="002863AB"/>
    <w:rsid w:val="003D3600"/>
    <w:rsid w:val="006E006F"/>
    <w:rsid w:val="00724BF9"/>
    <w:rsid w:val="00777A24"/>
    <w:rsid w:val="007E2A51"/>
    <w:rsid w:val="008D4CCF"/>
    <w:rsid w:val="00927185"/>
    <w:rsid w:val="009332BB"/>
    <w:rsid w:val="009943F1"/>
    <w:rsid w:val="00A17013"/>
    <w:rsid w:val="00A92EDD"/>
    <w:rsid w:val="00AC17B8"/>
    <w:rsid w:val="00B04545"/>
    <w:rsid w:val="00C34383"/>
    <w:rsid w:val="00CA21E7"/>
    <w:rsid w:val="00CD3388"/>
    <w:rsid w:val="00ED5E6B"/>
    <w:rsid w:val="00EF07A6"/>
    <w:rsid w:val="00FA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CF8E8FF-4443-460C-B051-BE5DB0C1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link w:val="SubttuloCar"/>
    <w:uiPriority w:val="11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04545"/>
    <w:rPr>
      <w:rFonts w:ascii="Arial" w:hAnsi="Arial"/>
      <w:i/>
      <w:sz w:val="36"/>
      <w:lang w:val="en-AU" w:eastAsia="en-US"/>
    </w:rPr>
  </w:style>
  <w:style w:type="paragraph" w:styleId="Prrafodelista">
    <w:name w:val="List Paragraph"/>
    <w:basedOn w:val="Normal"/>
    <w:uiPriority w:val="34"/>
    <w:unhideWhenUsed/>
    <w:qFormat/>
    <w:rsid w:val="00B04545"/>
    <w:pPr>
      <w:widowControl/>
      <w:spacing w:after="320" w:line="300" w:lineRule="auto"/>
      <w:ind w:left="720"/>
      <w:contextualSpacing/>
    </w:pPr>
    <w:rPr>
      <w:rFonts w:asciiTheme="minorHAnsi" w:eastAsiaTheme="minorEastAsia" w:hAnsiTheme="minorHAnsi" w:cstheme="minorBidi"/>
      <w:color w:val="44546A" w:themeColor="text2"/>
      <w:lang w:eastAsia="ja-JP"/>
    </w:rPr>
  </w:style>
  <w:style w:type="table" w:customStyle="1" w:styleId="Listaclara1">
    <w:name w:val="Lista clara1"/>
    <w:basedOn w:val="Tablanormal"/>
    <w:uiPriority w:val="61"/>
    <w:rsid w:val="00B04545"/>
    <w:rPr>
      <w:rFonts w:asciiTheme="minorHAnsi" w:eastAsiaTheme="minorEastAsia" w:hAnsiTheme="minorHAnsi" w:cstheme="minorBidi"/>
      <w:color w:val="44546A" w:themeColor="text2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Fuentedeprrafopredeter"/>
    <w:rsid w:val="00B04545"/>
  </w:style>
  <w:style w:type="paragraph" w:styleId="Sinespaciado">
    <w:name w:val="No Spacing"/>
    <w:uiPriority w:val="1"/>
    <w:qFormat/>
    <w:rsid w:val="00724BF9"/>
    <w:pPr>
      <w:widowControl w:val="0"/>
      <w:jc w:val="both"/>
    </w:pPr>
    <w:rPr>
      <w:rFonts w:ascii="Tahoma" w:eastAsia="Tahoma" w:hAnsi="Tahoma" w:cs="Tahoma"/>
      <w:color w:val="000000"/>
      <w:sz w:val="1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Desktop\Formato%20de%20documentos\rup_ib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3AC10-61E3-4D14-954E-2FAE86880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rup_ibpln.dot</Template>
  <TotalTime>139</TotalTime>
  <Pages>6</Pages>
  <Words>484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Integration Build Plan</vt:lpstr>
      <vt:lpstr>Integration Build Plan</vt:lpstr>
    </vt:vector>
  </TitlesOfParts>
  <Company>&lt;Company Name&gt;</Company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Build Plan</dc:title>
  <dc:subject>&lt;FISIDEVELOPS&gt;</dc:subject>
  <dc:creator>LEO</dc:creator>
  <cp:keywords/>
  <dc:description/>
  <cp:lastModifiedBy>Paul Zegarra Contreras</cp:lastModifiedBy>
  <cp:revision>5</cp:revision>
  <cp:lastPrinted>2014-06-08T17:11:00Z</cp:lastPrinted>
  <dcterms:created xsi:type="dcterms:W3CDTF">2014-06-08T17:44:00Z</dcterms:created>
  <dcterms:modified xsi:type="dcterms:W3CDTF">2014-06-09T03:13:00Z</dcterms:modified>
</cp:coreProperties>
</file>