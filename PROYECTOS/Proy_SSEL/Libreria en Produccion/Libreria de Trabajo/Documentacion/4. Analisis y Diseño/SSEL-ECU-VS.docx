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</w:pPr>
      <w:r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Documento especificación de  </w:t>
      </w:r>
      <w:r w:rsidR="00807A84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>casos de uso</w:t>
      </w:r>
      <w:r w:rsidR="0019253D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: </w:t>
      </w:r>
    </w:p>
    <w:p w:rsidR="009E68FE" w:rsidRPr="00617C9B" w:rsidRDefault="0019253D" w:rsidP="0019253D">
      <w:pPr>
        <w:rPr>
          <w:rFonts w:ascii="Times New Roman" w:hAnsi="Times New Roman" w:cs="Times New Roman"/>
          <w:b/>
          <w:sz w:val="40"/>
          <w:szCs w:val="40"/>
        </w:rPr>
      </w:pP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  <w:t>VISUALIZAR SUBASTA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617C9B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16487F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7020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_Toc386397020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1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_Toc386397021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2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_Toc386397022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3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_Toc386397023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4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4" w:history="1"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_Toc386397024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5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5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_Toc386397025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5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6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6487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_Toc386397026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5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16487F" w:rsidRDefault="000C05D1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027" w:history="1">
            <w:r w:rsidR="0016487F" w:rsidRPr="002F5532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sistema</w:t>
            </w:r>
            <w:r w:rsidR="0016487F">
              <w:rPr>
                <w:noProof/>
                <w:webHidden/>
              </w:rPr>
              <w:tab/>
            </w:r>
            <w:r w:rsidR="0016487F">
              <w:rPr>
                <w:noProof/>
                <w:webHidden/>
              </w:rPr>
              <w:fldChar w:fldCharType="begin"/>
            </w:r>
            <w:r w:rsidR="0016487F">
              <w:rPr>
                <w:noProof/>
                <w:webHidden/>
              </w:rPr>
              <w:instrText xml:space="preserve"> PAGEREF _Toc386397027 \h </w:instrText>
            </w:r>
            <w:r w:rsidR="0016487F">
              <w:rPr>
                <w:noProof/>
                <w:webHidden/>
              </w:rPr>
            </w:r>
            <w:r w:rsidR="0016487F">
              <w:rPr>
                <w:noProof/>
                <w:webHidden/>
              </w:rPr>
              <w:fldChar w:fldCharType="separate"/>
            </w:r>
            <w:r w:rsidR="0016487F">
              <w:rPr>
                <w:noProof/>
                <w:webHidden/>
              </w:rPr>
              <w:t>6</w:t>
            </w:r>
            <w:r w:rsidR="0016487F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0C05D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0C05D1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97020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6397021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7" w:name="_Toc386397022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97023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2" w:name="h.4d34og8" w:colFirst="0" w:colLast="0"/>
      <w:bookmarkStart w:id="13" w:name="_Toc386397024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19253D" w:rsidRDefault="009E68FE" w:rsidP="00617C9B">
      <w:pPr>
        <w:pStyle w:val="Ttulo2"/>
        <w:numPr>
          <w:ilvl w:val="0"/>
          <w:numId w:val="23"/>
        </w:numPr>
        <w:rPr>
          <w:rFonts w:ascii="Times New Roman" w:hAnsi="Times New Roman" w:cs="Times New Roman"/>
        </w:rPr>
      </w:pPr>
      <w:bookmarkStart w:id="14" w:name="_Toc386397025"/>
      <w:r w:rsidRPr="0019253D">
        <w:rPr>
          <w:rFonts w:ascii="Times New Roman" w:eastAsia="Arial" w:hAnsi="Times New Roman" w:cs="Times New Roman"/>
          <w:sz w:val="28"/>
        </w:rPr>
        <w:t>Diagrama de Casos de Uso</w:t>
      </w:r>
      <w:bookmarkEnd w:id="14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5" w:name="h.17dp8vu" w:colFirst="0" w:colLast="0"/>
      <w:bookmarkEnd w:id="15"/>
    </w:p>
    <w:p w:rsidR="009E68FE" w:rsidRPr="00D4469A" w:rsidRDefault="008D0193" w:rsidP="009E68FE">
      <w:pPr>
        <w:ind w:left="1440" w:firstLine="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6030" cy="1530985"/>
            <wp:effectExtent l="114300" t="114300" r="109220" b="145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530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9E68FE" w:rsidRPr="009B0FC1" w:rsidRDefault="004A2CC6" w:rsidP="00617C9B">
      <w:pPr>
        <w:pStyle w:val="Ttulo2"/>
        <w:numPr>
          <w:ilvl w:val="0"/>
          <w:numId w:val="23"/>
        </w:numPr>
        <w:rPr>
          <w:rFonts w:ascii="Times New Roman" w:eastAsia="Arial" w:hAnsi="Times New Roman" w:cs="Times New Roman"/>
          <w:sz w:val="28"/>
        </w:rPr>
      </w:pPr>
      <w:bookmarkStart w:id="17" w:name="h.3rdcrjn" w:colFirst="0" w:colLast="0"/>
      <w:bookmarkStart w:id="18" w:name="_Toc386397026"/>
      <w:bookmarkEnd w:id="17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8"/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11"/>
        <w:gridCol w:w="1093"/>
        <w:gridCol w:w="3033"/>
      </w:tblGrid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9" w:name="h.26in1rg" w:colFirst="0" w:colLast="0"/>
            <w:bookmarkEnd w:id="19"/>
            <w:r w:rsidRPr="0016487F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8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 Visualizar Subasta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4A2CC6" w:rsidRPr="0016487F" w:rsidRDefault="0016487F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CU - 05</w:t>
            </w:r>
            <w:r w:rsidR="004A2CC6" w:rsidRPr="0016487F">
              <w:rPr>
                <w:b/>
                <w:bCs/>
                <w:sz w:val="20"/>
                <w:lang w:val="es-PE" w:eastAsia="es-PE"/>
              </w:rPr>
              <w:t> 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8D0193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 Usuario o postor</w:t>
            </w:r>
          </w:p>
        </w:tc>
      </w:tr>
      <w:tr w:rsidR="004A2CC6" w:rsidRPr="0016487F" w:rsidTr="0016487F">
        <w:trPr>
          <w:trHeight w:val="342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16487F" w:rsidTr="0016487F">
        <w:trPr>
          <w:trHeight w:val="70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Ninguna</w:t>
            </w:r>
          </w:p>
        </w:tc>
      </w:tr>
      <w:tr w:rsidR="004A2CC6" w:rsidRPr="0016487F" w:rsidTr="0016487F">
        <w:trPr>
          <w:trHeight w:val="315"/>
          <w:jc w:val="center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4A2CC6" w:rsidRPr="0016487F" w:rsidTr="0016487F">
        <w:trPr>
          <w:trHeight w:val="982"/>
          <w:jc w:val="center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8D0193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>
              <w:rPr>
                <w:sz w:val="20"/>
                <w:lang w:val="es-PE" w:eastAsia="es-PE"/>
              </w:rPr>
              <w:t>1) El usuario o postor</w:t>
            </w:r>
            <w:r w:rsidR="004A2CC6" w:rsidRPr="0016487F">
              <w:rPr>
                <w:sz w:val="20"/>
                <w:lang w:val="es-PE" w:eastAsia="es-PE"/>
              </w:rPr>
              <w:t xml:space="preserve"> realiza una búsqueda del producto que le interesa utilizando los filtros de búsqueda.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16487F" w:rsidTr="0016487F">
        <w:trPr>
          <w:trHeight w:val="642"/>
          <w:jc w:val="center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24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16487F" w:rsidTr="0016487F">
        <w:trPr>
          <w:trHeight w:val="1322"/>
          <w:jc w:val="center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42" w:type="pct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16487F" w:rsidTr="0016487F">
        <w:trPr>
          <w:trHeight w:val="70"/>
          <w:jc w:val="center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8D0193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 xml:space="preserve"> El </w:t>
            </w:r>
            <w:r w:rsidR="008D0193">
              <w:rPr>
                <w:sz w:val="20"/>
                <w:lang w:val="es-PE" w:eastAsia="es-PE"/>
              </w:rPr>
              <w:t xml:space="preserve">usuario o postor </w:t>
            </w:r>
            <w:r w:rsidRPr="0016487F">
              <w:rPr>
                <w:sz w:val="20"/>
                <w:lang w:val="es-PE" w:eastAsia="es-PE"/>
              </w:rPr>
              <w:t xml:space="preserve">tiene la posibilidad de realizar una oferta por el </w:t>
            </w:r>
            <w:r w:rsidRPr="0016487F">
              <w:rPr>
                <w:sz w:val="20"/>
                <w:lang w:val="es-PE" w:eastAsia="es-PE"/>
              </w:rPr>
              <w:lastRenderedPageBreak/>
              <w:t>producto.</w:t>
            </w:r>
          </w:p>
        </w:tc>
      </w:tr>
      <w:tr w:rsidR="004A2CC6" w:rsidRPr="0016487F" w:rsidTr="0016487F">
        <w:trPr>
          <w:trHeight w:val="277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lastRenderedPageBreak/>
              <w:t>Flujo Excepcional</w:t>
            </w:r>
          </w:p>
        </w:tc>
        <w:tc>
          <w:tcPr>
            <w:tcW w:w="207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1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4A2CC6" w:rsidRPr="0016487F" w:rsidTr="0016487F">
        <w:trPr>
          <w:trHeight w:val="139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Muy frecuente</w:t>
            </w:r>
          </w:p>
        </w:tc>
      </w:tr>
      <w:tr w:rsidR="004A2CC6" w:rsidRPr="0016487F" w:rsidTr="0016487F">
        <w:trPr>
          <w:trHeight w:val="214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Muy alta</w:t>
            </w:r>
          </w:p>
        </w:tc>
      </w:tr>
      <w:tr w:rsidR="004A2CC6" w:rsidRPr="0016487F" w:rsidTr="0016487F">
        <w:trPr>
          <w:trHeight w:val="131"/>
          <w:jc w:val="center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16487F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869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A2CC6" w:rsidRPr="0016487F" w:rsidRDefault="004A2CC6" w:rsidP="0016487F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16487F">
              <w:rPr>
                <w:sz w:val="20"/>
                <w:lang w:val="es-PE" w:eastAsia="es-PE"/>
              </w:rPr>
              <w:t> </w:t>
            </w:r>
          </w:p>
        </w:tc>
      </w:tr>
    </w:tbl>
    <w:p w:rsidR="009E68FE" w:rsidRPr="00D4469A" w:rsidRDefault="000C05D1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9B0FC1" w:rsidRDefault="0016487F" w:rsidP="0016487F">
      <w:pPr>
        <w:pStyle w:val="Ttulo1"/>
        <w:rPr>
          <w:rFonts w:ascii="Times New Roman" w:eastAsia="Arial" w:hAnsi="Times New Roman" w:cs="Times New Roman"/>
        </w:rPr>
      </w:pPr>
      <w:bookmarkStart w:id="20" w:name="h.lnxbz9" w:colFirst="0" w:colLast="0"/>
      <w:bookmarkStart w:id="21" w:name="h.35nkun2" w:colFirst="0" w:colLast="0"/>
      <w:bookmarkStart w:id="22" w:name="_Toc386397027"/>
      <w:bookmarkEnd w:id="20"/>
      <w:bookmarkEnd w:id="21"/>
      <w:r w:rsidRPr="009B0FC1">
        <w:rPr>
          <w:rFonts w:ascii="Times New Roman" w:eastAsia="Arial" w:hAnsi="Times New Roman" w:cs="Times New Roman"/>
        </w:rPr>
        <w:t>Prototipos de pantallas del sistema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4" w:name="h.44sinio" w:colFirst="0" w:colLast="0"/>
      <w:bookmarkStart w:id="25" w:name="h.2jxsxqh" w:colFirst="0" w:colLast="0"/>
      <w:bookmarkEnd w:id="24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D1" w:rsidRDefault="000C05D1" w:rsidP="009E68FE">
      <w:pPr>
        <w:spacing w:line="240" w:lineRule="auto"/>
      </w:pPr>
      <w:r>
        <w:separator/>
      </w:r>
    </w:p>
  </w:endnote>
  <w:endnote w:type="continuationSeparator" w:id="0">
    <w:p w:rsidR="000C05D1" w:rsidRDefault="000C05D1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C05D1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6487F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C4FAC">
            <w:rPr>
              <w:noProof/>
            </w:rPr>
            <w:t>4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C4FAC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0C05D1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D1" w:rsidRDefault="000C05D1" w:rsidP="009E68FE">
      <w:pPr>
        <w:spacing w:line="240" w:lineRule="auto"/>
      </w:pPr>
      <w:r>
        <w:separator/>
      </w:r>
    </w:p>
  </w:footnote>
  <w:footnote w:type="continuationSeparator" w:id="0">
    <w:p w:rsidR="000C05D1" w:rsidRDefault="000C05D1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0C05D1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16487F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1.0</w:t>
          </w: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Especificación caso de uso VISUALIZAR SUBASTA</w:t>
          </w:r>
        </w:p>
      </w:tc>
    </w:tr>
    <w:tr w:rsidR="0016487F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6487F" w:rsidRPr="00D95C8C" w:rsidRDefault="0016487F" w:rsidP="0016487F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6487F" w:rsidRPr="00D95C8C" w:rsidRDefault="0016487F" w:rsidP="0016487F">
          <w:pPr>
            <w:pStyle w:val="Sinespaciado"/>
          </w:pPr>
          <w:r>
            <w:t>Sistema de subasta en línea</w:t>
          </w:r>
        </w:p>
      </w:tc>
    </w:tr>
  </w:tbl>
  <w:p w:rsidR="00BD2933" w:rsidRDefault="000C05D1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CD0194"/>
    <w:multiLevelType w:val="hybridMultilevel"/>
    <w:tmpl w:val="38D0F1CE"/>
    <w:lvl w:ilvl="0" w:tplc="0780FB6E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>
    <w:nsid w:val="781B6936"/>
    <w:multiLevelType w:val="hybridMultilevel"/>
    <w:tmpl w:val="27E6FE62"/>
    <w:lvl w:ilvl="0" w:tplc="36968F7C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8"/>
  </w:num>
  <w:num w:numId="12">
    <w:abstractNumId w:val="16"/>
  </w:num>
  <w:num w:numId="13">
    <w:abstractNumId w:val="11"/>
  </w:num>
  <w:num w:numId="14">
    <w:abstractNumId w:val="22"/>
  </w:num>
  <w:num w:numId="15">
    <w:abstractNumId w:val="13"/>
  </w:num>
  <w:num w:numId="16">
    <w:abstractNumId w:val="17"/>
  </w:num>
  <w:num w:numId="17">
    <w:abstractNumId w:val="15"/>
  </w:num>
  <w:num w:numId="18">
    <w:abstractNumId w:val="21"/>
  </w:num>
  <w:num w:numId="19">
    <w:abstractNumId w:val="6"/>
  </w:num>
  <w:num w:numId="20">
    <w:abstractNumId w:val="4"/>
  </w:num>
  <w:num w:numId="21">
    <w:abstractNumId w:val="2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05435A"/>
    <w:rsid w:val="000C05D1"/>
    <w:rsid w:val="0016487F"/>
    <w:rsid w:val="0019253D"/>
    <w:rsid w:val="002503F7"/>
    <w:rsid w:val="002B511F"/>
    <w:rsid w:val="002D5DD4"/>
    <w:rsid w:val="004A2CC6"/>
    <w:rsid w:val="0061472F"/>
    <w:rsid w:val="00617C9B"/>
    <w:rsid w:val="00641EE6"/>
    <w:rsid w:val="00657385"/>
    <w:rsid w:val="007C0BF6"/>
    <w:rsid w:val="00807515"/>
    <w:rsid w:val="00807A84"/>
    <w:rsid w:val="00813082"/>
    <w:rsid w:val="008D0193"/>
    <w:rsid w:val="009B0FC1"/>
    <w:rsid w:val="009C4FAC"/>
    <w:rsid w:val="009E68FE"/>
    <w:rsid w:val="00B01BE1"/>
    <w:rsid w:val="00B512E4"/>
    <w:rsid w:val="00CF11CD"/>
    <w:rsid w:val="00D4469A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918B6-E07A-4BF1-9FC4-C2707CE4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  <w:style w:type="table" w:styleId="Tablaconcuadrcula">
    <w:name w:val="Table Grid"/>
    <w:basedOn w:val="Tablanormal"/>
    <w:rsid w:val="001648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6487F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DA2BA-CB41-4605-96E5-D80A6351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12</cp:revision>
  <dcterms:created xsi:type="dcterms:W3CDTF">2014-04-13T20:46:00Z</dcterms:created>
  <dcterms:modified xsi:type="dcterms:W3CDTF">2014-04-30T21:01:00Z</dcterms:modified>
</cp:coreProperties>
</file>