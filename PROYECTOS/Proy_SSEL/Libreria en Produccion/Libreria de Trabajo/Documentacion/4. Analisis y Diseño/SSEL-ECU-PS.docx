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745BC3" w:rsidRDefault="00745BC3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 w:rsidRPr="00745BC3">
        <w:rPr>
          <w:rFonts w:asciiTheme="majorHAnsi" w:hAnsiTheme="majorHAnsi"/>
          <w:sz w:val="44"/>
          <w:szCs w:val="44"/>
        </w:rPr>
        <w:t xml:space="preserve">Documento de </w:t>
      </w:r>
      <w:r w:rsidR="00A92EDD" w:rsidRPr="00745BC3">
        <w:rPr>
          <w:rFonts w:asciiTheme="majorHAnsi" w:hAnsiTheme="majorHAnsi"/>
          <w:sz w:val="44"/>
          <w:szCs w:val="44"/>
        </w:rPr>
        <w:t>Especificación de caso de uso</w:t>
      </w:r>
      <w:r w:rsidR="00A92EDD" w:rsidRPr="00745BC3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745BC3" w:rsidRDefault="0004278B">
      <w:pPr>
        <w:pStyle w:val="Ttulo"/>
        <w:jc w:val="right"/>
        <w:rPr>
          <w:rFonts w:asciiTheme="majorHAnsi" w:hAnsiTheme="majorHAnsi"/>
          <w:lang w:val="es-ES"/>
        </w:rPr>
      </w:pPr>
      <w:r w:rsidRPr="00745BC3">
        <w:rPr>
          <w:rFonts w:asciiTheme="majorHAnsi" w:hAnsiTheme="majorHAnsi"/>
          <w:lang w:val="es-ES"/>
        </w:rPr>
        <w:t>Pujar una subasta</w:t>
      </w:r>
    </w:p>
    <w:p w:rsidR="009943F1" w:rsidRPr="00745BC3" w:rsidRDefault="001E068C">
      <w:pPr>
        <w:pStyle w:val="Ttulo"/>
        <w:jc w:val="right"/>
        <w:rPr>
          <w:rFonts w:asciiTheme="majorHAnsi" w:hAnsiTheme="majorHAnsi"/>
        </w:rPr>
      </w:pPr>
      <w:r w:rsidRPr="00745BC3">
        <w:rPr>
          <w:rFonts w:asciiTheme="majorHAnsi" w:hAnsiTheme="majorHAnsi"/>
        </w:rPr>
        <w:t xml:space="preserve">Sistema de Subastas en </w:t>
      </w:r>
      <w:r w:rsidR="00A92EDD" w:rsidRPr="00745BC3">
        <w:rPr>
          <w:rFonts w:asciiTheme="majorHAnsi" w:hAnsiTheme="majorHAnsi"/>
        </w:rPr>
        <w:t>Línea</w:t>
      </w:r>
    </w:p>
    <w:p w:rsidR="009943F1" w:rsidRPr="00745BC3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745BC3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745BC3">
        <w:rPr>
          <w:rFonts w:asciiTheme="majorHAnsi" w:hAnsiTheme="majorHAnsi"/>
          <w:sz w:val="28"/>
        </w:rPr>
        <w:t>Versión</w:t>
      </w:r>
      <w:r w:rsidR="00A17013" w:rsidRPr="00745BC3">
        <w:rPr>
          <w:rFonts w:asciiTheme="majorHAnsi" w:hAnsiTheme="majorHAnsi"/>
          <w:sz w:val="28"/>
        </w:rPr>
        <w:t xml:space="preserve"> 1.0</w:t>
      </w:r>
    </w:p>
    <w:p w:rsidR="009943F1" w:rsidRPr="00745BC3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745BC3" w:rsidRDefault="009943F1">
      <w:pPr>
        <w:rPr>
          <w:rFonts w:asciiTheme="majorHAnsi" w:hAnsiTheme="majorHAnsi"/>
        </w:rPr>
      </w:pPr>
    </w:p>
    <w:p w:rsidR="009943F1" w:rsidRPr="00745BC3" w:rsidRDefault="00A17013" w:rsidP="001E068C">
      <w:pPr>
        <w:pStyle w:val="InfoBlue"/>
        <w:rPr>
          <w:rFonts w:asciiTheme="majorHAnsi" w:hAnsiTheme="majorHAnsi"/>
        </w:rPr>
      </w:pPr>
      <w:r w:rsidRPr="00745BC3">
        <w:rPr>
          <w:rFonts w:asciiTheme="majorHAnsi" w:hAnsiTheme="majorHAnsi"/>
        </w:rPr>
        <w:t xml:space="preserve"> </w:t>
      </w:r>
    </w:p>
    <w:p w:rsidR="009943F1" w:rsidRPr="00745BC3" w:rsidRDefault="009943F1">
      <w:pPr>
        <w:rPr>
          <w:rFonts w:asciiTheme="majorHAnsi" w:hAnsiTheme="majorHAnsi"/>
        </w:rPr>
        <w:sectPr w:rsidR="009943F1" w:rsidRPr="00745BC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745BC3" w:rsidRDefault="003D3600">
      <w:pPr>
        <w:pStyle w:val="Ttulo"/>
        <w:rPr>
          <w:rFonts w:asciiTheme="majorHAnsi" w:hAnsiTheme="majorHAnsi"/>
        </w:rPr>
      </w:pPr>
      <w:r w:rsidRPr="00745BC3">
        <w:rPr>
          <w:rFonts w:asciiTheme="majorHAnsi" w:hAnsiTheme="majorHAnsi"/>
        </w:rPr>
        <w:lastRenderedPageBreak/>
        <w:t>Historial de Versiones</w:t>
      </w:r>
    </w:p>
    <w:p w:rsidR="009206FD" w:rsidRPr="00745BC3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745BC3" w:rsidTr="00B04545">
        <w:tc>
          <w:tcPr>
            <w:tcW w:w="2304" w:type="dxa"/>
          </w:tcPr>
          <w:p w:rsidR="009943F1" w:rsidRPr="00745BC3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45BC3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745BC3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45BC3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745BC3" w:rsidRDefault="0004278B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45BC3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9943F1" w:rsidRPr="00745BC3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745BC3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745BC3" w:rsidTr="00B04545">
        <w:tc>
          <w:tcPr>
            <w:tcW w:w="2304" w:type="dxa"/>
          </w:tcPr>
          <w:p w:rsidR="009943F1" w:rsidRPr="00745BC3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45BC3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745BC3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745BC3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745BC3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745BC3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745BC3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745BC3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745BC3" w:rsidRDefault="009943F1">
      <w:pPr>
        <w:rPr>
          <w:rFonts w:asciiTheme="majorHAnsi" w:hAnsiTheme="majorHAnsi"/>
        </w:rPr>
      </w:pPr>
    </w:p>
    <w:p w:rsidR="009943F1" w:rsidRPr="00745BC3" w:rsidRDefault="00A17013">
      <w:pPr>
        <w:pStyle w:val="Ttulo"/>
        <w:rPr>
          <w:rFonts w:asciiTheme="majorHAnsi" w:hAnsiTheme="majorHAnsi"/>
        </w:rPr>
      </w:pPr>
      <w:r w:rsidRPr="00745BC3">
        <w:rPr>
          <w:rFonts w:asciiTheme="majorHAnsi" w:hAnsiTheme="majorHAnsi"/>
        </w:rPr>
        <w:br w:type="page"/>
      </w:r>
      <w:r w:rsidR="006E006F" w:rsidRPr="00745BC3">
        <w:rPr>
          <w:rFonts w:asciiTheme="majorHAnsi" w:hAnsiTheme="majorHAnsi"/>
        </w:rPr>
        <w:lastRenderedPageBreak/>
        <w:t>Tabla de Contenidos</w:t>
      </w:r>
    </w:p>
    <w:p w:rsidR="00745BC3" w:rsidRPr="00745BC3" w:rsidRDefault="00A1701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</w:rPr>
        <w:fldChar w:fldCharType="begin"/>
      </w:r>
      <w:r w:rsidRPr="00745BC3">
        <w:rPr>
          <w:rFonts w:asciiTheme="majorHAnsi" w:hAnsiTheme="majorHAnsi"/>
        </w:rPr>
        <w:instrText xml:space="preserve"> TOC \o "1-3" </w:instrText>
      </w:r>
      <w:r w:rsidRPr="00745BC3">
        <w:rPr>
          <w:rFonts w:asciiTheme="majorHAnsi" w:hAnsiTheme="majorHAnsi"/>
        </w:rPr>
        <w:fldChar w:fldCharType="separate"/>
      </w:r>
      <w:r w:rsidR="00745BC3" w:rsidRPr="00745BC3">
        <w:rPr>
          <w:rFonts w:asciiTheme="majorHAnsi" w:hAnsiTheme="majorHAnsi"/>
          <w:noProof/>
        </w:rPr>
        <w:t>1.</w:t>
      </w:r>
      <w:r w:rsidR="00745BC3"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="00745BC3" w:rsidRPr="00745BC3">
        <w:rPr>
          <w:rFonts w:asciiTheme="majorHAnsi" w:hAnsiTheme="majorHAnsi"/>
          <w:noProof/>
        </w:rPr>
        <w:t>Introducción:</w:t>
      </w:r>
      <w:r w:rsidR="00745BC3" w:rsidRPr="00745BC3">
        <w:rPr>
          <w:rFonts w:asciiTheme="majorHAnsi" w:hAnsiTheme="majorHAnsi"/>
          <w:noProof/>
        </w:rPr>
        <w:tab/>
      </w:r>
      <w:r w:rsidR="00745BC3" w:rsidRPr="00745BC3">
        <w:rPr>
          <w:rFonts w:asciiTheme="majorHAnsi" w:hAnsiTheme="majorHAnsi"/>
          <w:noProof/>
        </w:rPr>
        <w:fldChar w:fldCharType="begin"/>
      </w:r>
      <w:r w:rsidR="00745BC3" w:rsidRPr="00745BC3">
        <w:rPr>
          <w:rFonts w:asciiTheme="majorHAnsi" w:hAnsiTheme="majorHAnsi"/>
          <w:noProof/>
        </w:rPr>
        <w:instrText xml:space="preserve"> PAGEREF _Toc390028641 \h </w:instrText>
      </w:r>
      <w:r w:rsidR="00745BC3" w:rsidRPr="00745BC3">
        <w:rPr>
          <w:rFonts w:asciiTheme="majorHAnsi" w:hAnsiTheme="majorHAnsi"/>
          <w:noProof/>
        </w:rPr>
      </w:r>
      <w:r w:rsidR="00745BC3" w:rsidRPr="00745BC3">
        <w:rPr>
          <w:rFonts w:asciiTheme="majorHAnsi" w:hAnsiTheme="majorHAnsi"/>
          <w:noProof/>
        </w:rPr>
        <w:fldChar w:fldCharType="separate"/>
      </w:r>
      <w:r w:rsidR="00745BC3" w:rsidRPr="00745BC3">
        <w:rPr>
          <w:rFonts w:asciiTheme="majorHAnsi" w:hAnsiTheme="majorHAnsi"/>
          <w:noProof/>
        </w:rPr>
        <w:t>4</w:t>
      </w:r>
      <w:r w:rsidR="00745BC3"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1.1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Propósito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_Toc390028642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1.2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Alcance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_Toc390028643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2.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Glosario de términos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_Toc390028644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1"/>
        <w:tabs>
          <w:tab w:val="left" w:pos="432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3.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Especificaciones Funcionales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_Toc390028645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3.1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Diagrama de Caso de Uso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_Toc390028646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3.2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Descripción de cado de uso Pujar una Subasta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_Toc390028647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4</w:t>
      </w:r>
      <w:r w:rsidRPr="00745BC3">
        <w:rPr>
          <w:rFonts w:asciiTheme="majorHAnsi" w:hAnsiTheme="majorHAnsi"/>
          <w:noProof/>
        </w:rPr>
        <w:fldChar w:fldCharType="end"/>
      </w:r>
    </w:p>
    <w:p w:rsidR="00745BC3" w:rsidRPr="00745BC3" w:rsidRDefault="00745BC3">
      <w:pPr>
        <w:pStyle w:val="TDC2"/>
        <w:tabs>
          <w:tab w:val="left" w:pos="1000"/>
        </w:tabs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</w:pPr>
      <w:r w:rsidRPr="00745BC3">
        <w:rPr>
          <w:rFonts w:asciiTheme="majorHAnsi" w:hAnsiTheme="majorHAnsi"/>
          <w:noProof/>
        </w:rPr>
        <w:t>3.3</w:t>
      </w:r>
      <w:r w:rsidRPr="00745BC3">
        <w:rPr>
          <w:rFonts w:asciiTheme="majorHAnsi" w:eastAsiaTheme="minorEastAsia" w:hAnsiTheme="majorHAnsi" w:cstheme="minorBidi"/>
          <w:noProof/>
          <w:sz w:val="22"/>
          <w:szCs w:val="22"/>
          <w:lang w:val="es-ES" w:eastAsia="es-ES"/>
        </w:rPr>
        <w:tab/>
      </w:r>
      <w:r w:rsidRPr="00745BC3">
        <w:rPr>
          <w:rFonts w:asciiTheme="majorHAnsi" w:hAnsiTheme="majorHAnsi"/>
          <w:noProof/>
        </w:rPr>
        <w:t>Prototipos de pantalla de sistema</w:t>
      </w:r>
      <w:r w:rsidRPr="00745BC3">
        <w:rPr>
          <w:rFonts w:asciiTheme="majorHAnsi" w:hAnsiTheme="majorHAnsi"/>
          <w:noProof/>
        </w:rPr>
        <w:tab/>
      </w:r>
      <w:r w:rsidRPr="00745BC3">
        <w:rPr>
          <w:rFonts w:asciiTheme="majorHAnsi" w:hAnsiTheme="majorHAnsi"/>
          <w:noProof/>
        </w:rPr>
        <w:fldChar w:fldCharType="begin"/>
      </w:r>
      <w:r w:rsidRPr="00745BC3">
        <w:rPr>
          <w:rFonts w:asciiTheme="majorHAnsi" w:hAnsiTheme="majorHAnsi"/>
          <w:noProof/>
        </w:rPr>
        <w:instrText xml:space="preserve"> PAGEREF _Toc390028648 \h </w:instrText>
      </w:r>
      <w:r w:rsidRPr="00745BC3">
        <w:rPr>
          <w:rFonts w:asciiTheme="majorHAnsi" w:hAnsiTheme="majorHAnsi"/>
          <w:noProof/>
        </w:rPr>
      </w:r>
      <w:r w:rsidRPr="00745BC3">
        <w:rPr>
          <w:rFonts w:asciiTheme="majorHAnsi" w:hAnsiTheme="majorHAnsi"/>
          <w:noProof/>
        </w:rPr>
        <w:fldChar w:fldCharType="separate"/>
      </w:r>
      <w:r w:rsidRPr="00745BC3">
        <w:rPr>
          <w:rFonts w:asciiTheme="majorHAnsi" w:hAnsiTheme="majorHAnsi"/>
          <w:noProof/>
        </w:rPr>
        <w:t>5</w:t>
      </w:r>
      <w:r w:rsidRPr="00745BC3">
        <w:rPr>
          <w:rFonts w:asciiTheme="majorHAnsi" w:hAnsiTheme="majorHAnsi"/>
          <w:noProof/>
        </w:rPr>
        <w:fldChar w:fldCharType="end"/>
      </w:r>
    </w:p>
    <w:p w:rsidR="00FC580B" w:rsidRPr="00745BC3" w:rsidRDefault="00A17013">
      <w:pPr>
        <w:pStyle w:val="Ttulo"/>
        <w:rPr>
          <w:rFonts w:asciiTheme="majorHAnsi" w:hAnsiTheme="majorHAnsi"/>
        </w:rPr>
      </w:pPr>
      <w:r w:rsidRPr="00745BC3">
        <w:rPr>
          <w:rFonts w:asciiTheme="majorHAnsi" w:hAnsiTheme="majorHAnsi"/>
        </w:rPr>
        <w:fldChar w:fldCharType="end"/>
      </w:r>
    </w:p>
    <w:p w:rsidR="00FC580B" w:rsidRPr="00745BC3" w:rsidRDefault="00FC580B" w:rsidP="00FC580B">
      <w:pPr>
        <w:rPr>
          <w:rFonts w:asciiTheme="majorHAnsi" w:hAnsiTheme="majorHAnsi"/>
        </w:rPr>
      </w:pPr>
    </w:p>
    <w:p w:rsidR="00FC580B" w:rsidRPr="00745BC3" w:rsidRDefault="00FC580B">
      <w:pPr>
        <w:pStyle w:val="Ttulo"/>
        <w:rPr>
          <w:rFonts w:asciiTheme="majorHAnsi" w:hAnsiTheme="majorHAnsi"/>
        </w:rPr>
      </w:pPr>
    </w:p>
    <w:p w:rsidR="00FC580B" w:rsidRPr="00745BC3" w:rsidRDefault="00FC580B">
      <w:pPr>
        <w:pStyle w:val="Ttulo"/>
        <w:rPr>
          <w:rFonts w:asciiTheme="majorHAnsi" w:hAnsiTheme="majorHAnsi"/>
        </w:rPr>
      </w:pPr>
    </w:p>
    <w:p w:rsidR="009943F1" w:rsidRPr="00745BC3" w:rsidRDefault="00A17013">
      <w:pPr>
        <w:pStyle w:val="Ttulo"/>
        <w:rPr>
          <w:rFonts w:asciiTheme="majorHAnsi" w:hAnsiTheme="majorHAnsi"/>
        </w:rPr>
      </w:pPr>
      <w:r w:rsidRPr="00745BC3">
        <w:rPr>
          <w:rFonts w:asciiTheme="majorHAnsi" w:hAnsiTheme="majorHAnsi"/>
        </w:rPr>
        <w:br w:type="page"/>
      </w:r>
      <w:r w:rsidR="00AC17B8" w:rsidRPr="00745BC3">
        <w:rPr>
          <w:rFonts w:asciiTheme="majorHAnsi" w:hAnsiTheme="majorHAnsi"/>
        </w:rPr>
        <w:lastRenderedPageBreak/>
        <w:t>Especificación de caso de uso</w:t>
      </w:r>
    </w:p>
    <w:p w:rsidR="009943F1" w:rsidRPr="00745BC3" w:rsidRDefault="00FC580B">
      <w:pPr>
        <w:pStyle w:val="Ttulo1"/>
        <w:rPr>
          <w:rFonts w:asciiTheme="majorHAnsi" w:hAnsiTheme="majorHAnsi"/>
        </w:rPr>
      </w:pPr>
      <w:bookmarkStart w:id="0" w:name="_Toc390028641"/>
      <w:r w:rsidRPr="00745BC3">
        <w:rPr>
          <w:rFonts w:asciiTheme="majorHAnsi" w:hAnsiTheme="majorHAnsi"/>
        </w:rPr>
        <w:t>Introducción:</w:t>
      </w:r>
      <w:bookmarkEnd w:id="0"/>
    </w:p>
    <w:p w:rsidR="00FC580B" w:rsidRPr="00745BC3" w:rsidRDefault="00FC580B" w:rsidP="00FC580B">
      <w:pPr>
        <w:rPr>
          <w:rFonts w:asciiTheme="majorHAnsi" w:hAnsiTheme="majorHAnsi"/>
        </w:rPr>
      </w:pPr>
    </w:p>
    <w:p w:rsidR="00FC580B" w:rsidRPr="00745BC3" w:rsidRDefault="00FC580B" w:rsidP="00FC580B">
      <w:pPr>
        <w:pStyle w:val="Ttulo2"/>
        <w:rPr>
          <w:rFonts w:asciiTheme="majorHAnsi" w:hAnsiTheme="majorHAnsi"/>
        </w:rPr>
      </w:pPr>
      <w:bookmarkStart w:id="1" w:name="_Toc390028642"/>
      <w:r w:rsidRPr="00745BC3">
        <w:rPr>
          <w:rFonts w:asciiTheme="majorHAnsi" w:hAnsiTheme="majorHAnsi"/>
        </w:rPr>
        <w:t>Propósito</w:t>
      </w:r>
      <w:bookmarkEnd w:id="1"/>
    </w:p>
    <w:p w:rsidR="004E0E8C" w:rsidRPr="00745BC3" w:rsidRDefault="004E0E8C" w:rsidP="004E0E8C">
      <w:pPr>
        <w:rPr>
          <w:rFonts w:asciiTheme="majorHAnsi" w:hAnsiTheme="majorHAnsi"/>
        </w:rPr>
      </w:pPr>
    </w:p>
    <w:p w:rsidR="004E0E8C" w:rsidRPr="00745BC3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45BC3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745BC3" w:rsidRDefault="00FC580B" w:rsidP="00FC580B">
      <w:pPr>
        <w:rPr>
          <w:rFonts w:asciiTheme="majorHAnsi" w:hAnsiTheme="majorHAnsi"/>
        </w:rPr>
      </w:pPr>
    </w:p>
    <w:p w:rsidR="00FC580B" w:rsidRPr="00745BC3" w:rsidRDefault="00FC580B" w:rsidP="00FC580B">
      <w:pPr>
        <w:rPr>
          <w:rFonts w:asciiTheme="majorHAnsi" w:hAnsiTheme="majorHAnsi"/>
        </w:rPr>
      </w:pPr>
    </w:p>
    <w:p w:rsidR="00FC580B" w:rsidRPr="00745BC3" w:rsidRDefault="00FC580B" w:rsidP="00FC580B">
      <w:pPr>
        <w:pStyle w:val="Ttulo2"/>
        <w:rPr>
          <w:rFonts w:asciiTheme="majorHAnsi" w:hAnsiTheme="majorHAnsi"/>
        </w:rPr>
      </w:pPr>
      <w:bookmarkStart w:id="2" w:name="_Toc390028643"/>
      <w:r w:rsidRPr="00745BC3">
        <w:rPr>
          <w:rFonts w:asciiTheme="majorHAnsi" w:hAnsiTheme="majorHAnsi"/>
        </w:rPr>
        <w:t>Alcance</w:t>
      </w:r>
      <w:bookmarkEnd w:id="2"/>
    </w:p>
    <w:p w:rsidR="004E0E8C" w:rsidRPr="00745BC3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745BC3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745BC3" w:rsidRDefault="004E0E8C" w:rsidP="004E0E8C">
      <w:pPr>
        <w:rPr>
          <w:rFonts w:asciiTheme="majorHAnsi" w:hAnsiTheme="majorHAnsi"/>
        </w:rPr>
      </w:pPr>
    </w:p>
    <w:p w:rsidR="00FC580B" w:rsidRPr="00745BC3" w:rsidRDefault="00FC580B" w:rsidP="00FC580B">
      <w:pPr>
        <w:rPr>
          <w:rFonts w:asciiTheme="majorHAnsi" w:hAnsiTheme="majorHAnsi"/>
        </w:rPr>
      </w:pPr>
    </w:p>
    <w:p w:rsidR="009943F1" w:rsidRPr="00745BC3" w:rsidRDefault="00FC580B">
      <w:pPr>
        <w:pStyle w:val="Ttulo1"/>
        <w:rPr>
          <w:rFonts w:asciiTheme="majorHAnsi" w:hAnsiTheme="majorHAnsi"/>
        </w:rPr>
      </w:pPr>
      <w:bookmarkStart w:id="3" w:name="_Toc390028644"/>
      <w:r w:rsidRPr="00745BC3">
        <w:rPr>
          <w:rFonts w:asciiTheme="majorHAnsi" w:hAnsiTheme="majorHAnsi"/>
        </w:rPr>
        <w:t>Glosario de términos</w:t>
      </w:r>
      <w:bookmarkEnd w:id="3"/>
    </w:p>
    <w:p w:rsidR="00FC580B" w:rsidRPr="00745BC3" w:rsidRDefault="00FC580B" w:rsidP="00FC580B">
      <w:pPr>
        <w:rPr>
          <w:rFonts w:asciiTheme="majorHAnsi" w:hAnsiTheme="majorHAnsi"/>
          <w:b/>
        </w:rPr>
      </w:pPr>
    </w:p>
    <w:p w:rsidR="004E0E8C" w:rsidRPr="00745BC3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</w:pPr>
      <w:r w:rsidRPr="00745BC3">
        <w:rPr>
          <w:rFonts w:asciiTheme="majorHAnsi" w:eastAsia="Tahoma" w:hAnsiTheme="majorHAnsi" w:cs="Times New Roman"/>
          <w:b/>
          <w:color w:val="000000"/>
          <w:sz w:val="22"/>
          <w:szCs w:val="22"/>
          <w:lang w:val="es-MX" w:eastAsia="es-MX"/>
        </w:rPr>
        <w:t>"SSEL":</w:t>
      </w:r>
      <w:r w:rsidRPr="00745BC3">
        <w:rPr>
          <w:rFonts w:asciiTheme="majorHAnsi" w:eastAsia="Tahoma" w:hAnsiTheme="majorHAnsi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745BC3" w:rsidRDefault="004E0E8C" w:rsidP="00FC580B">
      <w:pPr>
        <w:rPr>
          <w:rFonts w:asciiTheme="majorHAnsi" w:hAnsiTheme="majorHAnsi"/>
        </w:rPr>
      </w:pPr>
    </w:p>
    <w:p w:rsidR="00FC580B" w:rsidRPr="00745BC3" w:rsidRDefault="00FC580B" w:rsidP="00FC580B">
      <w:pPr>
        <w:pStyle w:val="Ttulo1"/>
        <w:rPr>
          <w:rFonts w:asciiTheme="majorHAnsi" w:hAnsiTheme="majorHAnsi"/>
        </w:rPr>
      </w:pPr>
      <w:bookmarkStart w:id="4" w:name="_Toc390028645"/>
      <w:r w:rsidRPr="00745BC3">
        <w:rPr>
          <w:rFonts w:asciiTheme="majorHAnsi" w:hAnsiTheme="majorHAnsi"/>
        </w:rPr>
        <w:t>Especificaciones Funcionales</w:t>
      </w:r>
      <w:bookmarkEnd w:id="4"/>
    </w:p>
    <w:p w:rsidR="00FC580B" w:rsidRPr="00745BC3" w:rsidRDefault="00FC580B" w:rsidP="00FC580B">
      <w:pPr>
        <w:rPr>
          <w:rFonts w:asciiTheme="majorHAnsi" w:hAnsiTheme="majorHAnsi"/>
        </w:rPr>
      </w:pPr>
    </w:p>
    <w:p w:rsidR="00FC580B" w:rsidRPr="00745BC3" w:rsidRDefault="00FC580B" w:rsidP="00FC580B">
      <w:pPr>
        <w:pStyle w:val="Ttulo2"/>
        <w:rPr>
          <w:rFonts w:asciiTheme="majorHAnsi" w:hAnsiTheme="majorHAnsi"/>
        </w:rPr>
      </w:pPr>
      <w:bookmarkStart w:id="5" w:name="_Toc390028646"/>
      <w:r w:rsidRPr="00745BC3">
        <w:rPr>
          <w:rFonts w:asciiTheme="majorHAnsi" w:hAnsiTheme="majorHAnsi"/>
        </w:rPr>
        <w:t>Diagrama de Caso de Uso</w:t>
      </w:r>
      <w:bookmarkEnd w:id="5"/>
    </w:p>
    <w:p w:rsidR="004E0E8C" w:rsidRPr="00745BC3" w:rsidRDefault="004E0E8C" w:rsidP="004E0E8C">
      <w:pPr>
        <w:rPr>
          <w:rFonts w:asciiTheme="majorHAnsi" w:hAnsiTheme="majorHAnsi"/>
        </w:rPr>
      </w:pPr>
    </w:p>
    <w:p w:rsidR="00FC580B" w:rsidRPr="00745BC3" w:rsidRDefault="0004278B" w:rsidP="009206FD">
      <w:pPr>
        <w:jc w:val="center"/>
        <w:rPr>
          <w:rFonts w:asciiTheme="majorHAnsi" w:hAnsiTheme="majorHAnsi"/>
        </w:rPr>
      </w:pPr>
      <w:r w:rsidRPr="00745BC3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40195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745BC3" w:rsidRDefault="00FC580B" w:rsidP="00FC580B">
      <w:pPr>
        <w:pStyle w:val="Ttulo2"/>
        <w:rPr>
          <w:rFonts w:asciiTheme="majorHAnsi" w:hAnsiTheme="majorHAnsi"/>
        </w:rPr>
      </w:pPr>
      <w:bookmarkStart w:id="6" w:name="_Toc390028647"/>
      <w:r w:rsidRPr="00745BC3">
        <w:rPr>
          <w:rFonts w:asciiTheme="majorHAnsi" w:hAnsiTheme="majorHAnsi"/>
        </w:rPr>
        <w:t xml:space="preserve">Descripción de cado de </w:t>
      </w:r>
      <w:r w:rsidR="004E0E8C" w:rsidRPr="00745BC3">
        <w:rPr>
          <w:rFonts w:asciiTheme="majorHAnsi" w:hAnsiTheme="majorHAnsi"/>
        </w:rPr>
        <w:t xml:space="preserve">uso </w:t>
      </w:r>
      <w:r w:rsidR="0004278B" w:rsidRPr="00745BC3">
        <w:rPr>
          <w:rFonts w:asciiTheme="majorHAnsi" w:hAnsiTheme="majorHAnsi"/>
        </w:rPr>
        <w:t>Pujar una Subasta</w:t>
      </w:r>
      <w:bookmarkEnd w:id="6"/>
    </w:p>
    <w:p w:rsidR="00FC580B" w:rsidRPr="00745BC3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745BC3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45BC3" w:rsidRDefault="00620D2E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</w:rPr>
              <w:t>Pujar una Subasta</w:t>
            </w:r>
          </w:p>
        </w:tc>
      </w:tr>
      <w:tr w:rsidR="004E0E8C" w:rsidRPr="00745BC3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745BC3" w:rsidRDefault="00620D2E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CU – 08</w:t>
            </w:r>
          </w:p>
        </w:tc>
      </w:tr>
      <w:tr w:rsidR="004E0E8C" w:rsidRPr="00745BC3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9206FD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45BC3">
              <w:rPr>
                <w:rFonts w:asciiTheme="majorHAnsi" w:hAnsiTheme="majorHAnsi"/>
                <w:sz w:val="20"/>
                <w:lang w:val="es-PE" w:eastAsia="es-PE"/>
              </w:rPr>
              <w:t xml:space="preserve">Usuario </w:t>
            </w:r>
          </w:p>
        </w:tc>
      </w:tr>
      <w:tr w:rsidR="004E0E8C" w:rsidRPr="00745BC3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4E0E8C" w:rsidP="00620D2E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 w:rsidRPr="00745BC3"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 w:rsidRPr="00745BC3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Pr="00745BC3">
              <w:rPr>
                <w:rFonts w:asciiTheme="majorHAnsi" w:hAnsiTheme="majorHAnsi"/>
                <w:sz w:val="20"/>
                <w:lang w:val="es-PE" w:eastAsia="es-PE"/>
              </w:rPr>
              <w:t xml:space="preserve"> usuario</w:t>
            </w:r>
            <w:r w:rsidR="00620D2E" w:rsidRPr="00745BC3">
              <w:rPr>
                <w:rFonts w:asciiTheme="majorHAnsi" w:hAnsiTheme="majorHAnsi"/>
                <w:sz w:val="20"/>
                <w:lang w:val="es-PE" w:eastAsia="es-PE"/>
              </w:rPr>
              <w:t xml:space="preserve"> poder pujar una subasta.</w:t>
            </w:r>
          </w:p>
        </w:tc>
      </w:tr>
      <w:tr w:rsidR="004E0E8C" w:rsidRPr="00745BC3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4E0E8C" w:rsidP="00620D2E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 w:rsidRPr="00745BC3">
              <w:rPr>
                <w:rFonts w:asciiTheme="majorHAnsi" w:hAnsiTheme="majorHAnsi"/>
                <w:sz w:val="20"/>
                <w:lang w:val="es-PE" w:eastAsia="es-PE"/>
              </w:rPr>
              <w:t xml:space="preserve">El </w:t>
            </w:r>
            <w:r w:rsidR="00620D2E" w:rsidRPr="00745BC3">
              <w:rPr>
                <w:rFonts w:asciiTheme="majorHAnsi" w:hAnsiTheme="majorHAnsi"/>
                <w:sz w:val="20"/>
                <w:lang w:val="es-PE" w:eastAsia="es-PE"/>
              </w:rPr>
              <w:t>usuario debe haber iniciado sesión y al menos debe haber una subasta vigente.</w:t>
            </w:r>
          </w:p>
        </w:tc>
      </w:tr>
      <w:tr w:rsidR="004E0E8C" w:rsidRPr="00745BC3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745BC3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 xml:space="preserve">Flujo </w:t>
            </w:r>
            <w:r w:rsidR="00745BC3" w:rsidRPr="00745BC3">
              <w:rPr>
                <w:rFonts w:asciiTheme="majorHAnsi" w:hAnsiTheme="majorHAnsi"/>
                <w:b/>
                <w:bCs/>
                <w:lang w:eastAsia="es-PE"/>
              </w:rPr>
              <w:t>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745BC3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20D2E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 xml:space="preserve">1) </w:t>
            </w:r>
            <w:r w:rsidR="00620D2E" w:rsidRPr="00745BC3">
              <w:rPr>
                <w:rFonts w:asciiTheme="majorHAnsi" w:hAnsiTheme="majorHAnsi"/>
                <w:lang w:eastAsia="es-PE"/>
              </w:rPr>
              <w:t xml:space="preserve">El usuario visualiza una subasta que le interesa y requiere hacer </w:t>
            </w:r>
            <w:r w:rsidR="004037FA" w:rsidRPr="00745BC3">
              <w:rPr>
                <w:rFonts w:asciiTheme="majorHAnsi" w:hAnsiTheme="majorHAnsi"/>
                <w:lang w:eastAsia="es-PE"/>
              </w:rPr>
              <w:t>una puja sobre</w:t>
            </w:r>
            <w:r w:rsidR="00620D2E" w:rsidRPr="00745BC3">
              <w:rPr>
                <w:rFonts w:asciiTheme="majorHAnsi" w:hAnsiTheme="majorHAnsi"/>
                <w:lang w:eastAsia="es-PE"/>
              </w:rPr>
              <w:t xml:space="preserve"> aquella subasta. </w:t>
            </w:r>
            <w:r w:rsidR="004037FA" w:rsidRPr="00745BC3">
              <w:rPr>
                <w:rFonts w:asciiTheme="majorHAnsi" w:hAnsiTheme="majorHAnsi"/>
                <w:lang w:eastAsia="es-PE"/>
              </w:rPr>
              <w:t>Para ello pulsa en PUJAR SUBASTA.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4037FA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2</w:t>
            </w:r>
            <w:r w:rsidRPr="00745BC3">
              <w:rPr>
                <w:rFonts w:asciiTheme="majorHAnsi" w:hAnsiTheme="majorHAnsi"/>
                <w:lang w:val="es-ES" w:eastAsia="es-PE"/>
              </w:rPr>
              <w:t xml:space="preserve">) </w:t>
            </w:r>
            <w:r w:rsidR="004037FA" w:rsidRPr="00745BC3">
              <w:rPr>
                <w:rFonts w:asciiTheme="majorHAnsi" w:hAnsiTheme="majorHAnsi"/>
                <w:lang w:val="es-ES" w:eastAsia="es-PE"/>
              </w:rPr>
              <w:t>El sistema muestra el saldo disponible del usuario, un campo donde ingresar el monto de la puja y un botón de REALIZAR PUJA.</w:t>
            </w:r>
          </w:p>
        </w:tc>
      </w:tr>
      <w:tr w:rsidR="004037FA" w:rsidRPr="00745BC3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7FA" w:rsidRPr="00745BC3" w:rsidRDefault="004037FA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37FA" w:rsidRPr="00745BC3" w:rsidRDefault="004037FA" w:rsidP="00620D2E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2) El usuario ingresa el monto de la puja y pulsa en REALIZAR PUJA.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37FA" w:rsidRPr="00745BC3" w:rsidRDefault="004037FA" w:rsidP="004037FA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 xml:space="preserve">4) El sistema verifica que el monto ingresado sea menor o igual que el saldo disponible, registra la puja y muestra un mensaje de puja exitosa.  </w:t>
            </w:r>
          </w:p>
        </w:tc>
      </w:tr>
      <w:tr w:rsidR="004E0E8C" w:rsidRPr="00745BC3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037FA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2.1) El monto ingresado es mayor que el saldo disponible</w:t>
            </w:r>
            <w:r w:rsidR="0063411A" w:rsidRPr="00745BC3">
              <w:rPr>
                <w:rFonts w:asciiTheme="majorHAnsi" w:hAnsiTheme="majorHAnsi"/>
                <w:lang w:eastAsia="es-PE"/>
              </w:rPr>
              <w:t>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63411A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2.2) El sistema no registra la puja y muestra un mensaje de error. Se regresa al paso 2.</w:t>
            </w:r>
          </w:p>
        </w:tc>
      </w:tr>
      <w:tr w:rsidR="004E0E8C" w:rsidRPr="00745BC3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4E0E8C" w:rsidP="0063411A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 xml:space="preserve">El </w:t>
            </w:r>
            <w:r w:rsidR="00156C01" w:rsidRPr="00745BC3">
              <w:rPr>
                <w:rFonts w:asciiTheme="majorHAnsi" w:hAnsiTheme="majorHAnsi"/>
                <w:lang w:eastAsia="es-PE"/>
              </w:rPr>
              <w:t xml:space="preserve">sistema </w:t>
            </w:r>
            <w:r w:rsidR="0063411A" w:rsidRPr="00745BC3">
              <w:rPr>
                <w:rFonts w:asciiTheme="majorHAnsi" w:hAnsiTheme="majorHAnsi"/>
                <w:lang w:eastAsia="es-PE"/>
              </w:rPr>
              <w:t>registra la puja realizada por el usuario</w:t>
            </w:r>
          </w:p>
        </w:tc>
      </w:tr>
      <w:tr w:rsidR="004E0E8C" w:rsidRPr="00745BC3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745BC3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63411A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F</w:t>
            </w:r>
            <w:r w:rsidR="004E0E8C" w:rsidRPr="00745BC3">
              <w:rPr>
                <w:rFonts w:asciiTheme="majorHAnsi" w:hAnsiTheme="majorHAnsi"/>
                <w:lang w:eastAsia="es-PE"/>
              </w:rPr>
              <w:t>recuente</w:t>
            </w:r>
          </w:p>
        </w:tc>
      </w:tr>
      <w:tr w:rsidR="004E0E8C" w:rsidRPr="00745BC3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745BC3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745BC3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745BC3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745BC3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745BC3" w:rsidRDefault="00FC580B" w:rsidP="00FC580B">
      <w:pPr>
        <w:rPr>
          <w:rFonts w:asciiTheme="majorHAnsi" w:hAnsiTheme="majorHAnsi"/>
        </w:rPr>
      </w:pPr>
    </w:p>
    <w:p w:rsidR="00FC580B" w:rsidRDefault="00FC580B" w:rsidP="00FC580B">
      <w:pPr>
        <w:pStyle w:val="Ttulo2"/>
        <w:rPr>
          <w:rFonts w:asciiTheme="majorHAnsi" w:hAnsiTheme="majorHAnsi"/>
        </w:rPr>
      </w:pPr>
      <w:bookmarkStart w:id="7" w:name="_Toc390028648"/>
      <w:r w:rsidRPr="00745BC3">
        <w:rPr>
          <w:rFonts w:asciiTheme="majorHAnsi" w:hAnsiTheme="majorHAnsi"/>
        </w:rPr>
        <w:t>Prototipos de pantalla de sistema</w:t>
      </w:r>
      <w:bookmarkEnd w:id="7"/>
    </w:p>
    <w:p w:rsidR="00163F5F" w:rsidRDefault="00163F5F" w:rsidP="00163F5F"/>
    <w:p w:rsidR="00831765" w:rsidRDefault="00831765" w:rsidP="00163F5F">
      <w:r>
        <w:t>El usuario podrá visualizar las subastas actuales.</w:t>
      </w:r>
    </w:p>
    <w:p w:rsidR="00163F5F" w:rsidRDefault="00163F5F" w:rsidP="00163F5F"/>
    <w:p w:rsidR="00163F5F" w:rsidRDefault="00163F5F" w:rsidP="00163F5F">
      <w:r>
        <w:rPr>
          <w:noProof/>
          <w:lang w:val="es-ES" w:eastAsia="es-ES"/>
        </w:rPr>
        <w:drawing>
          <wp:inline distT="0" distB="0" distL="0" distR="0">
            <wp:extent cx="5943600" cy="3286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5F" w:rsidRDefault="00163F5F" w:rsidP="00163F5F"/>
    <w:p w:rsidR="00163F5F" w:rsidRDefault="00163F5F" w:rsidP="00163F5F"/>
    <w:p w:rsidR="00163F5F" w:rsidRDefault="00163F5F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/>
    <w:p w:rsidR="00831765" w:rsidRDefault="00831765" w:rsidP="00163F5F">
      <w:r>
        <w:lastRenderedPageBreak/>
        <w:t>El sistema mostrara los detalles del producto, el usuario pulsará en realizar puja.</w:t>
      </w:r>
    </w:p>
    <w:p w:rsidR="00831765" w:rsidRDefault="00831765" w:rsidP="00163F5F"/>
    <w:p w:rsidR="00163F5F" w:rsidRDefault="00163F5F" w:rsidP="00163F5F">
      <w:r>
        <w:rPr>
          <w:noProof/>
          <w:lang w:val="es-ES" w:eastAsia="es-ES"/>
        </w:rPr>
        <w:drawing>
          <wp:inline distT="0" distB="0" distL="0" distR="0">
            <wp:extent cx="5943600" cy="3305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5F" w:rsidRDefault="00163F5F" w:rsidP="00163F5F"/>
    <w:p w:rsidR="00163F5F" w:rsidRDefault="00831765" w:rsidP="00163F5F">
      <w:r>
        <w:t>El usuario ingresará un monto mayor a la última puja, para esto el sistema validará que cuenta con saldo disponible.</w:t>
      </w:r>
    </w:p>
    <w:p w:rsidR="00163F5F" w:rsidRDefault="00163F5F" w:rsidP="00163F5F"/>
    <w:p w:rsidR="00163F5F" w:rsidRDefault="00163F5F" w:rsidP="00163F5F">
      <w:r>
        <w:rPr>
          <w:noProof/>
          <w:lang w:val="es-ES" w:eastAsia="es-ES"/>
        </w:rPr>
        <w:drawing>
          <wp:inline distT="0" distB="0" distL="0" distR="0">
            <wp:extent cx="5943600" cy="3324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5F" w:rsidRDefault="00163F5F" w:rsidP="00163F5F"/>
    <w:p w:rsidR="00163F5F" w:rsidRDefault="00163F5F" w:rsidP="00163F5F"/>
    <w:p w:rsidR="00163F5F" w:rsidRDefault="00163F5F" w:rsidP="00163F5F"/>
    <w:p w:rsidR="00163F5F" w:rsidRDefault="00163F5F" w:rsidP="00163F5F"/>
    <w:p w:rsidR="00163F5F" w:rsidRDefault="00163F5F" w:rsidP="00163F5F"/>
    <w:p w:rsidR="00163F5F" w:rsidRDefault="00163F5F" w:rsidP="00163F5F"/>
    <w:p w:rsidR="00163F5F" w:rsidRDefault="00163F5F" w:rsidP="00163F5F"/>
    <w:p w:rsidR="00163F5F" w:rsidRDefault="00163F5F" w:rsidP="00163F5F"/>
    <w:p w:rsidR="00163F5F" w:rsidRDefault="00831765" w:rsidP="00163F5F">
      <w:r>
        <w:t>El usuario realizó la puja con éxito.</w:t>
      </w:r>
      <w:bookmarkStart w:id="8" w:name="_GoBack"/>
      <w:bookmarkEnd w:id="8"/>
    </w:p>
    <w:p w:rsidR="00831765" w:rsidRDefault="00831765" w:rsidP="00163F5F"/>
    <w:p w:rsidR="00163F5F" w:rsidRPr="00163F5F" w:rsidRDefault="00163F5F" w:rsidP="00163F5F">
      <w:r>
        <w:rPr>
          <w:noProof/>
          <w:lang w:val="es-ES" w:eastAsia="es-ES"/>
        </w:rPr>
        <w:drawing>
          <wp:inline distT="0" distB="0" distL="0" distR="0">
            <wp:extent cx="5943600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F5F" w:rsidRPr="00163F5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1F2" w:rsidRDefault="00DA51F2">
      <w:pPr>
        <w:spacing w:line="240" w:lineRule="auto"/>
      </w:pPr>
      <w:r>
        <w:separator/>
      </w:r>
    </w:p>
  </w:endnote>
  <w:endnote w:type="continuationSeparator" w:id="0">
    <w:p w:rsidR="00DA51F2" w:rsidRDefault="00DA5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745BC3">
          <w:pPr>
            <w:ind w:right="360"/>
          </w:pPr>
          <w:r>
            <w:t>Confiden</w:t>
          </w:r>
          <w:r w:rsidR="00745BC3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r w:rsidR="00DA51F2">
            <w:fldChar w:fldCharType="begin"/>
          </w:r>
          <w:r w:rsidR="00DA51F2">
            <w:instrText xml:space="preserve"> DOCPROPERTY "Company"  \* MERGEFORMAT </w:instrText>
          </w:r>
          <w:r w:rsidR="00DA51F2">
            <w:fldChar w:fldCharType="separate"/>
          </w:r>
          <w:r w:rsidR="00B04545">
            <w:t>FISIDEVELOP</w:t>
          </w:r>
          <w:r w:rsidR="00DA51F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3F5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1765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31765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1F2" w:rsidRDefault="00DA51F2">
      <w:pPr>
        <w:spacing w:line="240" w:lineRule="auto"/>
      </w:pPr>
      <w:r>
        <w:separator/>
      </w:r>
    </w:p>
  </w:footnote>
  <w:footnote w:type="continuationSeparator" w:id="0">
    <w:p w:rsidR="00DA51F2" w:rsidRDefault="00DA5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DA51F2" w:rsidP="00745BC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04278B">
          <w:r>
            <w:t>Especificación de caso de uso</w:t>
          </w:r>
          <w:r w:rsidR="00FC580B">
            <w:t xml:space="preserve"> </w:t>
          </w:r>
          <w:r w:rsidR="0004278B">
            <w:t>Pujar una Subasta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4278B"/>
    <w:rsid w:val="00046213"/>
    <w:rsid w:val="00071253"/>
    <w:rsid w:val="00152108"/>
    <w:rsid w:val="00156C01"/>
    <w:rsid w:val="00163F5F"/>
    <w:rsid w:val="001D60B6"/>
    <w:rsid w:val="001E068C"/>
    <w:rsid w:val="0028535D"/>
    <w:rsid w:val="002863AB"/>
    <w:rsid w:val="00343AA0"/>
    <w:rsid w:val="003D3600"/>
    <w:rsid w:val="004037FA"/>
    <w:rsid w:val="004E0E8C"/>
    <w:rsid w:val="00502C19"/>
    <w:rsid w:val="00620D2E"/>
    <w:rsid w:val="0063411A"/>
    <w:rsid w:val="006E006F"/>
    <w:rsid w:val="00745BC3"/>
    <w:rsid w:val="00831765"/>
    <w:rsid w:val="009206FD"/>
    <w:rsid w:val="00927185"/>
    <w:rsid w:val="009943F1"/>
    <w:rsid w:val="009E6DE3"/>
    <w:rsid w:val="00A17013"/>
    <w:rsid w:val="00A92EDD"/>
    <w:rsid w:val="00AC17B8"/>
    <w:rsid w:val="00B04545"/>
    <w:rsid w:val="00B35321"/>
    <w:rsid w:val="00CD3388"/>
    <w:rsid w:val="00CE08B1"/>
    <w:rsid w:val="00DA51F2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5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5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24F9-E700-4729-879B-8F4AF94F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1</TotalTime>
  <Pages>7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lastModifiedBy>jorgeee</cp:lastModifiedBy>
  <cp:revision>2</cp:revision>
  <cp:lastPrinted>2014-06-08T17:11:00Z</cp:lastPrinted>
  <dcterms:created xsi:type="dcterms:W3CDTF">2014-06-10T12:46:00Z</dcterms:created>
  <dcterms:modified xsi:type="dcterms:W3CDTF">2014-06-10T12:46:00Z</dcterms:modified>
</cp:coreProperties>
</file>