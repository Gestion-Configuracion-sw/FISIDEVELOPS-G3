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5C" w:rsidRDefault="001F6F5C" w:rsidP="001F6F5C">
      <w:pPr>
        <w:pStyle w:val="Puest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1F6F5C" w:rsidRPr="00954CCE" w:rsidRDefault="001F6F5C" w:rsidP="001F6F5C">
      <w:pPr>
        <w:jc w:val="right"/>
      </w:pPr>
      <w:r w:rsidRPr="00954CCE">
        <w:rPr>
          <w:rFonts w:asciiTheme="majorHAnsi" w:hAnsiTheme="majorHAnsi"/>
          <w:b/>
          <w:sz w:val="36"/>
        </w:rPr>
        <w:t xml:space="preserve">CASO DE USO: </w:t>
      </w:r>
      <w:r w:rsidR="00C8161F">
        <w:rPr>
          <w:rFonts w:asciiTheme="majorHAnsi" w:hAnsiTheme="majorHAnsi"/>
          <w:b/>
          <w:sz w:val="36"/>
        </w:rPr>
        <w:t>Registrar Usuario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>Sistema de Subastas en Línea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9943F1" w:rsidRPr="00832861" w:rsidRDefault="00A17013" w:rsidP="001E068C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9943F1" w:rsidRPr="00832861" w:rsidRDefault="009943F1">
      <w:pPr>
        <w:rPr>
          <w:rFonts w:asciiTheme="majorHAnsi" w:hAnsiTheme="majorHAnsi"/>
        </w:rPr>
        <w:sectPr w:rsidR="009943F1" w:rsidRPr="008328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2861" w:rsidRDefault="003D3600">
      <w:pPr>
        <w:pStyle w:val="Puest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9206FD" w:rsidRPr="008328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2861" w:rsidTr="00B04545"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832861" w:rsidTr="00B04545">
        <w:tc>
          <w:tcPr>
            <w:tcW w:w="2304" w:type="dxa"/>
          </w:tcPr>
          <w:p w:rsidR="009943F1" w:rsidRPr="008328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28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2861" w:rsidRDefault="00A052D5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9943F1" w:rsidRPr="00832861" w:rsidRDefault="00C8161F" w:rsidP="001E068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Fiorela Ruiz</w:t>
            </w:r>
          </w:p>
        </w:tc>
      </w:tr>
    </w:tbl>
    <w:p w:rsidR="009943F1" w:rsidRPr="00832861" w:rsidRDefault="009943F1">
      <w:pPr>
        <w:rPr>
          <w:rFonts w:asciiTheme="majorHAnsi" w:hAnsiTheme="majorHAnsi"/>
        </w:rPr>
      </w:pPr>
    </w:p>
    <w:p w:rsidR="00C8161F" w:rsidRPr="00832861" w:rsidRDefault="00A17013" w:rsidP="001F6F5C">
      <w:pPr>
        <w:pStyle w:val="Puesto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C8161F" w:rsidTr="00024005">
        <w:tc>
          <w:tcPr>
            <w:tcW w:w="2093" w:type="dxa"/>
            <w:shd w:val="clear" w:color="auto" w:fill="D9D9D9" w:themeFill="background1" w:themeFillShade="D9"/>
          </w:tcPr>
          <w:p w:rsidR="00C8161F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C8161F" w:rsidRDefault="00C8161F" w:rsidP="00024005">
            <w:r>
              <w:t>03</w:t>
            </w:r>
          </w:p>
        </w:tc>
      </w:tr>
    </w:tbl>
    <w:p w:rsidR="00C8161F" w:rsidRDefault="00C8161F" w:rsidP="00C8161F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C8161F" w:rsidTr="00024005">
        <w:tc>
          <w:tcPr>
            <w:tcW w:w="2084" w:type="dxa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C8161F" w:rsidRDefault="00C8161F" w:rsidP="00024005">
            <w:r>
              <w:t>Fiorela Ruiz</w:t>
            </w:r>
          </w:p>
        </w:tc>
      </w:tr>
      <w:tr w:rsidR="00C8161F" w:rsidTr="00024005">
        <w:tc>
          <w:tcPr>
            <w:tcW w:w="2084" w:type="dxa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C8161F" w:rsidRDefault="00C8161F" w:rsidP="00024005">
            <w:r>
              <w:t>Este documento sirve de guía al desarrollo de la funcionalidad:</w:t>
            </w:r>
            <w:r>
              <w:br/>
            </w:r>
          </w:p>
          <w:p w:rsidR="00C8161F" w:rsidRDefault="00C8161F" w:rsidP="00024005">
            <w:r>
              <w:t>Caso de uso Registrar Usuario:</w:t>
            </w:r>
          </w:p>
          <w:p w:rsidR="00C8161F" w:rsidRDefault="00C8161F" w:rsidP="00C8161F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>
              <w:t>Permite al usuario registrarse en el sistema y poder crear una subasta o realizar ofertas.</w:t>
            </w:r>
          </w:p>
        </w:tc>
      </w:tr>
      <w:tr w:rsidR="00C8161F" w:rsidTr="00024005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C8161F" w:rsidRDefault="00C8161F" w:rsidP="00024005">
            <w:r>
              <w:t>SSEL-LR.xlsx</w:t>
            </w:r>
          </w:p>
          <w:p w:rsidR="00C8161F" w:rsidRPr="00EF5EBC" w:rsidRDefault="00C8161F" w:rsidP="00024005">
            <w:r>
              <w:t>RF-01 – Registro de Usuario</w:t>
            </w:r>
          </w:p>
        </w:tc>
      </w:tr>
      <w:tr w:rsidR="00C8161F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8161F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C8161F" w:rsidRDefault="00C8161F" w:rsidP="00024005">
            <w:r>
              <w:t>SSEL-ECU-RU.docx</w:t>
            </w:r>
          </w:p>
          <w:p w:rsidR="00C8161F" w:rsidRDefault="00C8161F" w:rsidP="00024005">
            <w:r>
              <w:t>Especificación de Casos de Uso Registrar Usuario</w:t>
            </w:r>
          </w:p>
        </w:tc>
      </w:tr>
      <w:tr w:rsidR="00C8161F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8161F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C8161F" w:rsidRDefault="00C8161F" w:rsidP="00024005"/>
        </w:tc>
      </w:tr>
      <w:tr w:rsidR="00C8161F" w:rsidTr="00024005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C8161F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8161F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</w:t>
            </w:r>
          </w:p>
        </w:tc>
      </w:tr>
      <w:tr w:rsidR="00C8161F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8161F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RegistroController.java</w:t>
            </w:r>
          </w:p>
        </w:tc>
        <w:tc>
          <w:tcPr>
            <w:tcW w:w="2410" w:type="dxa"/>
            <w:gridSpan w:val="2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</w:t>
            </w:r>
          </w:p>
        </w:tc>
      </w:tr>
      <w:tr w:rsidR="00C8161F" w:rsidTr="00024005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C8161F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8161F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Registro_usuario.html</w:t>
            </w:r>
          </w:p>
        </w:tc>
        <w:tc>
          <w:tcPr>
            <w:tcW w:w="1842" w:type="dxa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</w:t>
            </w:r>
          </w:p>
        </w:tc>
      </w:tr>
      <w:tr w:rsidR="00C8161F" w:rsidTr="00024005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C8161F" w:rsidTr="00024005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8161F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C8161F" w:rsidRPr="0072438D" w:rsidRDefault="00C8161F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C8161F" w:rsidRDefault="00C8161F" w:rsidP="00C8161F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C8161F" w:rsidTr="00024005">
        <w:tc>
          <w:tcPr>
            <w:tcW w:w="2093" w:type="dxa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C8161F" w:rsidRDefault="00C8161F" w:rsidP="00024005">
            <w:r>
              <w:t>Usuario.java</w:t>
            </w:r>
          </w:p>
          <w:p w:rsidR="00C8161F" w:rsidRDefault="00C8161F" w:rsidP="00C8161F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Usuario con las operaciones básicas de usuario.</w:t>
            </w:r>
          </w:p>
          <w:p w:rsidR="00C8161F" w:rsidRDefault="00C8161F" w:rsidP="00C8161F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Autenticar, recuperar, registrar.</w:t>
            </w:r>
          </w:p>
          <w:p w:rsidR="00C8161F" w:rsidRDefault="00C8161F" w:rsidP="00024005">
            <w:pPr>
              <w:pStyle w:val="Prrafodelista"/>
            </w:pPr>
          </w:p>
          <w:p w:rsidR="00C8161F" w:rsidRDefault="00C8161F" w:rsidP="00024005">
            <w:r>
              <w:t>RegistroController.java</w:t>
            </w:r>
          </w:p>
          <w:p w:rsidR="00C8161F" w:rsidRDefault="00C8161F" w:rsidP="00C8161F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al controlador de la funcionalidad de registro</w:t>
            </w:r>
          </w:p>
          <w:p w:rsidR="00C8161F" w:rsidRDefault="00C8161F" w:rsidP="00C8161F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registrar.</w:t>
            </w:r>
          </w:p>
        </w:tc>
      </w:tr>
      <w:tr w:rsidR="00C8161F" w:rsidTr="00024005">
        <w:tc>
          <w:tcPr>
            <w:tcW w:w="2093" w:type="dxa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Vista:</w:t>
            </w:r>
          </w:p>
        </w:tc>
        <w:tc>
          <w:tcPr>
            <w:tcW w:w="7087" w:type="dxa"/>
          </w:tcPr>
          <w:p w:rsidR="00C8161F" w:rsidRDefault="00C8161F" w:rsidP="00024005">
            <w:r>
              <w:t>Registro_usuario.html</w:t>
            </w:r>
          </w:p>
          <w:p w:rsidR="00C8161F" w:rsidRDefault="00C8161F" w:rsidP="00C8161F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Acción: registrar</w:t>
            </w:r>
          </w:p>
          <w:p w:rsidR="00C8161F" w:rsidRDefault="00C8161F" w:rsidP="00C8161F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Descripción:</w:t>
            </w:r>
          </w:p>
          <w:p w:rsidR="00C8161F" w:rsidRDefault="00C8161F" w:rsidP="00024005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el formulario donde se ingresara los datos del usuario como nombre, apellido, correo, usuario, contraseña, y el botón para ingresar. </w:t>
            </w:r>
          </w:p>
        </w:tc>
      </w:tr>
      <w:tr w:rsidR="00C8161F" w:rsidRPr="00C8161F" w:rsidTr="00024005">
        <w:tc>
          <w:tcPr>
            <w:tcW w:w="2093" w:type="dxa"/>
            <w:shd w:val="clear" w:color="auto" w:fill="D9D9D9" w:themeFill="background1" w:themeFillShade="D9"/>
          </w:tcPr>
          <w:p w:rsidR="00C8161F" w:rsidRPr="0072438D" w:rsidRDefault="00C8161F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C8161F" w:rsidRDefault="00C8161F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Usuario</w:t>
            </w:r>
            <w:proofErr w:type="spellEnd"/>
          </w:p>
          <w:p w:rsidR="00C8161F" w:rsidRPr="00174A93" w:rsidRDefault="00C8161F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C8161F" w:rsidRPr="0081229B" w:rsidRDefault="00C8161F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lastRenderedPageBreak/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C8161F" w:rsidRPr="0081229B" w:rsidRDefault="00C8161F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C8161F" w:rsidRPr="00C8161F" w:rsidRDefault="00C8161F" w:rsidP="00024005">
            <w:pPr>
              <w:rPr>
                <w:rFonts w:ascii="Consolas" w:hAnsi="Consolas" w:cs="Consolas"/>
                <w:lang w:val="en-US"/>
              </w:rPr>
            </w:pPr>
            <w:r w:rsidRPr="00110E31">
              <w:rPr>
                <w:rFonts w:ascii="Consolas" w:hAnsi="Consolas" w:cs="Consolas"/>
                <w:lang w:val="en-US"/>
              </w:rPr>
              <w:t xml:space="preserve">  </w:t>
            </w:r>
            <w:r w:rsidRPr="00C8161F">
              <w:rPr>
                <w:rFonts w:ascii="Consolas" w:hAnsi="Consolas" w:cs="Consolas"/>
                <w:lang w:val="en-US"/>
              </w:rPr>
              <w:t>`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vc_nombreusuario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 xml:space="preserve">` 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>(60) NOT NULL,</w:t>
            </w:r>
          </w:p>
          <w:p w:rsidR="00C8161F" w:rsidRPr="00C8161F" w:rsidRDefault="00C8161F" w:rsidP="00024005">
            <w:pPr>
              <w:rPr>
                <w:rFonts w:ascii="Consolas" w:hAnsi="Consolas" w:cs="Consolas"/>
                <w:lang w:val="en-US"/>
              </w:rPr>
            </w:pPr>
            <w:r w:rsidRPr="00C8161F">
              <w:rPr>
                <w:rFonts w:ascii="Consolas" w:hAnsi="Consolas" w:cs="Consolas"/>
                <w:lang w:val="en-US"/>
              </w:rPr>
              <w:t xml:space="preserve">  `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vc_nombres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 xml:space="preserve">` 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>(60) NOT NULL,</w:t>
            </w:r>
          </w:p>
          <w:p w:rsidR="00C8161F" w:rsidRPr="00C8161F" w:rsidRDefault="00C8161F" w:rsidP="00024005">
            <w:pPr>
              <w:rPr>
                <w:rFonts w:ascii="Consolas" w:hAnsi="Consolas" w:cs="Consolas"/>
                <w:lang w:val="en-US"/>
              </w:rPr>
            </w:pPr>
            <w:r w:rsidRPr="00C8161F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vc_dni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>(10),</w:t>
            </w:r>
          </w:p>
          <w:p w:rsidR="00C8161F" w:rsidRPr="00C8161F" w:rsidRDefault="00C8161F" w:rsidP="00024005">
            <w:pPr>
              <w:rPr>
                <w:rFonts w:ascii="Consolas" w:hAnsi="Consolas" w:cs="Consolas"/>
                <w:lang w:val="en-US"/>
              </w:rPr>
            </w:pPr>
            <w:r w:rsidRPr="00C8161F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vc_correoe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>(40),</w:t>
            </w:r>
          </w:p>
          <w:p w:rsidR="00C8161F" w:rsidRDefault="00C8161F" w:rsidP="00024005">
            <w:pPr>
              <w:rPr>
                <w:rFonts w:ascii="Consolas" w:hAnsi="Consolas" w:cs="Consolas"/>
                <w:lang w:val="es-PE"/>
              </w:rPr>
            </w:pPr>
            <w:r w:rsidRPr="00C8161F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C8161F" w:rsidRDefault="00C8161F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fl_saldo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float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C8161F" w:rsidRPr="00295E02" w:rsidRDefault="00C8161F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vc_domicilio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(80),</w:t>
            </w:r>
          </w:p>
          <w:p w:rsidR="00C8161F" w:rsidRDefault="00C8161F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dt_fnacimiento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’ date,</w:t>
            </w:r>
          </w:p>
          <w:p w:rsidR="00C8161F" w:rsidRDefault="00C8161F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(11),</w:t>
            </w:r>
          </w:p>
          <w:p w:rsidR="00C8161F" w:rsidRPr="00295E02" w:rsidRDefault="00C8161F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bo_estado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bool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C8161F" w:rsidRPr="00174A93" w:rsidRDefault="00C8161F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95E02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C8161F" w:rsidRPr="00C17F52" w:rsidRDefault="00C8161F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</w:tc>
      </w:tr>
    </w:tbl>
    <w:p w:rsidR="00C8161F" w:rsidRPr="00174A93" w:rsidRDefault="00C8161F" w:rsidP="00C8161F">
      <w:pPr>
        <w:rPr>
          <w:lang w:val="en-US"/>
        </w:rPr>
      </w:pPr>
    </w:p>
    <w:p w:rsidR="00C8161F" w:rsidRPr="00174A93" w:rsidRDefault="00C8161F" w:rsidP="00C8161F">
      <w:pPr>
        <w:rPr>
          <w:lang w:val="en-US"/>
        </w:rPr>
      </w:pPr>
    </w:p>
    <w:p w:rsidR="00C8161F" w:rsidRPr="00174A93" w:rsidRDefault="00C8161F" w:rsidP="00C8161F">
      <w:pPr>
        <w:rPr>
          <w:lang w:val="en-US"/>
        </w:rPr>
      </w:pPr>
    </w:p>
    <w:p w:rsidR="00C8161F" w:rsidRPr="000D7325" w:rsidRDefault="00C8161F" w:rsidP="00C8161F">
      <w:pPr>
        <w:rPr>
          <w:lang w:val="en-US"/>
        </w:rPr>
      </w:pPr>
    </w:p>
    <w:p w:rsidR="001F6F5C" w:rsidRPr="00C8161F" w:rsidRDefault="001F6F5C" w:rsidP="001F6F5C">
      <w:pPr>
        <w:pStyle w:val="Puesto"/>
        <w:rPr>
          <w:rFonts w:asciiTheme="majorHAnsi" w:hAnsiTheme="majorHAnsi"/>
          <w:color w:val="FF0000"/>
          <w:sz w:val="144"/>
          <w:szCs w:val="144"/>
          <w:lang w:val="en-US"/>
        </w:rPr>
      </w:pPr>
      <w:bookmarkStart w:id="0" w:name="_GoBack"/>
      <w:bookmarkEnd w:id="0"/>
    </w:p>
    <w:sectPr w:rsidR="001F6F5C" w:rsidRPr="00C8161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97B" w:rsidRDefault="00F5297B">
      <w:pPr>
        <w:spacing w:line="240" w:lineRule="auto"/>
      </w:pPr>
      <w:r>
        <w:separator/>
      </w:r>
    </w:p>
  </w:endnote>
  <w:endnote w:type="continuationSeparator" w:id="0">
    <w:p w:rsidR="00F5297B" w:rsidRDefault="00F52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161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8161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8161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97B" w:rsidRDefault="00F5297B">
      <w:pPr>
        <w:spacing w:line="240" w:lineRule="auto"/>
      </w:pPr>
      <w:r>
        <w:separator/>
      </w:r>
    </w:p>
  </w:footnote>
  <w:footnote w:type="continuationSeparator" w:id="0">
    <w:p w:rsidR="00F5297B" w:rsidRDefault="00F52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612FA2" w:rsidP="00B900C2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1F6F5C">
          <w:pPr>
            <w:rPr>
              <w:lang w:val="es-ES"/>
            </w:rPr>
          </w:pPr>
          <w:r>
            <w:t xml:space="preserve">Documento de </w:t>
          </w:r>
          <w:proofErr w:type="spellStart"/>
          <w:r w:rsidR="001F6F5C">
            <w:t>Microd</w:t>
          </w:r>
          <w:r w:rsidR="00832861">
            <w:t>iseño</w:t>
          </w:r>
          <w:proofErr w:type="spellEnd"/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5"/>
  </w:num>
  <w:num w:numId="12">
    <w:abstractNumId w:val="13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9"/>
  </w:num>
  <w:num w:numId="20">
    <w:abstractNumId w:val="11"/>
  </w:num>
  <w:num w:numId="21">
    <w:abstractNumId w:val="26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9"/>
  </w:num>
  <w:num w:numId="27">
    <w:abstractNumId w:val="33"/>
  </w:num>
  <w:num w:numId="28">
    <w:abstractNumId w:val="27"/>
  </w:num>
  <w:num w:numId="29">
    <w:abstractNumId w:val="24"/>
  </w:num>
  <w:num w:numId="30">
    <w:abstractNumId w:val="23"/>
  </w:num>
  <w:num w:numId="31">
    <w:abstractNumId w:val="30"/>
  </w:num>
  <w:num w:numId="32">
    <w:abstractNumId w:val="25"/>
  </w:num>
  <w:num w:numId="33">
    <w:abstractNumId w:val="17"/>
  </w:num>
  <w:num w:numId="34">
    <w:abstractNumId w:val="32"/>
  </w:num>
  <w:num w:numId="35">
    <w:abstractNumId w:val="3"/>
  </w:num>
  <w:num w:numId="36">
    <w:abstractNumId w:val="3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46213"/>
    <w:rsid w:val="0009261D"/>
    <w:rsid w:val="00156C01"/>
    <w:rsid w:val="001E068C"/>
    <w:rsid w:val="001F6F5C"/>
    <w:rsid w:val="00231E40"/>
    <w:rsid w:val="0028535D"/>
    <w:rsid w:val="002863AB"/>
    <w:rsid w:val="00343AA0"/>
    <w:rsid w:val="003D3600"/>
    <w:rsid w:val="004E0E8C"/>
    <w:rsid w:val="00502C19"/>
    <w:rsid w:val="00612FA2"/>
    <w:rsid w:val="00660E0A"/>
    <w:rsid w:val="006E006F"/>
    <w:rsid w:val="007367AC"/>
    <w:rsid w:val="00832861"/>
    <w:rsid w:val="009206FD"/>
    <w:rsid w:val="00927185"/>
    <w:rsid w:val="009943F1"/>
    <w:rsid w:val="00A052D5"/>
    <w:rsid w:val="00A17013"/>
    <w:rsid w:val="00A92EDD"/>
    <w:rsid w:val="00AC17B8"/>
    <w:rsid w:val="00B04545"/>
    <w:rsid w:val="00B35321"/>
    <w:rsid w:val="00B900C2"/>
    <w:rsid w:val="00C8161F"/>
    <w:rsid w:val="00CD3388"/>
    <w:rsid w:val="00CE08B1"/>
    <w:rsid w:val="00E8552E"/>
    <w:rsid w:val="00EF07A6"/>
    <w:rsid w:val="00F5297B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6F5C"/>
    <w:rPr>
      <w:rFonts w:ascii="Arial" w:hAnsi="Arial"/>
      <w:b/>
      <w:sz w:val="36"/>
      <w:lang w:eastAsia="en-US"/>
    </w:rPr>
  </w:style>
  <w:style w:type="table" w:styleId="Tablaconcuadrcula">
    <w:name w:val="Table Grid"/>
    <w:basedOn w:val="Tablanormal"/>
    <w:uiPriority w:val="59"/>
    <w:rsid w:val="001F6F5C"/>
    <w:rPr>
      <w:rFonts w:asciiTheme="minorHAnsi" w:eastAsiaTheme="minorEastAsia" w:hAnsiTheme="minorHAnsi" w:cstheme="minorBid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232D8-598E-4F9E-8D6A-11EB4853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0</TotalTime>
  <Pages>4</Pages>
  <Words>316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2</cp:revision>
  <cp:lastPrinted>2014-06-08T17:11:00Z</cp:lastPrinted>
  <dcterms:created xsi:type="dcterms:W3CDTF">2014-06-11T00:55:00Z</dcterms:created>
  <dcterms:modified xsi:type="dcterms:W3CDTF">2014-06-11T00:55:00Z</dcterms:modified>
</cp:coreProperties>
</file>