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093"/>
        <w:gridCol w:w="7087"/>
      </w:tblGrid>
      <w:tr w:rsidR="000D7325" w:rsidTr="009B1D17">
        <w:tc>
          <w:tcPr>
            <w:tcW w:w="2093" w:type="dxa"/>
            <w:shd w:val="clear" w:color="auto" w:fill="D9D9D9" w:themeFill="background1" w:themeFillShade="D9"/>
          </w:tcPr>
          <w:p w:rsidR="000D7325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  <w:r w:rsidRPr="0072438D">
              <w:rPr>
                <w:rFonts w:ascii="Arial" w:hAnsi="Arial"/>
                <w:b/>
                <w:sz w:val="22"/>
                <w:szCs w:val="22"/>
              </w:rPr>
              <w:t xml:space="preserve">Detalle de </w:t>
            </w:r>
          </w:p>
          <w:p w:rsidR="000D7325" w:rsidRPr="0072438D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  <w:r w:rsidRPr="0072438D">
              <w:rPr>
                <w:rFonts w:ascii="Arial" w:hAnsi="Arial"/>
                <w:b/>
                <w:sz w:val="22"/>
                <w:szCs w:val="22"/>
              </w:rPr>
              <w:t>Diseño N</w:t>
            </w:r>
          </w:p>
        </w:tc>
        <w:tc>
          <w:tcPr>
            <w:tcW w:w="7087" w:type="dxa"/>
            <w:vAlign w:val="center"/>
          </w:tcPr>
          <w:p w:rsidR="000D7325" w:rsidRDefault="000D7325" w:rsidP="009B1D17">
            <w:r>
              <w:t>01</w:t>
            </w:r>
          </w:p>
        </w:tc>
      </w:tr>
    </w:tbl>
    <w:p w:rsidR="000D7325" w:rsidRDefault="000D7325" w:rsidP="000D7325"/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084"/>
        <w:gridCol w:w="1910"/>
        <w:gridCol w:w="934"/>
        <w:gridCol w:w="704"/>
        <w:gridCol w:w="1706"/>
        <w:gridCol w:w="1842"/>
      </w:tblGrid>
      <w:tr w:rsidR="000D7325" w:rsidTr="009B1D17">
        <w:tc>
          <w:tcPr>
            <w:tcW w:w="2084" w:type="dxa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  <w:r w:rsidRPr="0072438D">
              <w:rPr>
                <w:rFonts w:ascii="Arial" w:hAnsi="Arial"/>
                <w:b/>
                <w:sz w:val="22"/>
                <w:szCs w:val="22"/>
              </w:rPr>
              <w:t>Elaborado por:</w:t>
            </w:r>
          </w:p>
        </w:tc>
        <w:tc>
          <w:tcPr>
            <w:tcW w:w="7096" w:type="dxa"/>
            <w:gridSpan w:val="5"/>
          </w:tcPr>
          <w:p w:rsidR="000D7325" w:rsidRDefault="00244200" w:rsidP="009B1D17">
            <w:r>
              <w:t>Wilfredo Villanueva</w:t>
            </w:r>
          </w:p>
        </w:tc>
      </w:tr>
      <w:tr w:rsidR="000D7325" w:rsidTr="009B1D17">
        <w:tc>
          <w:tcPr>
            <w:tcW w:w="2084" w:type="dxa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Descripción General:</w:t>
            </w:r>
          </w:p>
        </w:tc>
        <w:tc>
          <w:tcPr>
            <w:tcW w:w="7096" w:type="dxa"/>
            <w:gridSpan w:val="5"/>
          </w:tcPr>
          <w:p w:rsidR="000D7325" w:rsidRDefault="000D7325" w:rsidP="00244200">
            <w:r>
              <w:t>Este documento sirve de guía al desarrollo de la funcionalidad:</w:t>
            </w:r>
            <w:r>
              <w:br/>
            </w:r>
          </w:p>
          <w:p w:rsidR="00244200" w:rsidRDefault="00244200" w:rsidP="00244200">
            <w:r>
              <w:t xml:space="preserve">Caso de Uso </w:t>
            </w:r>
            <w:r w:rsidR="00A23259">
              <w:t>Pujar una subasta</w:t>
            </w:r>
            <w:r>
              <w:t>:</w:t>
            </w:r>
          </w:p>
          <w:p w:rsidR="00244200" w:rsidRDefault="00244200" w:rsidP="00244200">
            <w:pPr>
              <w:pStyle w:val="Prrafodelista"/>
              <w:numPr>
                <w:ilvl w:val="0"/>
                <w:numId w:val="4"/>
              </w:numPr>
            </w:pPr>
            <w:r>
              <w:t>Realizar una oferta por el producto registrado en la subasta.</w:t>
            </w:r>
          </w:p>
        </w:tc>
      </w:tr>
      <w:tr w:rsidR="000D7325" w:rsidTr="009B1D17">
        <w:trPr>
          <w:trHeight w:val="71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Referencias:</w:t>
            </w:r>
          </w:p>
        </w:tc>
        <w:tc>
          <w:tcPr>
            <w:tcW w:w="1910" w:type="dxa"/>
          </w:tcPr>
          <w:p w:rsidR="000D7325" w:rsidRPr="0072438D" w:rsidRDefault="000D7325" w:rsidP="009B1D17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Requerimientos:</w:t>
            </w:r>
          </w:p>
        </w:tc>
        <w:tc>
          <w:tcPr>
            <w:tcW w:w="5186" w:type="dxa"/>
            <w:gridSpan w:val="4"/>
          </w:tcPr>
          <w:p w:rsidR="000D7325" w:rsidRDefault="00244200" w:rsidP="009B1D17">
            <w:r>
              <w:t>SSEL-LR.xlsx</w:t>
            </w:r>
          </w:p>
          <w:p w:rsidR="000D7325" w:rsidRPr="00107C6D" w:rsidRDefault="00244200" w:rsidP="00A23259">
            <w:pPr>
              <w:rPr>
                <w:lang w:val="es-PE"/>
              </w:rPr>
            </w:pPr>
            <w:r>
              <w:t>RF-08</w:t>
            </w:r>
            <w:r w:rsidR="000D7325">
              <w:t xml:space="preserve"> </w:t>
            </w:r>
            <w:r>
              <w:t>–</w:t>
            </w:r>
            <w:r w:rsidR="000D7325">
              <w:t xml:space="preserve"> </w:t>
            </w:r>
            <w:r w:rsidR="00A23259">
              <w:rPr>
                <w:lang w:val="es-PE"/>
              </w:rPr>
              <w:t>Pujar una subasta</w:t>
            </w:r>
          </w:p>
        </w:tc>
      </w:tr>
      <w:tr w:rsidR="000D7325" w:rsidTr="009B1D17">
        <w:trPr>
          <w:trHeight w:val="71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0D7325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1910" w:type="dxa"/>
          </w:tcPr>
          <w:p w:rsidR="000D7325" w:rsidRPr="0072438D" w:rsidRDefault="000D7325" w:rsidP="009B1D17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Diseño de Interfaz de Usuario:</w:t>
            </w:r>
          </w:p>
        </w:tc>
        <w:tc>
          <w:tcPr>
            <w:tcW w:w="5186" w:type="dxa"/>
            <w:gridSpan w:val="4"/>
          </w:tcPr>
          <w:p w:rsidR="000D7325" w:rsidRDefault="00244200" w:rsidP="009B1D17">
            <w:r w:rsidRPr="00244200">
              <w:t>SSEL-ECU-</w:t>
            </w:r>
            <w:r w:rsidR="00080E75">
              <w:t>PS</w:t>
            </w:r>
            <w:bookmarkStart w:id="0" w:name="_GoBack"/>
            <w:bookmarkEnd w:id="0"/>
            <w:r w:rsidR="000D7325">
              <w:t>.docx</w:t>
            </w:r>
          </w:p>
          <w:p w:rsidR="000D7325" w:rsidRDefault="000D7325" w:rsidP="00A23259">
            <w:r>
              <w:t xml:space="preserve">Especificación de Casos de Uso </w:t>
            </w:r>
            <w:r w:rsidR="00A23259">
              <w:t>Pujar una subasta</w:t>
            </w:r>
          </w:p>
        </w:tc>
      </w:tr>
      <w:tr w:rsidR="000D7325" w:rsidTr="009B1D17">
        <w:trPr>
          <w:trHeight w:val="71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0D7325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1910" w:type="dxa"/>
          </w:tcPr>
          <w:p w:rsidR="000D7325" w:rsidRPr="0072438D" w:rsidRDefault="000D7325" w:rsidP="009B1D17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Diseño de Arquitectura:</w:t>
            </w:r>
          </w:p>
        </w:tc>
        <w:tc>
          <w:tcPr>
            <w:tcW w:w="5186" w:type="dxa"/>
            <w:gridSpan w:val="4"/>
          </w:tcPr>
          <w:p w:rsidR="000D7325" w:rsidRDefault="000D7325" w:rsidP="009B1D17"/>
        </w:tc>
      </w:tr>
      <w:tr w:rsidR="000D7325" w:rsidTr="009B1D17">
        <w:trPr>
          <w:trHeight w:val="169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Clases Requeridas:</w:t>
            </w:r>
          </w:p>
        </w:tc>
        <w:tc>
          <w:tcPr>
            <w:tcW w:w="2844" w:type="dxa"/>
            <w:gridSpan w:val="2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Nombre de la clase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b/>
                <w:sz w:val="22"/>
                <w:szCs w:val="22"/>
              </w:rPr>
            </w:pPr>
            <w:proofErr w:type="spellStart"/>
            <w:r w:rsidRPr="0072438D">
              <w:rPr>
                <w:b/>
                <w:sz w:val="22"/>
                <w:szCs w:val="22"/>
              </w:rPr>
              <w:t>Stereotype</w:t>
            </w:r>
            <w:proofErr w:type="spellEnd"/>
          </w:p>
        </w:tc>
        <w:tc>
          <w:tcPr>
            <w:tcW w:w="1842" w:type="dxa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Acción</w:t>
            </w:r>
          </w:p>
        </w:tc>
      </w:tr>
      <w:tr w:rsidR="000D7325" w:rsidTr="009B1D17">
        <w:trPr>
          <w:trHeight w:val="169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0D7325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844" w:type="dxa"/>
            <w:gridSpan w:val="2"/>
          </w:tcPr>
          <w:p w:rsidR="000D7325" w:rsidRPr="0072438D" w:rsidRDefault="00A23259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Usuario.java</w:t>
            </w:r>
          </w:p>
        </w:tc>
        <w:tc>
          <w:tcPr>
            <w:tcW w:w="2410" w:type="dxa"/>
            <w:gridSpan w:val="2"/>
          </w:tcPr>
          <w:p w:rsidR="000D7325" w:rsidRPr="0072438D" w:rsidRDefault="00A23259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Modelo</w:t>
            </w:r>
          </w:p>
        </w:tc>
        <w:tc>
          <w:tcPr>
            <w:tcW w:w="1842" w:type="dxa"/>
          </w:tcPr>
          <w:p w:rsidR="000D7325" w:rsidRPr="0072438D" w:rsidRDefault="00A23259" w:rsidP="002442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Recuperar</w:t>
            </w:r>
          </w:p>
        </w:tc>
      </w:tr>
      <w:tr w:rsidR="00A23259" w:rsidTr="009B1D17">
        <w:trPr>
          <w:trHeight w:val="169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A23259" w:rsidRDefault="00A23259" w:rsidP="009B1D17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844" w:type="dxa"/>
            <w:gridSpan w:val="2"/>
          </w:tcPr>
          <w:p w:rsidR="00A23259" w:rsidRPr="0072438D" w:rsidRDefault="00A23259" w:rsidP="00F509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Subasta.java</w:t>
            </w:r>
          </w:p>
        </w:tc>
        <w:tc>
          <w:tcPr>
            <w:tcW w:w="2410" w:type="dxa"/>
            <w:gridSpan w:val="2"/>
          </w:tcPr>
          <w:p w:rsidR="00A23259" w:rsidRPr="0072438D" w:rsidRDefault="00A23259" w:rsidP="00F509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Modelo</w:t>
            </w:r>
          </w:p>
        </w:tc>
        <w:tc>
          <w:tcPr>
            <w:tcW w:w="1842" w:type="dxa"/>
          </w:tcPr>
          <w:p w:rsidR="00A23259" w:rsidRPr="0072438D" w:rsidRDefault="00A23259" w:rsidP="00F509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Listar, Crear, Eliminar</w:t>
            </w:r>
          </w:p>
        </w:tc>
      </w:tr>
      <w:tr w:rsidR="00A23259" w:rsidTr="009B1D17">
        <w:trPr>
          <w:trHeight w:val="169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A23259" w:rsidRDefault="00A23259" w:rsidP="009B1D17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844" w:type="dxa"/>
            <w:gridSpan w:val="2"/>
          </w:tcPr>
          <w:p w:rsidR="00A23259" w:rsidRDefault="00A23259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PujarController.java</w:t>
            </w:r>
          </w:p>
        </w:tc>
        <w:tc>
          <w:tcPr>
            <w:tcW w:w="2410" w:type="dxa"/>
            <w:gridSpan w:val="2"/>
          </w:tcPr>
          <w:p w:rsidR="00A23259" w:rsidRDefault="00A23259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Controlador</w:t>
            </w:r>
          </w:p>
        </w:tc>
        <w:tc>
          <w:tcPr>
            <w:tcW w:w="1842" w:type="dxa"/>
          </w:tcPr>
          <w:p w:rsidR="00A23259" w:rsidRDefault="00A23259" w:rsidP="002442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Listar, Crear, Eliminar</w:t>
            </w:r>
          </w:p>
        </w:tc>
      </w:tr>
      <w:tr w:rsidR="00A23259" w:rsidTr="009B1D17">
        <w:trPr>
          <w:trHeight w:val="169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A23259" w:rsidRDefault="00A23259" w:rsidP="009B1D17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844" w:type="dxa"/>
            <w:gridSpan w:val="2"/>
          </w:tcPr>
          <w:p w:rsidR="00A23259" w:rsidRPr="0072438D" w:rsidRDefault="00A23259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Puja.java</w:t>
            </w:r>
          </w:p>
        </w:tc>
        <w:tc>
          <w:tcPr>
            <w:tcW w:w="2410" w:type="dxa"/>
            <w:gridSpan w:val="2"/>
          </w:tcPr>
          <w:p w:rsidR="00A23259" w:rsidRPr="0072438D" w:rsidRDefault="00A23259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Modelo</w:t>
            </w:r>
          </w:p>
        </w:tc>
        <w:tc>
          <w:tcPr>
            <w:tcW w:w="1842" w:type="dxa"/>
          </w:tcPr>
          <w:p w:rsidR="00A23259" w:rsidRPr="0072438D" w:rsidRDefault="00A23259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Listar, Crear, Eliminar</w:t>
            </w:r>
          </w:p>
        </w:tc>
      </w:tr>
      <w:tr w:rsidR="00A23259" w:rsidTr="009B1D17">
        <w:trPr>
          <w:trHeight w:val="132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A23259" w:rsidRPr="0072438D" w:rsidRDefault="00A23259" w:rsidP="009B1D17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Vistas</w:t>
            </w:r>
          </w:p>
        </w:tc>
        <w:tc>
          <w:tcPr>
            <w:tcW w:w="5254" w:type="dxa"/>
            <w:gridSpan w:val="4"/>
            <w:shd w:val="clear" w:color="auto" w:fill="D9D9D9" w:themeFill="background1" w:themeFillShade="D9"/>
          </w:tcPr>
          <w:p w:rsidR="00A23259" w:rsidRPr="0072438D" w:rsidRDefault="00A23259" w:rsidP="009B1D17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Nom</w:t>
            </w:r>
            <w:r>
              <w:rPr>
                <w:b/>
                <w:sz w:val="22"/>
                <w:szCs w:val="22"/>
              </w:rPr>
              <w:t>bre del archivo de vista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A23259" w:rsidRPr="0072438D" w:rsidRDefault="00A23259" w:rsidP="009B1D17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Acción</w:t>
            </w:r>
          </w:p>
        </w:tc>
      </w:tr>
      <w:tr w:rsidR="00A23259" w:rsidTr="009B1D17">
        <w:trPr>
          <w:trHeight w:val="132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A23259" w:rsidRDefault="00A23259" w:rsidP="009B1D17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5254" w:type="dxa"/>
            <w:gridSpan w:val="4"/>
          </w:tcPr>
          <w:p w:rsidR="00A23259" w:rsidRPr="0072438D" w:rsidRDefault="00A23259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Listar_subastas.html</w:t>
            </w:r>
          </w:p>
        </w:tc>
        <w:tc>
          <w:tcPr>
            <w:tcW w:w="1842" w:type="dxa"/>
          </w:tcPr>
          <w:p w:rsidR="00A23259" w:rsidRPr="0072438D" w:rsidRDefault="00A23259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Listar</w:t>
            </w:r>
          </w:p>
        </w:tc>
      </w:tr>
      <w:tr w:rsidR="00A23259" w:rsidTr="009B1D17">
        <w:trPr>
          <w:trHeight w:val="132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A23259" w:rsidRDefault="00A23259" w:rsidP="009B1D17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5254" w:type="dxa"/>
            <w:gridSpan w:val="4"/>
          </w:tcPr>
          <w:p w:rsidR="00A23259" w:rsidRDefault="00A23259" w:rsidP="00A232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Crear_puja.html </w:t>
            </w:r>
          </w:p>
        </w:tc>
        <w:tc>
          <w:tcPr>
            <w:tcW w:w="1842" w:type="dxa"/>
          </w:tcPr>
          <w:p w:rsidR="00A23259" w:rsidRPr="0072438D" w:rsidRDefault="00A23259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Crear</w:t>
            </w:r>
          </w:p>
        </w:tc>
      </w:tr>
      <w:tr w:rsidR="00A23259" w:rsidTr="009B1D17">
        <w:trPr>
          <w:trHeight w:val="132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A23259" w:rsidRDefault="00A23259" w:rsidP="009B1D17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5254" w:type="dxa"/>
            <w:gridSpan w:val="4"/>
          </w:tcPr>
          <w:p w:rsidR="00A23259" w:rsidRDefault="00A23259" w:rsidP="00A232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Listar_pujas.html</w:t>
            </w:r>
          </w:p>
        </w:tc>
        <w:tc>
          <w:tcPr>
            <w:tcW w:w="1842" w:type="dxa"/>
          </w:tcPr>
          <w:p w:rsidR="00A23259" w:rsidRDefault="00A23259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Listar</w:t>
            </w:r>
          </w:p>
        </w:tc>
      </w:tr>
      <w:tr w:rsidR="00A23259" w:rsidTr="009B1D17">
        <w:trPr>
          <w:trHeight w:val="132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A23259" w:rsidRDefault="00A23259" w:rsidP="009B1D17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5254" w:type="dxa"/>
            <w:gridSpan w:val="4"/>
          </w:tcPr>
          <w:p w:rsidR="00A23259" w:rsidRDefault="00A23259" w:rsidP="00A232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Eliminar_puja.html</w:t>
            </w:r>
          </w:p>
        </w:tc>
        <w:tc>
          <w:tcPr>
            <w:tcW w:w="1842" w:type="dxa"/>
          </w:tcPr>
          <w:p w:rsidR="00A23259" w:rsidRPr="0072438D" w:rsidRDefault="00A23259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Eliminar</w:t>
            </w:r>
          </w:p>
        </w:tc>
      </w:tr>
      <w:tr w:rsidR="00A23259" w:rsidTr="009B1D17">
        <w:trPr>
          <w:trHeight w:val="261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A23259" w:rsidRPr="0072438D" w:rsidRDefault="00A23259" w:rsidP="009B1D17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Tablas:</w:t>
            </w:r>
          </w:p>
        </w:tc>
        <w:tc>
          <w:tcPr>
            <w:tcW w:w="3548" w:type="dxa"/>
            <w:gridSpan w:val="3"/>
            <w:shd w:val="clear" w:color="auto" w:fill="D9D9D9" w:themeFill="background1" w:themeFillShade="D9"/>
          </w:tcPr>
          <w:p w:rsidR="00A23259" w:rsidRPr="0072438D" w:rsidRDefault="00A23259" w:rsidP="009B1D17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Nombre de Tabla</w:t>
            </w:r>
          </w:p>
        </w:tc>
        <w:tc>
          <w:tcPr>
            <w:tcW w:w="3548" w:type="dxa"/>
            <w:gridSpan w:val="2"/>
            <w:shd w:val="clear" w:color="auto" w:fill="D9D9D9" w:themeFill="background1" w:themeFillShade="D9"/>
          </w:tcPr>
          <w:p w:rsidR="00A23259" w:rsidRPr="0072438D" w:rsidRDefault="00A23259" w:rsidP="009B1D17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Tipo de Objeto</w:t>
            </w:r>
          </w:p>
        </w:tc>
      </w:tr>
      <w:tr w:rsidR="00A23259" w:rsidTr="009B1D17">
        <w:trPr>
          <w:trHeight w:val="385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A23259" w:rsidRDefault="00A23259" w:rsidP="009B1D17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548" w:type="dxa"/>
            <w:gridSpan w:val="3"/>
          </w:tcPr>
          <w:p w:rsidR="00A23259" w:rsidRPr="0072438D" w:rsidRDefault="00A23259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</w:t>
            </w:r>
          </w:p>
        </w:tc>
        <w:tc>
          <w:tcPr>
            <w:tcW w:w="3548" w:type="dxa"/>
            <w:gridSpan w:val="2"/>
          </w:tcPr>
          <w:p w:rsidR="00A23259" w:rsidRPr="0072438D" w:rsidRDefault="00A23259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Tabla</w:t>
            </w:r>
          </w:p>
        </w:tc>
      </w:tr>
      <w:tr w:rsidR="00A23259" w:rsidTr="009B1D17">
        <w:trPr>
          <w:trHeight w:val="385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A23259" w:rsidRDefault="00A23259" w:rsidP="009B1D17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548" w:type="dxa"/>
            <w:gridSpan w:val="3"/>
          </w:tcPr>
          <w:p w:rsidR="00A23259" w:rsidRPr="0072438D" w:rsidRDefault="00A23259" w:rsidP="00F509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Subasta</w:t>
            </w:r>
          </w:p>
        </w:tc>
        <w:tc>
          <w:tcPr>
            <w:tcW w:w="3548" w:type="dxa"/>
            <w:gridSpan w:val="2"/>
          </w:tcPr>
          <w:p w:rsidR="00A23259" w:rsidRPr="0072438D" w:rsidRDefault="00A23259" w:rsidP="00F509A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Tabla</w:t>
            </w:r>
          </w:p>
        </w:tc>
      </w:tr>
      <w:tr w:rsidR="00A23259" w:rsidTr="009B1D17">
        <w:trPr>
          <w:trHeight w:val="385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A23259" w:rsidRDefault="00A23259" w:rsidP="009B1D17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548" w:type="dxa"/>
            <w:gridSpan w:val="3"/>
          </w:tcPr>
          <w:p w:rsidR="00A23259" w:rsidRDefault="00A23259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Oferta</w:t>
            </w:r>
          </w:p>
        </w:tc>
        <w:tc>
          <w:tcPr>
            <w:tcW w:w="3548" w:type="dxa"/>
            <w:gridSpan w:val="2"/>
          </w:tcPr>
          <w:p w:rsidR="00A23259" w:rsidRDefault="00A23259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Tabla</w:t>
            </w:r>
          </w:p>
        </w:tc>
      </w:tr>
    </w:tbl>
    <w:p w:rsidR="000D7325" w:rsidRDefault="000D7325" w:rsidP="000D7325"/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093"/>
        <w:gridCol w:w="7087"/>
      </w:tblGrid>
      <w:tr w:rsidR="000D7325" w:rsidTr="009B1D17">
        <w:tc>
          <w:tcPr>
            <w:tcW w:w="2093" w:type="dxa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Detalle de Implementación a Nivel de Clases:</w:t>
            </w:r>
          </w:p>
        </w:tc>
        <w:tc>
          <w:tcPr>
            <w:tcW w:w="7087" w:type="dxa"/>
          </w:tcPr>
          <w:p w:rsidR="00A23259" w:rsidRDefault="00A23259" w:rsidP="00A23259">
            <w:r>
              <w:t>Usuario.java</w:t>
            </w:r>
          </w:p>
          <w:p w:rsidR="00A23259" w:rsidRDefault="00A23259" w:rsidP="00A23259">
            <w:pPr>
              <w:pStyle w:val="Prrafodelista"/>
              <w:numPr>
                <w:ilvl w:val="0"/>
                <w:numId w:val="2"/>
              </w:numPr>
            </w:pPr>
            <w:r>
              <w:t xml:space="preserve">Clase en java que implementa el modelo de </w:t>
            </w:r>
            <w:proofErr w:type="spellStart"/>
            <w:r>
              <w:t>Uusuario</w:t>
            </w:r>
            <w:proofErr w:type="spellEnd"/>
            <w:r>
              <w:t xml:space="preserve"> con las operaciones de listar, crear y eliminar.</w:t>
            </w:r>
          </w:p>
          <w:p w:rsidR="00A23259" w:rsidRDefault="00A23259" w:rsidP="00A23259">
            <w:pPr>
              <w:pStyle w:val="Prrafodelista"/>
              <w:numPr>
                <w:ilvl w:val="0"/>
                <w:numId w:val="2"/>
              </w:numPr>
            </w:pPr>
            <w:r>
              <w:t>Acción: listar, crear, eliminar</w:t>
            </w:r>
          </w:p>
          <w:p w:rsidR="00A23259" w:rsidRDefault="00A23259" w:rsidP="009B1D17"/>
          <w:p w:rsidR="000D7325" w:rsidRDefault="00FE0699" w:rsidP="009B1D17">
            <w:r>
              <w:t>Subasta.java</w:t>
            </w:r>
          </w:p>
          <w:p w:rsidR="000D7325" w:rsidRDefault="00FE0699" w:rsidP="000D7325">
            <w:pPr>
              <w:pStyle w:val="Prrafodelista"/>
              <w:numPr>
                <w:ilvl w:val="0"/>
                <w:numId w:val="2"/>
              </w:numPr>
            </w:pPr>
            <w:r>
              <w:t>Clase en java</w:t>
            </w:r>
            <w:r w:rsidR="000D7325">
              <w:t xml:space="preserve"> que imp</w:t>
            </w:r>
            <w:r>
              <w:t>lementa el modelo de Subasta</w:t>
            </w:r>
            <w:r w:rsidR="000D7325">
              <w:t xml:space="preserve"> con las operaciones de listar, crear y eliminar.</w:t>
            </w:r>
          </w:p>
          <w:p w:rsidR="000D7325" w:rsidRDefault="000D7325" w:rsidP="000D7325">
            <w:pPr>
              <w:pStyle w:val="Prrafodelista"/>
              <w:numPr>
                <w:ilvl w:val="0"/>
                <w:numId w:val="2"/>
              </w:numPr>
            </w:pPr>
            <w:r>
              <w:t>Acción: listar, crear, eliminar</w:t>
            </w:r>
          </w:p>
          <w:p w:rsidR="000D7325" w:rsidRDefault="000D7325" w:rsidP="009B1D17"/>
          <w:p w:rsidR="000D7325" w:rsidRDefault="00A23259" w:rsidP="009B1D17">
            <w:r>
              <w:t>PujarController.java</w:t>
            </w:r>
          </w:p>
          <w:p w:rsidR="000D7325" w:rsidRDefault="00FE0699" w:rsidP="000D7325">
            <w:pPr>
              <w:pStyle w:val="Prrafodelista"/>
              <w:numPr>
                <w:ilvl w:val="0"/>
                <w:numId w:val="2"/>
              </w:numPr>
            </w:pPr>
            <w:r>
              <w:t>Clase en java</w:t>
            </w:r>
            <w:r w:rsidR="000D7325">
              <w:t xml:space="preserve"> que implementa al controlador de </w:t>
            </w:r>
            <w:r>
              <w:t xml:space="preserve">la funcionalidad </w:t>
            </w:r>
            <w:r w:rsidR="00A23259">
              <w:t>Puja</w:t>
            </w:r>
            <w:r>
              <w:t>r</w:t>
            </w:r>
            <w:r w:rsidR="00A23259">
              <w:t xml:space="preserve"> subasta</w:t>
            </w:r>
            <w:r w:rsidR="000D7325">
              <w:t xml:space="preserve"> con las operaciones de listar, crear y eliminar.</w:t>
            </w:r>
          </w:p>
          <w:p w:rsidR="000D7325" w:rsidRDefault="000D7325" w:rsidP="000D7325">
            <w:pPr>
              <w:pStyle w:val="Prrafodelista"/>
              <w:numPr>
                <w:ilvl w:val="0"/>
                <w:numId w:val="2"/>
              </w:numPr>
            </w:pPr>
            <w:r>
              <w:t>Acción: listar, crear, eliminar</w:t>
            </w:r>
          </w:p>
          <w:p w:rsidR="00FE0699" w:rsidRDefault="00FE0699" w:rsidP="00FE0699">
            <w:pPr>
              <w:pStyle w:val="Prrafodelista"/>
            </w:pPr>
          </w:p>
          <w:p w:rsidR="00FE0699" w:rsidRDefault="00A23259" w:rsidP="00FE0699">
            <w:r>
              <w:t>Puja</w:t>
            </w:r>
            <w:r w:rsidR="00FE0699">
              <w:t>.java</w:t>
            </w:r>
          </w:p>
          <w:p w:rsidR="00FE0699" w:rsidRDefault="00FE0699" w:rsidP="00FE0699">
            <w:pPr>
              <w:pStyle w:val="Prrafodelista"/>
              <w:numPr>
                <w:ilvl w:val="0"/>
                <w:numId w:val="2"/>
              </w:numPr>
            </w:pPr>
            <w:r>
              <w:t xml:space="preserve">Clase en java que implementa el modelo de </w:t>
            </w:r>
            <w:r w:rsidR="00A23259">
              <w:t>Puja</w:t>
            </w:r>
            <w:r>
              <w:t xml:space="preserve"> con las operaciones de listar, crear y eliminar.</w:t>
            </w:r>
          </w:p>
          <w:p w:rsidR="00FE0699" w:rsidRDefault="00FE0699" w:rsidP="00FE0699">
            <w:pPr>
              <w:pStyle w:val="Prrafodelista"/>
              <w:numPr>
                <w:ilvl w:val="0"/>
                <w:numId w:val="2"/>
              </w:numPr>
            </w:pPr>
            <w:r>
              <w:t>Acción: listar, crear, eliminar</w:t>
            </w:r>
          </w:p>
        </w:tc>
      </w:tr>
      <w:tr w:rsidR="000D7325" w:rsidTr="009B1D17">
        <w:tc>
          <w:tcPr>
            <w:tcW w:w="2093" w:type="dxa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lastRenderedPageBreak/>
              <w:t>Detalle de</w:t>
            </w:r>
            <w:r w:rsidR="00FE0699">
              <w:rPr>
                <w:rFonts w:ascii="Arial" w:hAnsi="Arial"/>
                <w:b/>
                <w:sz w:val="22"/>
                <w:szCs w:val="22"/>
              </w:rPr>
              <w:t xml:space="preserve"> implementación a Nivel de Vista</w:t>
            </w:r>
            <w:r>
              <w:rPr>
                <w:rFonts w:ascii="Arial" w:hAnsi="Arial"/>
                <w:b/>
                <w:sz w:val="22"/>
                <w:szCs w:val="22"/>
              </w:rPr>
              <w:t>:</w:t>
            </w:r>
          </w:p>
        </w:tc>
        <w:tc>
          <w:tcPr>
            <w:tcW w:w="7087" w:type="dxa"/>
          </w:tcPr>
          <w:p w:rsidR="000D7325" w:rsidRDefault="00FE0699" w:rsidP="009B1D17">
            <w:r>
              <w:t>Listar_subastas.html</w:t>
            </w:r>
          </w:p>
          <w:p w:rsidR="000D7325" w:rsidRDefault="000D7325" w:rsidP="000D7325">
            <w:pPr>
              <w:pStyle w:val="Prrafodelista"/>
              <w:numPr>
                <w:ilvl w:val="0"/>
                <w:numId w:val="3"/>
              </w:numPr>
            </w:pPr>
            <w:r>
              <w:t>Acción: Listar</w:t>
            </w:r>
          </w:p>
          <w:p w:rsidR="000D7325" w:rsidRDefault="000D7325" w:rsidP="000D7325">
            <w:pPr>
              <w:pStyle w:val="Prrafodelista"/>
              <w:numPr>
                <w:ilvl w:val="0"/>
                <w:numId w:val="3"/>
              </w:numPr>
            </w:pPr>
            <w:r>
              <w:t>Descripción:</w:t>
            </w:r>
          </w:p>
          <w:p w:rsidR="000D7325" w:rsidRDefault="000D7325" w:rsidP="009B1D17">
            <w:pPr>
              <w:pStyle w:val="Prrafodelista"/>
            </w:pPr>
            <w:r>
              <w:t xml:space="preserve">Se encarga de </w:t>
            </w:r>
            <w:proofErr w:type="spellStart"/>
            <w:r>
              <w:t>renderizar</w:t>
            </w:r>
            <w:proofErr w:type="spellEnd"/>
            <w:r>
              <w:t xml:space="preserve"> la vista que muestra </w:t>
            </w:r>
            <w:r w:rsidR="00FE0699">
              <w:t>todas las subastas registradas y vigentes</w:t>
            </w:r>
            <w:r w:rsidR="008D65EF">
              <w:t xml:space="preserve"> con su respectivo precio base</w:t>
            </w:r>
            <w:r>
              <w:t xml:space="preserve">. Además incluye los botones para crear </w:t>
            </w:r>
            <w:r w:rsidR="008D65EF">
              <w:t>ofertas</w:t>
            </w:r>
            <w:r>
              <w:t xml:space="preserve"> y para eliminarlas.</w:t>
            </w:r>
          </w:p>
          <w:p w:rsidR="000D7325" w:rsidRDefault="000D7325" w:rsidP="009B1D17"/>
          <w:p w:rsidR="000D7325" w:rsidRDefault="008D65EF" w:rsidP="009B1D17">
            <w:r>
              <w:t>Crear_</w:t>
            </w:r>
            <w:r w:rsidR="00A23259">
              <w:t>puja</w:t>
            </w:r>
            <w:r>
              <w:t>.html</w:t>
            </w:r>
          </w:p>
          <w:p w:rsidR="000D7325" w:rsidRDefault="000D7325" w:rsidP="000D7325">
            <w:pPr>
              <w:pStyle w:val="Prrafodelista"/>
              <w:numPr>
                <w:ilvl w:val="0"/>
                <w:numId w:val="3"/>
              </w:numPr>
            </w:pPr>
            <w:r>
              <w:t>Acción: crear</w:t>
            </w:r>
          </w:p>
          <w:p w:rsidR="000D7325" w:rsidRDefault="000D7325" w:rsidP="000D7325">
            <w:pPr>
              <w:pStyle w:val="Prrafodelista"/>
              <w:numPr>
                <w:ilvl w:val="0"/>
                <w:numId w:val="3"/>
              </w:numPr>
            </w:pPr>
            <w:r>
              <w:t>Descripción:</w:t>
            </w:r>
          </w:p>
          <w:p w:rsidR="000D7325" w:rsidRDefault="000D7325" w:rsidP="009B1D17">
            <w:pPr>
              <w:pStyle w:val="Prrafodelista"/>
            </w:pPr>
            <w:r>
              <w:t xml:space="preserve">Se encarga de </w:t>
            </w:r>
            <w:proofErr w:type="spellStart"/>
            <w:r>
              <w:t>renderizar</w:t>
            </w:r>
            <w:proofErr w:type="spellEnd"/>
            <w:r>
              <w:t xml:space="preserve"> la vista que muestra los campos para ingresar el </w:t>
            </w:r>
            <w:r w:rsidR="008D65EF">
              <w:t xml:space="preserve">monto de la </w:t>
            </w:r>
            <w:r w:rsidR="00A23259">
              <w:t>puja</w:t>
            </w:r>
            <w:r>
              <w:t xml:space="preserve"> </w:t>
            </w:r>
            <w:r w:rsidR="008D65EF">
              <w:t xml:space="preserve">además del </w:t>
            </w:r>
            <w:r>
              <w:t>botón aceptar y el de cancelar.</w:t>
            </w:r>
          </w:p>
          <w:p w:rsidR="000D7325" w:rsidRDefault="000D7325" w:rsidP="009B1D17"/>
          <w:p w:rsidR="000D7325" w:rsidRDefault="008D65EF" w:rsidP="009B1D17">
            <w:r>
              <w:t>Listar_</w:t>
            </w:r>
            <w:r w:rsidR="00A23259">
              <w:t>pujas</w:t>
            </w:r>
            <w:r>
              <w:t>.html</w:t>
            </w:r>
          </w:p>
          <w:p w:rsidR="000D7325" w:rsidRDefault="000D7325" w:rsidP="000D7325">
            <w:pPr>
              <w:pStyle w:val="Prrafodelista"/>
              <w:numPr>
                <w:ilvl w:val="0"/>
                <w:numId w:val="3"/>
              </w:numPr>
            </w:pPr>
            <w:r>
              <w:t xml:space="preserve">Acción: </w:t>
            </w:r>
            <w:r w:rsidR="008D65EF">
              <w:t>listar</w:t>
            </w:r>
          </w:p>
          <w:p w:rsidR="000D7325" w:rsidRDefault="000D7325" w:rsidP="000D7325">
            <w:pPr>
              <w:pStyle w:val="Prrafodelista"/>
              <w:numPr>
                <w:ilvl w:val="0"/>
                <w:numId w:val="3"/>
              </w:numPr>
            </w:pPr>
            <w:r>
              <w:t>Descripción:</w:t>
            </w:r>
          </w:p>
          <w:p w:rsidR="000D7325" w:rsidRDefault="000D7325" w:rsidP="00A23259">
            <w:pPr>
              <w:pStyle w:val="Prrafodelista"/>
            </w:pPr>
            <w:r>
              <w:t xml:space="preserve">Se encarga de </w:t>
            </w:r>
            <w:proofErr w:type="spellStart"/>
            <w:r>
              <w:t>renderizar</w:t>
            </w:r>
            <w:proofErr w:type="spellEnd"/>
            <w:r>
              <w:t xml:space="preserve"> la vista que muestra </w:t>
            </w:r>
            <w:r w:rsidR="008D65EF">
              <w:t xml:space="preserve">una lista de </w:t>
            </w:r>
            <w:r w:rsidR="00A23259">
              <w:t>pujas</w:t>
            </w:r>
            <w:r w:rsidR="008D65EF">
              <w:t xml:space="preserve"> realizadas por un producto en una subasta determinada</w:t>
            </w:r>
            <w:r>
              <w:t>.</w:t>
            </w:r>
          </w:p>
        </w:tc>
      </w:tr>
      <w:tr w:rsidR="000D7325" w:rsidRPr="00080E75" w:rsidTr="009B1D17">
        <w:tc>
          <w:tcPr>
            <w:tcW w:w="2093" w:type="dxa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Detalla de Implementación a Nivel de Tablas:</w:t>
            </w:r>
          </w:p>
        </w:tc>
        <w:tc>
          <w:tcPr>
            <w:tcW w:w="7087" w:type="dxa"/>
          </w:tcPr>
          <w:p w:rsidR="00BB7F8F" w:rsidRDefault="00BB7F8F" w:rsidP="00BB7F8F">
            <w:pPr>
              <w:tabs>
                <w:tab w:val="left" w:pos="1011"/>
              </w:tabs>
              <w:rPr>
                <w:b/>
                <w:lang w:val="en-US"/>
              </w:rPr>
            </w:pPr>
            <w:proofErr w:type="spellStart"/>
            <w:r w:rsidRPr="00174A93">
              <w:rPr>
                <w:b/>
                <w:lang w:val="en-US"/>
              </w:rPr>
              <w:t>Tabla</w:t>
            </w:r>
            <w:proofErr w:type="spellEnd"/>
            <w:r w:rsidRPr="00174A93">
              <w:rPr>
                <w:b/>
                <w:lang w:val="en-US"/>
              </w:rPr>
              <w:t xml:space="preserve"> de </w:t>
            </w:r>
            <w:proofErr w:type="spellStart"/>
            <w:r>
              <w:rPr>
                <w:b/>
                <w:lang w:val="en-US"/>
              </w:rPr>
              <w:t>Usuario</w:t>
            </w:r>
            <w:proofErr w:type="spellEnd"/>
          </w:p>
          <w:p w:rsidR="00BB7F8F" w:rsidRPr="00174A93" w:rsidRDefault="00BB7F8F" w:rsidP="00BB7F8F">
            <w:pPr>
              <w:tabs>
                <w:tab w:val="left" w:pos="1011"/>
              </w:tabs>
              <w:rPr>
                <w:b/>
                <w:lang w:val="en-US"/>
              </w:rPr>
            </w:pPr>
          </w:p>
          <w:p w:rsidR="00BB7F8F" w:rsidRPr="0081229B" w:rsidRDefault="00BB7F8F" w:rsidP="00BB7F8F">
            <w:pPr>
              <w:rPr>
                <w:rFonts w:ascii="Consolas" w:hAnsi="Consolas" w:cs="Consolas"/>
                <w:lang w:val="en-US"/>
              </w:rPr>
            </w:pPr>
            <w:r w:rsidRPr="0081229B">
              <w:rPr>
                <w:rFonts w:ascii="Consolas" w:hAnsi="Consolas" w:cs="Consolas"/>
                <w:lang w:val="en-US"/>
              </w:rPr>
              <w:t xml:space="preserve">CREATE TABLE IF NOT EXISTS </w:t>
            </w:r>
            <w:r>
              <w:rPr>
                <w:rFonts w:ascii="Consolas" w:hAnsi="Consolas" w:cs="Consolas"/>
                <w:lang w:val="en-US"/>
              </w:rPr>
              <w:t>‘</w:t>
            </w:r>
            <w:proofErr w:type="spellStart"/>
            <w:r>
              <w:rPr>
                <w:rFonts w:ascii="Consolas" w:hAnsi="Consolas" w:cs="Consolas"/>
                <w:lang w:val="en-US"/>
              </w:rPr>
              <w:t>usuario</w:t>
            </w:r>
            <w:proofErr w:type="spellEnd"/>
            <w:r>
              <w:rPr>
                <w:rFonts w:ascii="Consolas" w:hAnsi="Consolas" w:cs="Consolas"/>
                <w:lang w:val="en-US"/>
              </w:rPr>
              <w:t>’</w:t>
            </w:r>
            <w:r w:rsidRPr="0081229B">
              <w:rPr>
                <w:rFonts w:ascii="Consolas" w:hAnsi="Consolas" w:cs="Consolas"/>
                <w:lang w:val="en-US"/>
              </w:rPr>
              <w:t xml:space="preserve"> (</w:t>
            </w:r>
          </w:p>
          <w:p w:rsidR="00BB7F8F" w:rsidRPr="0081229B" w:rsidRDefault="00BB7F8F" w:rsidP="00BB7F8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n-US"/>
              </w:rPr>
              <w:t>idusuario</w:t>
            </w:r>
            <w:proofErr w:type="spellEnd"/>
            <w:r>
              <w:rPr>
                <w:rFonts w:ascii="Consolas" w:hAnsi="Consolas" w:cs="Consolas"/>
                <w:lang w:val="en-US"/>
              </w:rPr>
              <w:t>’</w:t>
            </w:r>
            <w:r w:rsidRPr="0081229B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81229B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81229B">
              <w:rPr>
                <w:rFonts w:ascii="Consolas" w:hAnsi="Consolas" w:cs="Consolas"/>
                <w:lang w:val="en-US"/>
              </w:rPr>
              <w:t>(11) NOT NULL,</w:t>
            </w:r>
          </w:p>
          <w:p w:rsidR="00BB7F8F" w:rsidRPr="00C511CD" w:rsidRDefault="00BB7F8F" w:rsidP="00BB7F8F">
            <w:pPr>
              <w:rPr>
                <w:rFonts w:ascii="Consolas" w:hAnsi="Consolas" w:cs="Consolas"/>
                <w:lang w:val="es-PE"/>
              </w:rPr>
            </w:pPr>
            <w:r w:rsidRPr="00110E31">
              <w:rPr>
                <w:rFonts w:ascii="Consolas" w:hAnsi="Consolas" w:cs="Consolas"/>
                <w:lang w:val="en-US"/>
              </w:rPr>
              <w:t xml:space="preserve">  </w:t>
            </w:r>
            <w:r w:rsidRPr="00C511CD">
              <w:rPr>
                <w:rFonts w:ascii="Consolas" w:hAnsi="Consolas" w:cs="Consolas"/>
                <w:lang w:val="es-PE"/>
              </w:rPr>
              <w:t>`</w:t>
            </w:r>
            <w:proofErr w:type="spellStart"/>
            <w:r w:rsidRPr="00C511CD">
              <w:rPr>
                <w:rFonts w:ascii="Consolas" w:hAnsi="Consolas" w:cs="Consolas"/>
                <w:lang w:val="es-PE"/>
              </w:rPr>
              <w:t>vc_nombreusuario</w:t>
            </w:r>
            <w:proofErr w:type="spellEnd"/>
            <w:r w:rsidRPr="00C511CD">
              <w:rPr>
                <w:rFonts w:ascii="Consolas" w:hAnsi="Consolas" w:cs="Consolas"/>
                <w:lang w:val="es-PE"/>
              </w:rPr>
              <w:t xml:space="preserve">` </w:t>
            </w:r>
            <w:proofErr w:type="spellStart"/>
            <w:r w:rsidRPr="00C511CD"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 w:rsidRPr="00C511CD">
              <w:rPr>
                <w:rFonts w:ascii="Consolas" w:hAnsi="Consolas" w:cs="Consolas"/>
                <w:lang w:val="es-PE"/>
              </w:rPr>
              <w:t>(60) NOT NULL,</w:t>
            </w:r>
          </w:p>
          <w:p w:rsidR="00BB7F8F" w:rsidRPr="00C511CD" w:rsidRDefault="00BB7F8F" w:rsidP="00BB7F8F">
            <w:pPr>
              <w:rPr>
                <w:rFonts w:ascii="Consolas" w:hAnsi="Consolas" w:cs="Consolas"/>
                <w:lang w:val="es-PE"/>
              </w:rPr>
            </w:pPr>
            <w:r w:rsidRPr="00C511CD">
              <w:rPr>
                <w:rFonts w:ascii="Consolas" w:hAnsi="Consolas" w:cs="Consolas"/>
                <w:lang w:val="es-PE"/>
              </w:rPr>
              <w:t xml:space="preserve">  `</w:t>
            </w:r>
            <w:proofErr w:type="spellStart"/>
            <w:r w:rsidRPr="00C511CD">
              <w:rPr>
                <w:rFonts w:ascii="Consolas" w:hAnsi="Consolas" w:cs="Consolas"/>
                <w:lang w:val="es-PE"/>
              </w:rPr>
              <w:t>vc_nombres</w:t>
            </w:r>
            <w:proofErr w:type="spellEnd"/>
            <w:r w:rsidRPr="00C511CD">
              <w:rPr>
                <w:rFonts w:ascii="Consolas" w:hAnsi="Consolas" w:cs="Consolas"/>
                <w:lang w:val="es-PE"/>
              </w:rPr>
              <w:t xml:space="preserve">` </w:t>
            </w:r>
            <w:proofErr w:type="spellStart"/>
            <w:r w:rsidRPr="00C511CD"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 w:rsidRPr="00C511CD">
              <w:rPr>
                <w:rFonts w:ascii="Consolas" w:hAnsi="Consolas" w:cs="Consolas"/>
                <w:lang w:val="es-PE"/>
              </w:rPr>
              <w:t>(60) NOT NULL,</w:t>
            </w:r>
          </w:p>
          <w:p w:rsidR="00BB7F8F" w:rsidRPr="00C511CD" w:rsidRDefault="00BB7F8F" w:rsidP="00BB7F8F">
            <w:pPr>
              <w:rPr>
                <w:rFonts w:ascii="Consolas" w:hAnsi="Consolas" w:cs="Consolas"/>
                <w:lang w:val="es-PE"/>
              </w:rPr>
            </w:pPr>
            <w:r w:rsidRPr="00C511CD"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 w:rsidRPr="00C511CD">
              <w:rPr>
                <w:rFonts w:ascii="Consolas" w:hAnsi="Consolas" w:cs="Consolas"/>
                <w:lang w:val="es-PE"/>
              </w:rPr>
              <w:t>vc_dni</w:t>
            </w:r>
            <w:proofErr w:type="spellEnd"/>
            <w:r w:rsidRPr="00C511CD"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 w:rsidRPr="00C511CD"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 w:rsidRPr="00C511CD">
              <w:rPr>
                <w:rFonts w:ascii="Consolas" w:hAnsi="Consolas" w:cs="Consolas"/>
                <w:lang w:val="es-PE"/>
              </w:rPr>
              <w:t>(10),</w:t>
            </w:r>
          </w:p>
          <w:p w:rsidR="00BB7F8F" w:rsidRPr="00C511CD" w:rsidRDefault="00BB7F8F" w:rsidP="00BB7F8F">
            <w:pPr>
              <w:rPr>
                <w:rFonts w:ascii="Consolas" w:hAnsi="Consolas" w:cs="Consolas"/>
                <w:lang w:val="es-PE"/>
              </w:rPr>
            </w:pPr>
            <w:r w:rsidRPr="00C511CD"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 w:rsidRPr="00C511CD">
              <w:rPr>
                <w:rFonts w:ascii="Consolas" w:hAnsi="Consolas" w:cs="Consolas"/>
                <w:lang w:val="es-PE"/>
              </w:rPr>
              <w:t>vc_correoe</w:t>
            </w:r>
            <w:proofErr w:type="spellEnd"/>
            <w:r w:rsidRPr="00C511CD"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 w:rsidRPr="00C511CD"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 w:rsidRPr="00C511CD">
              <w:rPr>
                <w:rFonts w:ascii="Consolas" w:hAnsi="Consolas" w:cs="Consolas"/>
                <w:lang w:val="es-PE"/>
              </w:rPr>
              <w:t>(40),</w:t>
            </w:r>
          </w:p>
          <w:p w:rsidR="00BB7F8F" w:rsidRDefault="00BB7F8F" w:rsidP="00BB7F8F">
            <w:pPr>
              <w:rPr>
                <w:rFonts w:ascii="Consolas" w:hAnsi="Consolas" w:cs="Consolas"/>
                <w:lang w:val="es-PE"/>
              </w:rPr>
            </w:pPr>
            <w:r w:rsidRPr="00C511CD">
              <w:rPr>
                <w:rFonts w:ascii="Consolas" w:hAnsi="Consolas" w:cs="Consolas"/>
                <w:lang w:val="es-PE"/>
              </w:rPr>
              <w:t xml:space="preserve">  </w:t>
            </w:r>
            <w:r>
              <w:rPr>
                <w:rFonts w:ascii="Consolas" w:hAnsi="Consolas" w:cs="Consolas"/>
                <w:lang w:val="es-PE"/>
              </w:rPr>
              <w:t>‘</w:t>
            </w:r>
            <w:proofErr w:type="spellStart"/>
            <w:r>
              <w:rPr>
                <w:rFonts w:ascii="Consolas" w:hAnsi="Consolas" w:cs="Consolas"/>
                <w:lang w:val="es-PE"/>
              </w:rPr>
              <w:t>vc_telefono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int</w:t>
            </w:r>
            <w:proofErr w:type="spellEnd"/>
            <w:r>
              <w:rPr>
                <w:rFonts w:ascii="Consolas" w:hAnsi="Consolas" w:cs="Consolas"/>
                <w:lang w:val="es-PE"/>
              </w:rPr>
              <w:t>(12),</w:t>
            </w:r>
          </w:p>
          <w:p w:rsidR="00BB7F8F" w:rsidRDefault="00BB7F8F" w:rsidP="00BB7F8F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s-PE"/>
              </w:rPr>
              <w:t>fl_saldo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float</w:t>
            </w:r>
            <w:proofErr w:type="spellEnd"/>
            <w:r>
              <w:rPr>
                <w:rFonts w:ascii="Consolas" w:hAnsi="Consolas" w:cs="Consolas"/>
                <w:lang w:val="es-PE"/>
              </w:rPr>
              <w:t>,</w:t>
            </w:r>
          </w:p>
          <w:p w:rsidR="00BB7F8F" w:rsidRPr="00295E02" w:rsidRDefault="00BB7F8F" w:rsidP="00BB7F8F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</w:t>
            </w:r>
            <w:r w:rsidRPr="00295E02">
              <w:rPr>
                <w:rFonts w:ascii="Consolas" w:hAnsi="Consolas" w:cs="Consolas"/>
                <w:lang w:val="es-PE"/>
              </w:rPr>
              <w:t>‘</w:t>
            </w:r>
            <w:proofErr w:type="spellStart"/>
            <w:r w:rsidRPr="00295E02">
              <w:rPr>
                <w:rFonts w:ascii="Consolas" w:hAnsi="Consolas" w:cs="Consolas"/>
                <w:lang w:val="es-PE"/>
              </w:rPr>
              <w:t>vc_domicilio</w:t>
            </w:r>
            <w:proofErr w:type="spellEnd"/>
            <w:r w:rsidRPr="00295E02"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 w:rsidRPr="00295E02"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 w:rsidRPr="00295E02">
              <w:rPr>
                <w:rFonts w:ascii="Consolas" w:hAnsi="Consolas" w:cs="Consolas"/>
                <w:lang w:val="es-PE"/>
              </w:rPr>
              <w:t>(80),</w:t>
            </w:r>
          </w:p>
          <w:p w:rsidR="00BB7F8F" w:rsidRDefault="00BB7F8F" w:rsidP="00BB7F8F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</w:t>
            </w:r>
            <w:r w:rsidRPr="00295E02">
              <w:rPr>
                <w:rFonts w:ascii="Consolas" w:hAnsi="Consolas" w:cs="Consolas"/>
                <w:lang w:val="es-PE"/>
              </w:rPr>
              <w:t>‘</w:t>
            </w:r>
            <w:proofErr w:type="spellStart"/>
            <w:r w:rsidRPr="00295E02">
              <w:rPr>
                <w:rFonts w:ascii="Consolas" w:hAnsi="Consolas" w:cs="Consolas"/>
                <w:lang w:val="es-PE"/>
              </w:rPr>
              <w:t>dt_fnacimiento</w:t>
            </w:r>
            <w:proofErr w:type="spellEnd"/>
            <w:r w:rsidRPr="00295E02">
              <w:rPr>
                <w:rFonts w:ascii="Consolas" w:hAnsi="Consolas" w:cs="Consolas"/>
                <w:lang w:val="es-PE"/>
              </w:rPr>
              <w:t>’ date,</w:t>
            </w:r>
          </w:p>
          <w:p w:rsidR="00BB7F8F" w:rsidRDefault="00BB7F8F" w:rsidP="00BB7F8F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s-PE"/>
              </w:rPr>
              <w:t>vc_contrasena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>
              <w:rPr>
                <w:rFonts w:ascii="Consolas" w:hAnsi="Consolas" w:cs="Consolas"/>
                <w:lang w:val="es-PE"/>
              </w:rPr>
              <w:t>(11),</w:t>
            </w:r>
          </w:p>
          <w:p w:rsidR="00BB7F8F" w:rsidRPr="00C511CD" w:rsidRDefault="00BB7F8F" w:rsidP="00BB7F8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s-PE"/>
              </w:rPr>
              <w:t xml:space="preserve">  </w:t>
            </w:r>
            <w:r w:rsidRPr="00C511CD">
              <w:rPr>
                <w:rFonts w:ascii="Consolas" w:hAnsi="Consolas" w:cs="Consolas"/>
                <w:lang w:val="en-US"/>
              </w:rPr>
              <w:t>‘</w:t>
            </w:r>
            <w:proofErr w:type="spellStart"/>
            <w:r w:rsidRPr="00C511CD">
              <w:rPr>
                <w:rFonts w:ascii="Consolas" w:hAnsi="Consolas" w:cs="Consolas"/>
                <w:lang w:val="en-US"/>
              </w:rPr>
              <w:t>bo_estado</w:t>
            </w:r>
            <w:proofErr w:type="spellEnd"/>
            <w:r w:rsidRPr="00C511CD">
              <w:rPr>
                <w:rFonts w:ascii="Consolas" w:hAnsi="Consolas" w:cs="Consolas"/>
                <w:lang w:val="en-US"/>
              </w:rPr>
              <w:t xml:space="preserve">’ </w:t>
            </w:r>
            <w:proofErr w:type="spellStart"/>
            <w:r w:rsidRPr="00C511CD">
              <w:rPr>
                <w:rFonts w:ascii="Consolas" w:hAnsi="Consolas" w:cs="Consolas"/>
                <w:lang w:val="en-US"/>
              </w:rPr>
              <w:t>bool</w:t>
            </w:r>
            <w:proofErr w:type="spellEnd"/>
            <w:r w:rsidRPr="00C511CD">
              <w:rPr>
                <w:rFonts w:ascii="Consolas" w:hAnsi="Consolas" w:cs="Consolas"/>
                <w:lang w:val="en-US"/>
              </w:rPr>
              <w:t>,</w:t>
            </w:r>
          </w:p>
          <w:p w:rsidR="00BB7F8F" w:rsidRPr="00174A93" w:rsidRDefault="00BB7F8F" w:rsidP="00BB7F8F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C511CD">
              <w:rPr>
                <w:rFonts w:ascii="Consolas" w:hAnsi="Consolas" w:cs="Consolas"/>
                <w:lang w:val="en-US" w:eastAsia="es-PE"/>
              </w:rPr>
              <w:t xml:space="preserve">  </w:t>
            </w:r>
            <w:r w:rsidRPr="00174A93">
              <w:rPr>
                <w:rFonts w:ascii="Consolas" w:hAnsi="Consolas" w:cs="Consolas"/>
                <w:lang w:val="en-US" w:eastAsia="es-PE"/>
              </w:rPr>
              <w:t>PRIMARY KEY (`</w:t>
            </w:r>
            <w:proofErr w:type="spellStart"/>
            <w:r w:rsidRPr="00174A93">
              <w:rPr>
                <w:rFonts w:ascii="Consolas" w:hAnsi="Consolas" w:cs="Consolas"/>
                <w:lang w:val="en-US" w:eastAsia="es-PE"/>
              </w:rPr>
              <w:t>id</w:t>
            </w:r>
            <w:r>
              <w:rPr>
                <w:rFonts w:ascii="Consolas" w:hAnsi="Consolas" w:cs="Consolas"/>
                <w:lang w:val="en-US" w:eastAsia="es-PE"/>
              </w:rPr>
              <w:t>Usuario</w:t>
            </w:r>
            <w:proofErr w:type="spellEnd"/>
            <w:r w:rsidRPr="00174A93">
              <w:rPr>
                <w:rFonts w:ascii="Consolas" w:hAnsi="Consolas" w:cs="Consolas"/>
                <w:lang w:val="en-US" w:eastAsia="es-PE"/>
              </w:rPr>
              <w:t>`),</w:t>
            </w:r>
          </w:p>
          <w:p w:rsidR="00BB7F8F" w:rsidRDefault="00BB7F8F" w:rsidP="00BB7F8F">
            <w:pPr>
              <w:rPr>
                <w:rFonts w:ascii="Consolas" w:hAnsi="Consolas" w:cs="Consolas"/>
                <w:lang w:val="en-US"/>
              </w:rPr>
            </w:pPr>
            <w:r w:rsidRPr="0081229B">
              <w:rPr>
                <w:rFonts w:ascii="Consolas" w:hAnsi="Consolas" w:cs="Consolas"/>
                <w:lang w:val="en-US"/>
              </w:rPr>
              <w:t>) ENGINE=</w:t>
            </w:r>
            <w:proofErr w:type="spellStart"/>
            <w:r w:rsidRPr="0081229B">
              <w:rPr>
                <w:rFonts w:ascii="Consolas" w:hAnsi="Consolas" w:cs="Consolas"/>
                <w:lang w:val="en-US"/>
              </w:rPr>
              <w:t>InnoDB</w:t>
            </w:r>
            <w:proofErr w:type="spellEnd"/>
            <w:r w:rsidRPr="0081229B">
              <w:rPr>
                <w:rFonts w:ascii="Consolas" w:hAnsi="Consolas" w:cs="Consolas"/>
                <w:lang w:val="en-US"/>
              </w:rPr>
              <w:t xml:space="preserve"> DEFAULT CHARSET=latin1;</w:t>
            </w:r>
          </w:p>
          <w:p w:rsidR="00BB7F8F" w:rsidRDefault="00BB7F8F" w:rsidP="009B1D17">
            <w:pPr>
              <w:tabs>
                <w:tab w:val="left" w:pos="1011"/>
              </w:tabs>
              <w:rPr>
                <w:b/>
                <w:lang w:val="en-US"/>
              </w:rPr>
            </w:pPr>
          </w:p>
          <w:p w:rsidR="000D7325" w:rsidRDefault="000D7325" w:rsidP="009B1D17">
            <w:pPr>
              <w:tabs>
                <w:tab w:val="left" w:pos="1011"/>
              </w:tabs>
              <w:rPr>
                <w:b/>
                <w:lang w:val="en-US"/>
              </w:rPr>
            </w:pPr>
            <w:proofErr w:type="spellStart"/>
            <w:r w:rsidRPr="00174A93">
              <w:rPr>
                <w:b/>
                <w:lang w:val="en-US"/>
              </w:rPr>
              <w:t>Tabla</w:t>
            </w:r>
            <w:proofErr w:type="spellEnd"/>
            <w:r w:rsidRPr="00174A93">
              <w:rPr>
                <w:b/>
                <w:lang w:val="en-US"/>
              </w:rPr>
              <w:t xml:space="preserve"> de </w:t>
            </w:r>
            <w:proofErr w:type="spellStart"/>
            <w:r w:rsidR="007C0AB2">
              <w:rPr>
                <w:b/>
                <w:lang w:val="en-US"/>
              </w:rPr>
              <w:t>Subasta</w:t>
            </w:r>
            <w:proofErr w:type="spellEnd"/>
          </w:p>
          <w:p w:rsidR="000D7325" w:rsidRPr="00174A93" w:rsidRDefault="000D7325" w:rsidP="009B1D17">
            <w:pPr>
              <w:tabs>
                <w:tab w:val="left" w:pos="1011"/>
              </w:tabs>
              <w:rPr>
                <w:b/>
                <w:lang w:val="en-US"/>
              </w:rPr>
            </w:pPr>
          </w:p>
          <w:p w:rsidR="00A23259" w:rsidRPr="0081229B" w:rsidRDefault="00A23259" w:rsidP="00A2325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CREATE TABLE IF NOT EXISTS ‘</w:t>
            </w:r>
            <w:proofErr w:type="spellStart"/>
            <w:r>
              <w:rPr>
                <w:rFonts w:ascii="Consolas" w:hAnsi="Consolas" w:cs="Consolas"/>
                <w:lang w:val="en-US"/>
              </w:rPr>
              <w:t>subasta</w:t>
            </w:r>
            <w:proofErr w:type="spellEnd"/>
            <w:r>
              <w:rPr>
                <w:rFonts w:ascii="Consolas" w:hAnsi="Consolas" w:cs="Consolas"/>
                <w:lang w:val="en-US"/>
              </w:rPr>
              <w:t>’</w:t>
            </w:r>
            <w:r w:rsidRPr="0081229B">
              <w:rPr>
                <w:rFonts w:ascii="Consolas" w:hAnsi="Consolas" w:cs="Consolas"/>
                <w:lang w:val="en-US"/>
              </w:rPr>
              <w:t xml:space="preserve"> (</w:t>
            </w:r>
          </w:p>
          <w:p w:rsidR="00A23259" w:rsidRDefault="00A23259" w:rsidP="00A23259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n-US"/>
              </w:rPr>
              <w:t>in_</w:t>
            </w:r>
            <w:r w:rsidRPr="0081229B">
              <w:rPr>
                <w:rFonts w:ascii="Consolas" w:hAnsi="Consolas" w:cs="Consolas"/>
                <w:lang w:val="en-US"/>
              </w:rPr>
              <w:t>id</w:t>
            </w:r>
            <w:r>
              <w:rPr>
                <w:rFonts w:ascii="Consolas" w:hAnsi="Consolas" w:cs="Consolas"/>
                <w:lang w:val="en-US"/>
              </w:rPr>
              <w:t>Subasta</w:t>
            </w:r>
            <w:proofErr w:type="spellEnd"/>
            <w:r>
              <w:rPr>
                <w:rFonts w:ascii="Consolas" w:hAnsi="Consolas" w:cs="Consolas"/>
                <w:lang w:val="en-US"/>
              </w:rPr>
              <w:t>’</w:t>
            </w:r>
            <w:r w:rsidRPr="0081229B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81229B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81229B">
              <w:rPr>
                <w:rFonts w:ascii="Consolas" w:hAnsi="Consolas" w:cs="Consolas"/>
                <w:lang w:val="en-US"/>
              </w:rPr>
              <w:t>(11) NOT NULL,</w:t>
            </w:r>
          </w:p>
          <w:p w:rsidR="00A23259" w:rsidRDefault="00A23259" w:rsidP="00A23259">
            <w:pPr>
              <w:rPr>
                <w:rFonts w:ascii="Consolas" w:hAnsi="Consolas" w:cs="Consolas"/>
                <w:lang w:val="en-US"/>
              </w:rPr>
            </w:pPr>
            <w:r w:rsidRPr="002A5317">
              <w:rPr>
                <w:rFonts w:ascii="Consolas" w:hAnsi="Consolas" w:cs="Consolas"/>
                <w:lang w:val="en-US"/>
              </w:rPr>
              <w:t xml:space="preserve">  ‘</w:t>
            </w:r>
            <w:proofErr w:type="spellStart"/>
            <w:r w:rsidRPr="002A5317">
              <w:rPr>
                <w:rFonts w:ascii="Consolas" w:hAnsi="Consolas" w:cs="Consolas"/>
                <w:lang w:val="en-US"/>
              </w:rPr>
              <w:t>dt_inicioubasta</w:t>
            </w:r>
            <w:proofErr w:type="spellEnd"/>
            <w:r w:rsidRPr="002A5317">
              <w:rPr>
                <w:rFonts w:ascii="Consolas" w:hAnsi="Consolas" w:cs="Consolas"/>
                <w:lang w:val="en-US"/>
              </w:rPr>
              <w:t>’ date,</w:t>
            </w:r>
          </w:p>
          <w:p w:rsidR="00A23259" w:rsidRPr="002A5317" w:rsidRDefault="00A23259" w:rsidP="00A23259">
            <w:pPr>
              <w:rPr>
                <w:rFonts w:ascii="Consolas" w:hAnsi="Consolas" w:cs="Consolas"/>
                <w:lang w:val="en-US"/>
              </w:rPr>
            </w:pPr>
            <w:r w:rsidRPr="002A5317">
              <w:rPr>
                <w:rFonts w:ascii="Consolas" w:hAnsi="Consolas" w:cs="Consolas"/>
                <w:lang w:val="en-US"/>
              </w:rPr>
              <w:lastRenderedPageBreak/>
              <w:t xml:space="preserve">  ‘</w:t>
            </w:r>
            <w:proofErr w:type="spellStart"/>
            <w:r w:rsidRPr="002A5317">
              <w:rPr>
                <w:rFonts w:ascii="Consolas" w:hAnsi="Consolas" w:cs="Consolas"/>
                <w:lang w:val="en-US"/>
              </w:rPr>
              <w:t>dt_finsubasta</w:t>
            </w:r>
            <w:proofErr w:type="spellEnd"/>
            <w:r w:rsidRPr="002A5317">
              <w:rPr>
                <w:rFonts w:ascii="Consolas" w:hAnsi="Consolas" w:cs="Consolas"/>
                <w:lang w:val="en-US"/>
              </w:rPr>
              <w:t>’ date,</w:t>
            </w:r>
          </w:p>
          <w:p w:rsidR="00A23259" w:rsidRDefault="00A23259" w:rsidP="00A23259">
            <w:pPr>
              <w:rPr>
                <w:rFonts w:ascii="Consolas" w:hAnsi="Consolas" w:cs="Consolas"/>
                <w:lang w:val="en-US"/>
              </w:rPr>
            </w:pPr>
            <w:r w:rsidRPr="00174A93">
              <w:rPr>
                <w:rFonts w:ascii="Consolas" w:hAnsi="Consolas" w:cs="Consolas"/>
                <w:lang w:val="en-US"/>
              </w:rPr>
              <w:t xml:space="preserve">  </w:t>
            </w:r>
            <w:r>
              <w:rPr>
                <w:rFonts w:ascii="Consolas" w:hAnsi="Consolas" w:cs="Consolas"/>
                <w:lang w:val="en-US"/>
              </w:rPr>
              <w:t>‘</w:t>
            </w:r>
            <w:proofErr w:type="spellStart"/>
            <w:r>
              <w:rPr>
                <w:rFonts w:ascii="Consolas" w:hAnsi="Consolas" w:cs="Consolas"/>
                <w:lang w:val="en-US"/>
              </w:rPr>
              <w:t>fl_preciob</w:t>
            </w:r>
            <w:r w:rsidRPr="008D65EF">
              <w:rPr>
                <w:rFonts w:ascii="Consolas" w:hAnsi="Consolas" w:cs="Consolas"/>
                <w:lang w:val="en-US"/>
              </w:rPr>
              <w:t>ase</w:t>
            </w:r>
            <w:proofErr w:type="spellEnd"/>
            <w:r>
              <w:rPr>
                <w:rFonts w:ascii="Consolas" w:hAnsi="Consolas" w:cs="Consolas"/>
                <w:lang w:val="en-US"/>
              </w:rPr>
              <w:t>’</w:t>
            </w:r>
            <w:r w:rsidRPr="008D65EF">
              <w:rPr>
                <w:rFonts w:ascii="Consolas" w:hAnsi="Consolas" w:cs="Consolas"/>
                <w:lang w:val="en-US"/>
              </w:rPr>
              <w:t xml:space="preserve"> </w:t>
            </w:r>
            <w:r>
              <w:rPr>
                <w:rFonts w:ascii="Consolas" w:hAnsi="Consolas" w:cs="Consolas"/>
                <w:lang w:val="en-US"/>
              </w:rPr>
              <w:t>float</w:t>
            </w:r>
            <w:r w:rsidRPr="008D65EF">
              <w:rPr>
                <w:rFonts w:ascii="Consolas" w:hAnsi="Consolas" w:cs="Consolas"/>
                <w:lang w:val="en-US"/>
              </w:rPr>
              <w:t xml:space="preserve"> NOT NULL,</w:t>
            </w:r>
          </w:p>
          <w:p w:rsidR="00A23259" w:rsidRDefault="00A23259" w:rsidP="00A23259">
            <w:pPr>
              <w:rPr>
                <w:rFonts w:ascii="Consolas" w:hAnsi="Consolas" w:cs="Consolas"/>
                <w:lang w:val="es-PE"/>
              </w:rPr>
            </w:pPr>
            <w:r w:rsidRPr="00C511CD">
              <w:rPr>
                <w:rFonts w:ascii="Consolas" w:hAnsi="Consolas" w:cs="Consolas"/>
                <w:lang w:val="en-US"/>
              </w:rPr>
              <w:t xml:space="preserve">  </w:t>
            </w:r>
            <w:r>
              <w:rPr>
                <w:rFonts w:ascii="Consolas" w:hAnsi="Consolas" w:cs="Consolas"/>
                <w:lang w:val="es-PE"/>
              </w:rPr>
              <w:t>‘</w:t>
            </w:r>
            <w:proofErr w:type="spellStart"/>
            <w:r>
              <w:rPr>
                <w:rFonts w:ascii="Consolas" w:hAnsi="Consolas" w:cs="Consolas"/>
                <w:lang w:val="es-PE"/>
              </w:rPr>
              <w:t>vc_descripcion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>
              <w:rPr>
                <w:rFonts w:ascii="Consolas" w:hAnsi="Consolas" w:cs="Consolas"/>
                <w:lang w:val="es-PE"/>
              </w:rPr>
              <w:t>(1024),</w:t>
            </w:r>
          </w:p>
          <w:p w:rsidR="00A23259" w:rsidRDefault="00A23259" w:rsidP="00A23259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s-PE"/>
              </w:rPr>
              <w:t>vc_telefonocontacto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>
              <w:rPr>
                <w:rFonts w:ascii="Consolas" w:hAnsi="Consolas" w:cs="Consolas"/>
                <w:lang w:val="es-PE"/>
              </w:rPr>
              <w:t>(12),</w:t>
            </w:r>
          </w:p>
          <w:p w:rsidR="00A23259" w:rsidRDefault="00A23259" w:rsidP="00A23259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s-PE"/>
              </w:rPr>
              <w:t>vc_lugarentrega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>
              <w:rPr>
                <w:rFonts w:ascii="Consolas" w:hAnsi="Consolas" w:cs="Consolas"/>
                <w:lang w:val="es-PE"/>
              </w:rPr>
              <w:t>(255),</w:t>
            </w:r>
          </w:p>
          <w:p w:rsidR="00A23259" w:rsidRPr="00C511CD" w:rsidRDefault="00A23259" w:rsidP="00A23259">
            <w:pPr>
              <w:rPr>
                <w:rFonts w:ascii="Consolas" w:hAnsi="Consolas" w:cs="Consolas"/>
                <w:lang w:val="es-PE"/>
              </w:rPr>
            </w:pPr>
            <w:r w:rsidRPr="00C511CD"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 w:rsidRPr="00C511CD">
              <w:rPr>
                <w:rFonts w:ascii="Consolas" w:hAnsi="Consolas" w:cs="Consolas"/>
                <w:lang w:val="es-PE"/>
              </w:rPr>
              <w:t>in_estado</w:t>
            </w:r>
            <w:proofErr w:type="spellEnd"/>
            <w:r w:rsidRPr="00C511CD"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 w:rsidRPr="00C511CD">
              <w:rPr>
                <w:rFonts w:ascii="Consolas" w:hAnsi="Consolas" w:cs="Consolas"/>
                <w:lang w:val="es-PE"/>
              </w:rPr>
              <w:t>int</w:t>
            </w:r>
            <w:proofErr w:type="spellEnd"/>
            <w:r w:rsidRPr="00C511CD">
              <w:rPr>
                <w:rFonts w:ascii="Consolas" w:hAnsi="Consolas" w:cs="Consolas"/>
                <w:lang w:val="es-PE"/>
              </w:rPr>
              <w:t>(1),</w:t>
            </w:r>
          </w:p>
          <w:p w:rsidR="00A23259" w:rsidRPr="007913C1" w:rsidRDefault="00A23259" w:rsidP="00A23259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C511CD">
              <w:rPr>
                <w:rFonts w:ascii="Consolas" w:hAnsi="Consolas" w:cs="Consolas"/>
                <w:lang w:val="es-PE" w:eastAsia="es-PE"/>
              </w:rPr>
              <w:t xml:space="preserve">  </w:t>
            </w:r>
            <w:r w:rsidRPr="007913C1">
              <w:rPr>
                <w:rFonts w:ascii="Consolas" w:hAnsi="Consolas" w:cs="Consolas"/>
                <w:lang w:val="en-US" w:eastAsia="es-PE"/>
              </w:rPr>
              <w:t>PRIMARY KEY (‘</w:t>
            </w:r>
            <w:proofErr w:type="spellStart"/>
            <w:r>
              <w:rPr>
                <w:rFonts w:ascii="Consolas" w:hAnsi="Consolas" w:cs="Consolas"/>
                <w:lang w:val="en-US" w:eastAsia="es-PE"/>
              </w:rPr>
              <w:t>in_ids</w:t>
            </w:r>
            <w:r w:rsidRPr="007913C1">
              <w:rPr>
                <w:rFonts w:ascii="Consolas" w:hAnsi="Consolas" w:cs="Consolas"/>
                <w:lang w:val="en-US" w:eastAsia="es-PE"/>
              </w:rPr>
              <w:t>ubasta</w:t>
            </w:r>
            <w:proofErr w:type="spellEnd"/>
            <w:r w:rsidRPr="007913C1">
              <w:rPr>
                <w:rFonts w:ascii="Consolas" w:hAnsi="Consolas" w:cs="Consolas"/>
                <w:lang w:val="en-US" w:eastAsia="es-PE"/>
              </w:rPr>
              <w:t>’),</w:t>
            </w:r>
          </w:p>
          <w:p w:rsidR="000D7325" w:rsidRPr="00A23259" w:rsidRDefault="00A23259" w:rsidP="00A23259">
            <w:pPr>
              <w:rPr>
                <w:rFonts w:ascii="Consolas" w:hAnsi="Consolas" w:cs="Consolas"/>
                <w:lang w:val="en-US"/>
              </w:rPr>
            </w:pPr>
            <w:r w:rsidRPr="0081229B">
              <w:rPr>
                <w:rFonts w:ascii="Consolas" w:hAnsi="Consolas" w:cs="Consolas"/>
                <w:lang w:val="en-US"/>
              </w:rPr>
              <w:t>) ENGINE=</w:t>
            </w:r>
            <w:proofErr w:type="spellStart"/>
            <w:r w:rsidRPr="0081229B">
              <w:rPr>
                <w:rFonts w:ascii="Consolas" w:hAnsi="Consolas" w:cs="Consolas"/>
                <w:lang w:val="en-US"/>
              </w:rPr>
              <w:t>InnoDB</w:t>
            </w:r>
            <w:proofErr w:type="spellEnd"/>
            <w:r w:rsidRPr="0081229B">
              <w:rPr>
                <w:rFonts w:ascii="Consolas" w:hAnsi="Consolas" w:cs="Consolas"/>
                <w:lang w:val="en-US"/>
              </w:rPr>
              <w:t xml:space="preserve"> DEFAULT CHARSET=latin1;</w:t>
            </w:r>
          </w:p>
          <w:p w:rsidR="000D7325" w:rsidRPr="000D7325" w:rsidRDefault="000D7325" w:rsidP="009B1D17">
            <w:pPr>
              <w:tabs>
                <w:tab w:val="left" w:pos="1011"/>
              </w:tabs>
              <w:rPr>
                <w:b/>
                <w:lang w:val="en-US"/>
              </w:rPr>
            </w:pPr>
          </w:p>
          <w:p w:rsidR="000D7325" w:rsidRPr="0076560F" w:rsidRDefault="000D7325" w:rsidP="009B1D17">
            <w:pPr>
              <w:tabs>
                <w:tab w:val="left" w:pos="1011"/>
              </w:tabs>
              <w:rPr>
                <w:b/>
              </w:rPr>
            </w:pPr>
            <w:r w:rsidRPr="0076560F">
              <w:rPr>
                <w:b/>
              </w:rPr>
              <w:t xml:space="preserve">Tabla </w:t>
            </w:r>
            <w:r w:rsidR="00A23259">
              <w:rPr>
                <w:b/>
              </w:rPr>
              <w:t>Puja</w:t>
            </w:r>
          </w:p>
          <w:p w:rsidR="000D7325" w:rsidRDefault="000D7325" w:rsidP="009B1D17">
            <w:pPr>
              <w:tabs>
                <w:tab w:val="left" w:pos="1011"/>
              </w:tabs>
            </w:pPr>
          </w:p>
          <w:p w:rsidR="000D7325" w:rsidRPr="000D7325" w:rsidRDefault="000D7325" w:rsidP="009B1D17">
            <w:pPr>
              <w:rPr>
                <w:rFonts w:ascii="Consolas" w:hAnsi="Consolas" w:cs="Consolas"/>
                <w:lang w:val="es-PE"/>
              </w:rPr>
            </w:pPr>
            <w:r w:rsidRPr="000D7325">
              <w:rPr>
                <w:rFonts w:ascii="Consolas" w:hAnsi="Consolas" w:cs="Consolas"/>
                <w:lang w:val="es-PE"/>
              </w:rPr>
              <w:t>CREATE TABLE ‘</w:t>
            </w:r>
            <w:r w:rsidR="00A23259">
              <w:rPr>
                <w:rFonts w:ascii="Consolas" w:hAnsi="Consolas" w:cs="Consolas"/>
                <w:lang w:val="es-PE"/>
              </w:rPr>
              <w:t>puja</w:t>
            </w:r>
            <w:r w:rsidRPr="000D7325">
              <w:rPr>
                <w:rFonts w:ascii="Consolas" w:hAnsi="Consolas" w:cs="Consolas"/>
                <w:lang w:val="es-PE"/>
              </w:rPr>
              <w:t>’ (</w:t>
            </w:r>
          </w:p>
          <w:p w:rsidR="000D7325" w:rsidRDefault="007C0AB2" w:rsidP="009B1D17">
            <w:pPr>
              <w:ind w:left="72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‘</w:t>
            </w:r>
            <w:proofErr w:type="spellStart"/>
            <w:r w:rsidR="00A23259">
              <w:rPr>
                <w:rFonts w:ascii="Consolas" w:hAnsi="Consolas" w:cs="Consolas"/>
                <w:lang w:val="en-US"/>
              </w:rPr>
              <w:t>in_</w:t>
            </w:r>
            <w:r w:rsidR="000D7325" w:rsidRPr="0081229B">
              <w:rPr>
                <w:rFonts w:ascii="Consolas" w:hAnsi="Consolas" w:cs="Consolas"/>
                <w:lang w:val="en-US"/>
              </w:rPr>
              <w:t>id</w:t>
            </w:r>
            <w:r w:rsidR="00A23259">
              <w:rPr>
                <w:rFonts w:ascii="Consolas" w:hAnsi="Consolas" w:cs="Consolas"/>
                <w:lang w:val="en-US"/>
              </w:rPr>
              <w:t>puja</w:t>
            </w:r>
            <w:proofErr w:type="spellEnd"/>
            <w:r>
              <w:rPr>
                <w:rFonts w:ascii="Consolas" w:hAnsi="Consolas" w:cs="Consolas"/>
                <w:lang w:val="en-US"/>
              </w:rPr>
              <w:t>’</w:t>
            </w:r>
            <w:r w:rsidR="000D7325" w:rsidRPr="0081229B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="000D7325" w:rsidRPr="0081229B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="000D7325" w:rsidRPr="0081229B">
              <w:rPr>
                <w:rFonts w:ascii="Consolas" w:hAnsi="Consolas" w:cs="Consolas"/>
                <w:lang w:val="en-US"/>
              </w:rPr>
              <w:t>(11) NOT NULL,</w:t>
            </w:r>
            <w:r w:rsidR="000D7325" w:rsidRPr="00174A93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A23259" w:rsidRDefault="00A23259" w:rsidP="00A23259">
            <w:pPr>
              <w:ind w:left="72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‘</w:t>
            </w:r>
            <w:proofErr w:type="spellStart"/>
            <w:r>
              <w:rPr>
                <w:rFonts w:ascii="Consolas" w:hAnsi="Consolas" w:cs="Consolas"/>
                <w:lang w:val="en-US"/>
              </w:rPr>
              <w:t>dt_fechapuja</w:t>
            </w:r>
            <w:proofErr w:type="spellEnd"/>
            <w:r>
              <w:rPr>
                <w:rFonts w:ascii="Consolas" w:hAnsi="Consolas" w:cs="Consolas"/>
                <w:lang w:val="en-US"/>
              </w:rPr>
              <w:t>’ date</w:t>
            </w:r>
            <w:r w:rsidRPr="00174A93">
              <w:rPr>
                <w:rFonts w:ascii="Consolas" w:hAnsi="Consolas" w:cs="Consolas"/>
                <w:lang w:val="en-US"/>
              </w:rPr>
              <w:t xml:space="preserve"> NOT NULL,</w:t>
            </w:r>
          </w:p>
          <w:p w:rsidR="007C0AB2" w:rsidRDefault="007C0AB2" w:rsidP="00A23259">
            <w:pPr>
              <w:ind w:left="72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‘</w:t>
            </w:r>
            <w:proofErr w:type="spellStart"/>
            <w:r w:rsidR="00A23259">
              <w:rPr>
                <w:rFonts w:ascii="Consolas" w:hAnsi="Consolas" w:cs="Consolas"/>
                <w:lang w:val="en-US"/>
              </w:rPr>
              <w:t>fl_</w:t>
            </w:r>
            <w:r>
              <w:rPr>
                <w:rFonts w:ascii="Consolas" w:hAnsi="Consolas" w:cs="Consolas"/>
                <w:lang w:val="en-US"/>
              </w:rPr>
              <w:t>monto</w:t>
            </w:r>
            <w:r w:rsidR="00A23259">
              <w:rPr>
                <w:rFonts w:ascii="Consolas" w:hAnsi="Consolas" w:cs="Consolas"/>
                <w:lang w:val="en-US"/>
              </w:rPr>
              <w:t>puja</w:t>
            </w:r>
            <w:proofErr w:type="spellEnd"/>
            <w:r w:rsidR="00A23259">
              <w:rPr>
                <w:rFonts w:ascii="Consolas" w:hAnsi="Consolas" w:cs="Consolas"/>
                <w:lang w:val="en-US"/>
              </w:rPr>
              <w:t>’ float</w:t>
            </w:r>
            <w:r w:rsidR="000D7325" w:rsidRPr="00174A93">
              <w:rPr>
                <w:rFonts w:ascii="Consolas" w:hAnsi="Consolas" w:cs="Consolas"/>
                <w:lang w:val="en-US"/>
              </w:rPr>
              <w:t xml:space="preserve"> NOT NULL,</w:t>
            </w:r>
          </w:p>
          <w:p w:rsidR="000D7325" w:rsidRDefault="000D7325" w:rsidP="009B1D17">
            <w:pPr>
              <w:ind w:left="720"/>
              <w:rPr>
                <w:rFonts w:ascii="Consolas" w:hAnsi="Consolas" w:cs="Consolas"/>
                <w:lang w:val="en-US" w:eastAsia="es-PE"/>
              </w:rPr>
            </w:pPr>
            <w:r w:rsidRPr="00174A93">
              <w:rPr>
                <w:rFonts w:ascii="Consolas" w:hAnsi="Consolas" w:cs="Consolas"/>
                <w:lang w:val="en-US" w:eastAsia="es-PE"/>
              </w:rPr>
              <w:t>PRIMARY KEY (`</w:t>
            </w:r>
            <w:proofErr w:type="spellStart"/>
            <w:r w:rsidR="00A23259">
              <w:rPr>
                <w:rFonts w:ascii="Consolas" w:hAnsi="Consolas" w:cs="Consolas"/>
                <w:lang w:val="en-US"/>
              </w:rPr>
              <w:t>in_</w:t>
            </w:r>
            <w:r w:rsidR="00A23259" w:rsidRPr="0081229B">
              <w:rPr>
                <w:rFonts w:ascii="Consolas" w:hAnsi="Consolas" w:cs="Consolas"/>
                <w:lang w:val="en-US"/>
              </w:rPr>
              <w:t>id</w:t>
            </w:r>
            <w:r w:rsidR="00A23259">
              <w:rPr>
                <w:rFonts w:ascii="Consolas" w:hAnsi="Consolas" w:cs="Consolas"/>
                <w:lang w:val="en-US"/>
              </w:rPr>
              <w:t>puja</w:t>
            </w:r>
            <w:proofErr w:type="spellEnd"/>
            <w:r w:rsidR="00A23259" w:rsidRPr="00174A93">
              <w:rPr>
                <w:rFonts w:ascii="Consolas" w:hAnsi="Consolas" w:cs="Consolas"/>
                <w:lang w:val="en-US" w:eastAsia="es-PE"/>
              </w:rPr>
              <w:t xml:space="preserve"> </w:t>
            </w:r>
            <w:r w:rsidRPr="00174A93">
              <w:rPr>
                <w:rFonts w:ascii="Consolas" w:hAnsi="Consolas" w:cs="Consolas"/>
                <w:lang w:val="en-US" w:eastAsia="es-PE"/>
              </w:rPr>
              <w:t>`),</w:t>
            </w:r>
            <w:r w:rsidRPr="0081229B">
              <w:rPr>
                <w:rFonts w:ascii="Consolas" w:hAnsi="Consolas" w:cs="Consolas"/>
                <w:lang w:val="en-US" w:eastAsia="es-PE"/>
              </w:rPr>
              <w:t xml:space="preserve"> </w:t>
            </w:r>
          </w:p>
          <w:p w:rsidR="000D7325" w:rsidRPr="00174A93" w:rsidRDefault="000D7325" w:rsidP="009B1D17">
            <w:pPr>
              <w:rPr>
                <w:rFonts w:ascii="Consolas" w:hAnsi="Consolas" w:cs="Consolas"/>
                <w:lang w:val="en-US"/>
              </w:rPr>
            </w:pPr>
            <w:r w:rsidRPr="0081229B">
              <w:rPr>
                <w:rFonts w:ascii="Consolas" w:hAnsi="Consolas" w:cs="Consolas"/>
                <w:lang w:val="en-US"/>
              </w:rPr>
              <w:t>) ENGINE=</w:t>
            </w:r>
            <w:proofErr w:type="spellStart"/>
            <w:r w:rsidRPr="0081229B">
              <w:rPr>
                <w:rFonts w:ascii="Consolas" w:hAnsi="Consolas" w:cs="Consolas"/>
                <w:lang w:val="en-US"/>
              </w:rPr>
              <w:t>InnoDB</w:t>
            </w:r>
            <w:proofErr w:type="spellEnd"/>
            <w:r w:rsidRPr="0081229B">
              <w:rPr>
                <w:rFonts w:ascii="Consolas" w:hAnsi="Consolas" w:cs="Consolas"/>
                <w:lang w:val="en-US"/>
              </w:rPr>
              <w:t xml:space="preserve"> DEFAULT CHARSET=latin1;</w:t>
            </w:r>
            <w:r w:rsidRPr="00174A93">
              <w:rPr>
                <w:rFonts w:ascii="Consolas" w:hAnsi="Consolas" w:cs="Consolas"/>
                <w:lang w:val="en-US"/>
              </w:rPr>
              <w:tab/>
            </w:r>
          </w:p>
          <w:p w:rsidR="000D7325" w:rsidRPr="00174A93" w:rsidRDefault="000D7325" w:rsidP="009B1D17">
            <w:pPr>
              <w:rPr>
                <w:lang w:val="en-US"/>
              </w:rPr>
            </w:pPr>
          </w:p>
        </w:tc>
      </w:tr>
    </w:tbl>
    <w:p w:rsidR="000D7325" w:rsidRPr="00174A93" w:rsidRDefault="000D7325" w:rsidP="000D7325">
      <w:pPr>
        <w:rPr>
          <w:lang w:val="en-US"/>
        </w:rPr>
      </w:pPr>
    </w:p>
    <w:p w:rsidR="000D7325" w:rsidRPr="00174A93" w:rsidRDefault="000D7325" w:rsidP="000D7325">
      <w:pPr>
        <w:rPr>
          <w:lang w:val="en-US"/>
        </w:rPr>
      </w:pPr>
    </w:p>
    <w:p w:rsidR="00BE6D25" w:rsidRPr="000D7325" w:rsidRDefault="00BE6D25">
      <w:pPr>
        <w:rPr>
          <w:lang w:val="en-US"/>
        </w:rPr>
      </w:pPr>
    </w:p>
    <w:sectPr w:rsidR="00BE6D25" w:rsidRPr="000D7325" w:rsidSect="00555EC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15C95"/>
    <w:multiLevelType w:val="hybridMultilevel"/>
    <w:tmpl w:val="05DC0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35486"/>
    <w:multiLevelType w:val="hybridMultilevel"/>
    <w:tmpl w:val="A61C2F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8C2851"/>
    <w:multiLevelType w:val="hybridMultilevel"/>
    <w:tmpl w:val="E6E21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B0A078C"/>
    <w:multiLevelType w:val="hybridMultilevel"/>
    <w:tmpl w:val="9194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325"/>
    <w:rsid w:val="00080E75"/>
    <w:rsid w:val="000D7325"/>
    <w:rsid w:val="00244200"/>
    <w:rsid w:val="004C35DA"/>
    <w:rsid w:val="007C0AB2"/>
    <w:rsid w:val="008D65EF"/>
    <w:rsid w:val="00A23259"/>
    <w:rsid w:val="00BB7F8F"/>
    <w:rsid w:val="00BE6D25"/>
    <w:rsid w:val="00CE538B"/>
    <w:rsid w:val="00FE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325"/>
    <w:pPr>
      <w:spacing w:after="0" w:line="240" w:lineRule="auto"/>
    </w:pPr>
    <w:rPr>
      <w:rFonts w:eastAsiaTheme="minorEastAsia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7325"/>
    <w:pPr>
      <w:spacing w:after="0" w:line="240" w:lineRule="auto"/>
    </w:pPr>
    <w:rPr>
      <w:rFonts w:eastAsiaTheme="minorEastAsia"/>
      <w:sz w:val="24"/>
      <w:szCs w:val="24"/>
      <w:lang w:val="es-ES_trad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D73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325"/>
    <w:pPr>
      <w:spacing w:after="0" w:line="240" w:lineRule="auto"/>
    </w:pPr>
    <w:rPr>
      <w:rFonts w:eastAsiaTheme="minorEastAsia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7325"/>
    <w:pPr>
      <w:spacing w:after="0" w:line="240" w:lineRule="auto"/>
    </w:pPr>
    <w:rPr>
      <w:rFonts w:eastAsiaTheme="minorEastAsia"/>
      <w:sz w:val="24"/>
      <w:szCs w:val="24"/>
      <w:lang w:val="es-ES_trad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D7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501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Wilfredo</dc:creator>
  <cp:lastModifiedBy>Wilfredo</cp:lastModifiedBy>
  <cp:revision>5</cp:revision>
  <dcterms:created xsi:type="dcterms:W3CDTF">2014-06-03T13:36:00Z</dcterms:created>
  <dcterms:modified xsi:type="dcterms:W3CDTF">2014-06-10T15:12:00Z</dcterms:modified>
</cp:coreProperties>
</file>