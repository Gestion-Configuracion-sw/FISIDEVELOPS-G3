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AF6" w:rsidRPr="007E712F" w:rsidRDefault="00996337">
      <w:pPr>
        <w:pStyle w:val="Puesto"/>
        <w:jc w:val="right"/>
        <w:rPr>
          <w:rFonts w:asciiTheme="majorHAnsi" w:hAnsiTheme="majorHAnsi"/>
        </w:rPr>
      </w:pPr>
      <w:r w:rsidRPr="007E712F">
        <w:rPr>
          <w:rFonts w:asciiTheme="majorHAnsi" w:hAnsiTheme="majorHAnsi"/>
        </w:rPr>
        <w:t>Plan de Gestión del Proyec</w:t>
      </w:r>
      <w:bookmarkStart w:id="0" w:name="_GoBack"/>
      <w:bookmarkEnd w:id="0"/>
      <w:r w:rsidRPr="007E712F">
        <w:rPr>
          <w:rFonts w:asciiTheme="majorHAnsi" w:hAnsiTheme="majorHAnsi"/>
        </w:rPr>
        <w:t>to</w:t>
      </w:r>
    </w:p>
    <w:p w:rsidR="00D42AF6" w:rsidRPr="007E712F" w:rsidRDefault="001E068C">
      <w:pPr>
        <w:pStyle w:val="Puesto"/>
        <w:jc w:val="right"/>
        <w:rPr>
          <w:rFonts w:asciiTheme="majorHAnsi" w:hAnsiTheme="majorHAnsi"/>
        </w:rPr>
      </w:pPr>
      <w:r w:rsidRPr="007E712F">
        <w:rPr>
          <w:rFonts w:asciiTheme="majorHAnsi" w:hAnsiTheme="majorHAnsi"/>
        </w:rPr>
        <w:t xml:space="preserve">Sistema de Subastas en </w:t>
      </w:r>
      <w:proofErr w:type="spellStart"/>
      <w:r w:rsidRPr="007E712F">
        <w:rPr>
          <w:rFonts w:asciiTheme="majorHAnsi" w:hAnsiTheme="majorHAnsi"/>
        </w:rPr>
        <w:t>Linea</w:t>
      </w:r>
      <w:proofErr w:type="spellEnd"/>
    </w:p>
    <w:p w:rsidR="00D42AF6" w:rsidRPr="007E712F" w:rsidRDefault="00D42AF6">
      <w:pPr>
        <w:pStyle w:val="Puesto"/>
        <w:jc w:val="right"/>
        <w:rPr>
          <w:rFonts w:asciiTheme="majorHAnsi" w:hAnsiTheme="majorHAnsi"/>
        </w:rPr>
      </w:pPr>
    </w:p>
    <w:p w:rsidR="00D42AF6" w:rsidRPr="007E712F" w:rsidRDefault="007E712F">
      <w:pPr>
        <w:pStyle w:val="Puesto"/>
        <w:jc w:val="right"/>
        <w:rPr>
          <w:rFonts w:asciiTheme="majorHAnsi" w:hAnsiTheme="majorHAnsi"/>
          <w:sz w:val="28"/>
        </w:rPr>
      </w:pPr>
      <w:r w:rsidRPr="007E712F">
        <w:rPr>
          <w:rFonts w:asciiTheme="majorHAnsi" w:hAnsiTheme="majorHAnsi"/>
          <w:sz w:val="28"/>
        </w:rPr>
        <w:t>Versión</w:t>
      </w:r>
      <w:r w:rsidR="00011EB9" w:rsidRPr="007E712F">
        <w:rPr>
          <w:rFonts w:asciiTheme="majorHAnsi" w:hAnsiTheme="majorHAnsi"/>
          <w:sz w:val="28"/>
        </w:rPr>
        <w:t xml:space="preserve"> 1.0</w:t>
      </w:r>
    </w:p>
    <w:p w:rsidR="00D42AF6" w:rsidRPr="007E712F" w:rsidRDefault="00D42AF6">
      <w:pPr>
        <w:pStyle w:val="Puesto"/>
        <w:rPr>
          <w:rFonts w:asciiTheme="majorHAnsi" w:hAnsiTheme="majorHAnsi"/>
          <w:sz w:val="28"/>
        </w:rPr>
      </w:pPr>
    </w:p>
    <w:p w:rsidR="00D42AF6" w:rsidRPr="007E712F" w:rsidRDefault="00D42AF6">
      <w:pPr>
        <w:rPr>
          <w:rFonts w:asciiTheme="majorHAnsi" w:hAnsiTheme="majorHAnsi"/>
        </w:rPr>
      </w:pPr>
    </w:p>
    <w:p w:rsidR="00D42AF6" w:rsidRPr="007E712F" w:rsidRDefault="00A17013" w:rsidP="001E068C">
      <w:pPr>
        <w:pStyle w:val="InfoBlue"/>
        <w:rPr>
          <w:rFonts w:asciiTheme="majorHAnsi" w:hAnsiTheme="majorHAnsi"/>
          <w:color w:val="auto"/>
        </w:rPr>
      </w:pPr>
      <w:r w:rsidRPr="007E712F">
        <w:rPr>
          <w:rFonts w:asciiTheme="majorHAnsi" w:hAnsiTheme="majorHAnsi"/>
          <w:color w:val="auto"/>
        </w:rPr>
        <w:t xml:space="preserve"> </w:t>
      </w:r>
    </w:p>
    <w:p w:rsidR="00D42AF6" w:rsidRPr="007E712F" w:rsidRDefault="00D42AF6">
      <w:pPr>
        <w:rPr>
          <w:rFonts w:asciiTheme="majorHAnsi" w:hAnsiTheme="majorHAnsi"/>
        </w:rPr>
        <w:sectPr w:rsidR="00D42AF6" w:rsidRPr="007E712F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42AF6" w:rsidRPr="007E712F" w:rsidRDefault="003D3600">
      <w:pPr>
        <w:pStyle w:val="Puesto"/>
        <w:rPr>
          <w:rFonts w:asciiTheme="majorHAnsi" w:hAnsiTheme="majorHAnsi"/>
        </w:rPr>
      </w:pPr>
      <w:r w:rsidRPr="007E712F">
        <w:rPr>
          <w:rFonts w:asciiTheme="majorHAnsi" w:hAnsiTheme="majorHAnsi"/>
        </w:rPr>
        <w:lastRenderedPageBreak/>
        <w:t>Historial de Versiones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E712F" w:rsidRPr="007E712F" w:rsidTr="00B04545">
        <w:tc>
          <w:tcPr>
            <w:tcW w:w="2304" w:type="dxa"/>
          </w:tcPr>
          <w:p w:rsidR="00D42AF6" w:rsidRPr="007E712F" w:rsidRDefault="00011EB9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7E712F">
              <w:rPr>
                <w:rFonts w:asciiTheme="majorHAnsi" w:hAnsiTheme="majorHAnsi"/>
                <w:b/>
              </w:rPr>
              <w:t>Fecha</w:t>
            </w:r>
          </w:p>
        </w:tc>
        <w:tc>
          <w:tcPr>
            <w:tcW w:w="1152" w:type="dxa"/>
          </w:tcPr>
          <w:p w:rsidR="00D42AF6" w:rsidRPr="007E712F" w:rsidRDefault="00011EB9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7E712F">
              <w:rPr>
                <w:rFonts w:asciiTheme="majorHAnsi" w:hAnsiTheme="majorHAnsi"/>
                <w:b/>
              </w:rPr>
              <w:t>Versión</w:t>
            </w:r>
          </w:p>
        </w:tc>
        <w:tc>
          <w:tcPr>
            <w:tcW w:w="3744" w:type="dxa"/>
          </w:tcPr>
          <w:p w:rsidR="00D42AF6" w:rsidRPr="007E712F" w:rsidRDefault="00011EB9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7E712F">
              <w:rPr>
                <w:rFonts w:asciiTheme="majorHAnsi" w:hAnsiTheme="majorHAnsi"/>
                <w:b/>
              </w:rPr>
              <w:t>Descripción</w:t>
            </w:r>
          </w:p>
        </w:tc>
        <w:tc>
          <w:tcPr>
            <w:tcW w:w="2304" w:type="dxa"/>
          </w:tcPr>
          <w:p w:rsidR="00D42AF6" w:rsidRPr="007E712F" w:rsidRDefault="00011EB9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7E712F">
              <w:rPr>
                <w:rFonts w:asciiTheme="majorHAnsi" w:hAnsiTheme="majorHAnsi"/>
                <w:b/>
              </w:rPr>
              <w:t>Autor</w:t>
            </w:r>
          </w:p>
        </w:tc>
      </w:tr>
      <w:tr w:rsidR="007E712F" w:rsidRPr="007E712F" w:rsidTr="00B04545">
        <w:tc>
          <w:tcPr>
            <w:tcW w:w="2304" w:type="dxa"/>
          </w:tcPr>
          <w:p w:rsidR="00D42AF6" w:rsidRPr="007E712F" w:rsidRDefault="00996337">
            <w:pPr>
              <w:pStyle w:val="Tabletext"/>
              <w:rPr>
                <w:rFonts w:asciiTheme="majorHAnsi" w:hAnsiTheme="majorHAnsi"/>
              </w:rPr>
            </w:pPr>
            <w:r w:rsidRPr="007E712F">
              <w:rPr>
                <w:rFonts w:asciiTheme="majorHAnsi" w:hAnsiTheme="majorHAnsi"/>
              </w:rPr>
              <w:t>30/03</w:t>
            </w:r>
            <w:r w:rsidR="001E068C" w:rsidRPr="007E712F">
              <w:rPr>
                <w:rFonts w:asciiTheme="majorHAnsi" w:hAnsiTheme="majorHAnsi"/>
              </w:rPr>
              <w:t>/2014</w:t>
            </w:r>
          </w:p>
        </w:tc>
        <w:tc>
          <w:tcPr>
            <w:tcW w:w="1152" w:type="dxa"/>
          </w:tcPr>
          <w:p w:rsidR="00D42AF6" w:rsidRPr="007E712F" w:rsidRDefault="001E068C" w:rsidP="001E068C">
            <w:pPr>
              <w:pStyle w:val="Tabletext"/>
              <w:rPr>
                <w:rFonts w:asciiTheme="majorHAnsi" w:hAnsiTheme="majorHAnsi"/>
              </w:rPr>
            </w:pPr>
            <w:r w:rsidRPr="007E712F">
              <w:rPr>
                <w:rFonts w:asciiTheme="majorHAnsi" w:hAnsiTheme="majorHAnsi"/>
              </w:rPr>
              <w:t>1.0</w:t>
            </w:r>
          </w:p>
        </w:tc>
        <w:tc>
          <w:tcPr>
            <w:tcW w:w="3744" w:type="dxa"/>
          </w:tcPr>
          <w:p w:rsidR="00D42AF6" w:rsidRPr="007E712F" w:rsidRDefault="001E068C" w:rsidP="00996337">
            <w:pPr>
              <w:pStyle w:val="Tabletext"/>
              <w:rPr>
                <w:rFonts w:asciiTheme="majorHAnsi" w:hAnsiTheme="majorHAnsi"/>
              </w:rPr>
            </w:pPr>
            <w:r w:rsidRPr="007E712F">
              <w:rPr>
                <w:rFonts w:asciiTheme="majorHAnsi" w:hAnsiTheme="majorHAnsi"/>
              </w:rPr>
              <w:t xml:space="preserve"> Documen</w:t>
            </w:r>
            <w:r w:rsidR="00B04545" w:rsidRPr="007E712F">
              <w:rPr>
                <w:rFonts w:asciiTheme="majorHAnsi" w:hAnsiTheme="majorHAnsi"/>
              </w:rPr>
              <w:t>to</w:t>
            </w:r>
            <w:r w:rsidRPr="007E712F">
              <w:rPr>
                <w:rFonts w:asciiTheme="majorHAnsi" w:hAnsiTheme="majorHAnsi"/>
              </w:rPr>
              <w:t xml:space="preserve"> </w:t>
            </w:r>
            <w:r w:rsidR="00996337" w:rsidRPr="007E712F">
              <w:rPr>
                <w:rFonts w:asciiTheme="majorHAnsi" w:hAnsiTheme="majorHAnsi"/>
              </w:rPr>
              <w:t>Plan de Gestión del Proyecto</w:t>
            </w:r>
            <w:r w:rsidRPr="007E712F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2304" w:type="dxa"/>
          </w:tcPr>
          <w:p w:rsidR="00D42AF6" w:rsidRPr="007E712F" w:rsidRDefault="007E712F" w:rsidP="007E712F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Jorge Delgado</w:t>
            </w:r>
          </w:p>
        </w:tc>
      </w:tr>
    </w:tbl>
    <w:p w:rsidR="00D42AF6" w:rsidRPr="007E712F" w:rsidRDefault="00D42AF6">
      <w:pPr>
        <w:rPr>
          <w:rFonts w:asciiTheme="majorHAnsi" w:hAnsiTheme="majorHAnsi"/>
        </w:rPr>
      </w:pPr>
    </w:p>
    <w:p w:rsidR="00D42AF6" w:rsidRPr="007E712F" w:rsidRDefault="00A17013">
      <w:pPr>
        <w:pStyle w:val="Puesto"/>
        <w:rPr>
          <w:rFonts w:asciiTheme="majorHAnsi" w:hAnsiTheme="majorHAnsi"/>
        </w:rPr>
      </w:pPr>
      <w:r w:rsidRPr="007E712F">
        <w:rPr>
          <w:rFonts w:asciiTheme="majorHAnsi" w:hAnsiTheme="majorHAnsi"/>
        </w:rPr>
        <w:br w:type="page"/>
      </w:r>
      <w:r w:rsidR="00011EB9" w:rsidRPr="007E712F">
        <w:rPr>
          <w:rFonts w:asciiTheme="majorHAnsi" w:hAnsiTheme="majorHAnsi"/>
        </w:rPr>
        <w:lastRenderedPageBreak/>
        <w:t>Tabla de Contenidos</w:t>
      </w:r>
    </w:p>
    <w:p w:rsidR="007E712F" w:rsidRDefault="00A1701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7E712F">
        <w:rPr>
          <w:rFonts w:asciiTheme="majorHAnsi" w:hAnsiTheme="majorHAnsi"/>
        </w:rPr>
        <w:fldChar w:fldCharType="begin"/>
      </w:r>
      <w:r w:rsidRPr="007E712F">
        <w:rPr>
          <w:rFonts w:asciiTheme="majorHAnsi" w:hAnsiTheme="majorHAnsi"/>
        </w:rPr>
        <w:instrText xml:space="preserve"> TOC \o "1-3" </w:instrText>
      </w:r>
      <w:r w:rsidRPr="007E712F">
        <w:rPr>
          <w:rFonts w:asciiTheme="majorHAnsi" w:hAnsiTheme="majorHAnsi"/>
        </w:rPr>
        <w:fldChar w:fldCharType="separate"/>
      </w:r>
      <w:r w:rsidR="007E712F" w:rsidRPr="00CB6360">
        <w:rPr>
          <w:rFonts w:asciiTheme="majorHAnsi" w:hAnsiTheme="majorHAnsi"/>
          <w:noProof/>
        </w:rPr>
        <w:t>1.</w:t>
      </w:r>
      <w:r w:rsidR="007E712F"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="007E712F" w:rsidRPr="00CB6360">
        <w:rPr>
          <w:rFonts w:asciiTheme="majorHAnsi" w:hAnsiTheme="majorHAnsi"/>
          <w:noProof/>
        </w:rPr>
        <w:t>Información General</w:t>
      </w:r>
      <w:r w:rsidR="007E712F">
        <w:rPr>
          <w:noProof/>
        </w:rPr>
        <w:tab/>
      </w:r>
      <w:r w:rsidR="007E712F">
        <w:rPr>
          <w:noProof/>
        </w:rPr>
        <w:fldChar w:fldCharType="begin"/>
      </w:r>
      <w:r w:rsidR="007E712F">
        <w:rPr>
          <w:noProof/>
        </w:rPr>
        <w:instrText xml:space="preserve"> PAGEREF _Toc390001882 \h </w:instrText>
      </w:r>
      <w:r w:rsidR="007E712F">
        <w:rPr>
          <w:noProof/>
        </w:rPr>
      </w:r>
      <w:r w:rsidR="007E712F">
        <w:rPr>
          <w:noProof/>
        </w:rPr>
        <w:fldChar w:fldCharType="separate"/>
      </w:r>
      <w:r w:rsidR="007E712F">
        <w:rPr>
          <w:noProof/>
        </w:rPr>
        <w:t>4</w:t>
      </w:r>
      <w:r w:rsidR="007E712F">
        <w:rPr>
          <w:noProof/>
        </w:rPr>
        <w:fldChar w:fldCharType="end"/>
      </w:r>
    </w:p>
    <w:p w:rsidR="007E712F" w:rsidRDefault="007E712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CB6360">
        <w:rPr>
          <w:rFonts w:asciiTheme="majorHAnsi" w:hAnsiTheme="majorHAnsi"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CB6360">
        <w:rPr>
          <w:rFonts w:asciiTheme="majorHAnsi" w:hAnsiTheme="majorHAnsi"/>
          <w:noProof/>
        </w:rPr>
        <w:t>Ámbito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_Toc390001883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E712F" w:rsidRDefault="007E712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CB6360">
        <w:rPr>
          <w:rFonts w:asciiTheme="majorHAnsi" w:hAnsiTheme="majorHAnsi"/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CB6360">
        <w:rPr>
          <w:rFonts w:asciiTheme="majorHAnsi" w:hAnsiTheme="majorHAnsi"/>
          <w:noProof/>
        </w:rPr>
        <w:t>Descripción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_Toc390001884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E712F" w:rsidRDefault="007E712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CB6360">
        <w:rPr>
          <w:rFonts w:asciiTheme="majorHAnsi" w:hAnsiTheme="majorHAnsi"/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CB6360">
        <w:rPr>
          <w:rFonts w:asciiTheme="majorHAnsi" w:hAnsiTheme="majorHAnsi"/>
          <w:noProof/>
        </w:rPr>
        <w:t>Alcance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_Toc390001885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E712F" w:rsidRDefault="007E712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CB6360">
        <w:rPr>
          <w:rFonts w:asciiTheme="majorHAnsi" w:hAnsiTheme="majorHAnsi"/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CB6360">
        <w:rPr>
          <w:rFonts w:asciiTheme="majorHAnsi" w:hAnsiTheme="majorHAnsi"/>
          <w:noProof/>
        </w:rPr>
        <w:t>Objetivos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_Toc390001886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E712F" w:rsidRDefault="007E712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CB6360">
        <w:rPr>
          <w:rFonts w:asciiTheme="majorHAnsi" w:hAnsiTheme="majorHAnsi"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CB6360">
        <w:rPr>
          <w:rFonts w:asciiTheme="majorHAnsi" w:hAnsiTheme="majorHAnsi"/>
          <w:noProof/>
        </w:rPr>
        <w:t>Estructura de Tareas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_Toc390001887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E712F" w:rsidRDefault="007E712F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CB6360">
        <w:rPr>
          <w:rFonts w:asciiTheme="majorHAnsi" w:hAnsiTheme="majorHAnsi"/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CB6360">
        <w:rPr>
          <w:rFonts w:asciiTheme="majorHAnsi" w:hAnsiTheme="majorHAnsi"/>
          <w:noProof/>
        </w:rPr>
        <w:t>WBS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_Toc390001888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E712F" w:rsidRDefault="007E712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 w:rsidRPr="00CB6360">
        <w:rPr>
          <w:rFonts w:asciiTheme="majorHAnsi" w:hAnsiTheme="majorHAnsi"/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  <w:tab/>
      </w:r>
      <w:r w:rsidRPr="00CB6360">
        <w:rPr>
          <w:rFonts w:asciiTheme="majorHAnsi" w:hAnsiTheme="majorHAnsi"/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_Toc390001889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42AF6" w:rsidRPr="007E712F" w:rsidRDefault="00A17013">
      <w:pPr>
        <w:pStyle w:val="Puesto"/>
        <w:rPr>
          <w:rFonts w:asciiTheme="majorHAnsi" w:hAnsiTheme="majorHAnsi"/>
        </w:rPr>
      </w:pPr>
      <w:r w:rsidRPr="007E712F">
        <w:rPr>
          <w:rFonts w:asciiTheme="majorHAnsi" w:hAnsiTheme="majorHAnsi"/>
        </w:rPr>
        <w:fldChar w:fldCharType="end"/>
      </w:r>
      <w:r w:rsidRPr="007E712F">
        <w:rPr>
          <w:rFonts w:asciiTheme="majorHAnsi" w:hAnsiTheme="majorHAnsi"/>
        </w:rPr>
        <w:br w:type="page"/>
      </w:r>
      <w:r w:rsidR="00EF07A6" w:rsidRPr="007E712F">
        <w:rPr>
          <w:rFonts w:asciiTheme="majorHAnsi" w:hAnsiTheme="majorHAnsi"/>
        </w:rPr>
        <w:lastRenderedPageBreak/>
        <w:t xml:space="preserve">Project </w:t>
      </w:r>
      <w:proofErr w:type="spellStart"/>
      <w:r w:rsidR="00EF07A6" w:rsidRPr="007E712F">
        <w:rPr>
          <w:rFonts w:asciiTheme="majorHAnsi" w:hAnsiTheme="majorHAnsi"/>
        </w:rPr>
        <w:t>Charter</w:t>
      </w:r>
      <w:proofErr w:type="spellEnd"/>
    </w:p>
    <w:p w:rsidR="00D42AF6" w:rsidRPr="007E712F" w:rsidRDefault="009B707B">
      <w:pPr>
        <w:pStyle w:val="Ttulo1"/>
        <w:rPr>
          <w:rFonts w:asciiTheme="majorHAnsi" w:hAnsiTheme="majorHAnsi"/>
        </w:rPr>
      </w:pPr>
      <w:bookmarkStart w:id="1" w:name="_Toc390001882"/>
      <w:r w:rsidRPr="007E712F">
        <w:rPr>
          <w:rFonts w:asciiTheme="majorHAnsi" w:hAnsiTheme="majorHAnsi"/>
        </w:rPr>
        <w:t>Información General</w:t>
      </w:r>
      <w:bookmarkEnd w:id="1"/>
    </w:p>
    <w:p w:rsidR="00B04545" w:rsidRPr="007E712F" w:rsidRDefault="00B04545" w:rsidP="00B04545">
      <w:pPr>
        <w:rPr>
          <w:rFonts w:asciiTheme="majorHAnsi" w:hAnsiTheme="majorHAnsi"/>
        </w:rPr>
      </w:pPr>
    </w:p>
    <w:tbl>
      <w:tblPr>
        <w:tblStyle w:val="Listamedia2-nfasis5"/>
        <w:tblW w:w="0" w:type="auto"/>
        <w:jc w:val="center"/>
        <w:tblLook w:val="04A0" w:firstRow="1" w:lastRow="0" w:firstColumn="1" w:lastColumn="0" w:noHBand="0" w:noVBand="1"/>
      </w:tblPr>
      <w:tblGrid>
        <w:gridCol w:w="2276"/>
        <w:gridCol w:w="3372"/>
      </w:tblGrid>
      <w:tr w:rsidR="007E712F" w:rsidRPr="007E712F" w:rsidTr="00960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</w:tcPr>
          <w:p w:rsidR="009B707B" w:rsidRPr="007E712F" w:rsidRDefault="009B707B" w:rsidP="00960182">
            <w:pPr>
              <w:pStyle w:val="Prrafodelista"/>
              <w:ind w:left="0"/>
              <w:jc w:val="center"/>
              <w:rPr>
                <w:rFonts w:asciiTheme="majorHAnsi" w:hAnsiTheme="majorHAnsi" w:cs="Arial"/>
                <w:color w:val="auto"/>
              </w:rPr>
            </w:pPr>
            <w:r w:rsidRPr="007E712F">
              <w:rPr>
                <w:rFonts w:asciiTheme="majorHAnsi" w:hAnsiTheme="majorHAnsi" w:cs="Arial"/>
                <w:color w:val="auto"/>
              </w:rPr>
              <w:t>Nombre del Proyecto</w:t>
            </w:r>
          </w:p>
        </w:tc>
        <w:tc>
          <w:tcPr>
            <w:tcW w:w="0" w:type="auto"/>
            <w:vAlign w:val="center"/>
          </w:tcPr>
          <w:p w:rsidR="009B707B" w:rsidRPr="007E712F" w:rsidRDefault="009B707B" w:rsidP="0096018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color w:val="auto"/>
              </w:rPr>
            </w:pPr>
            <w:r w:rsidRPr="007E712F">
              <w:rPr>
                <w:rFonts w:asciiTheme="majorHAnsi" w:hAnsiTheme="majorHAnsi" w:cs="Arial"/>
                <w:color w:val="auto"/>
              </w:rPr>
              <w:t>Sistema de Gestión de Proyectos</w:t>
            </w:r>
          </w:p>
        </w:tc>
      </w:tr>
      <w:tr w:rsidR="007E712F" w:rsidRPr="007E712F" w:rsidTr="00960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B707B" w:rsidRPr="007E712F" w:rsidRDefault="009B707B" w:rsidP="00960182">
            <w:pPr>
              <w:pStyle w:val="Prrafodelista"/>
              <w:ind w:left="0"/>
              <w:jc w:val="center"/>
              <w:rPr>
                <w:rFonts w:asciiTheme="majorHAnsi" w:hAnsiTheme="majorHAnsi" w:cs="Arial"/>
                <w:color w:val="auto"/>
                <w:sz w:val="24"/>
                <w:szCs w:val="24"/>
              </w:rPr>
            </w:pPr>
            <w:r w:rsidRPr="007E712F">
              <w:rPr>
                <w:rFonts w:asciiTheme="majorHAnsi" w:hAnsiTheme="majorHAnsi" w:cs="Arial"/>
                <w:color w:val="auto"/>
                <w:sz w:val="24"/>
                <w:szCs w:val="24"/>
              </w:rPr>
              <w:t>Fecha de Inicio</w:t>
            </w:r>
          </w:p>
        </w:tc>
        <w:tc>
          <w:tcPr>
            <w:tcW w:w="0" w:type="auto"/>
            <w:vAlign w:val="center"/>
          </w:tcPr>
          <w:p w:rsidR="009B707B" w:rsidRPr="007E712F" w:rsidRDefault="009B707B" w:rsidP="0096018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auto"/>
                <w:sz w:val="24"/>
                <w:szCs w:val="24"/>
              </w:rPr>
            </w:pPr>
            <w:r w:rsidRPr="007E712F">
              <w:rPr>
                <w:rFonts w:asciiTheme="majorHAnsi" w:hAnsiTheme="majorHAnsi" w:cs="Arial"/>
                <w:color w:val="auto"/>
                <w:sz w:val="24"/>
                <w:szCs w:val="24"/>
              </w:rPr>
              <w:t>27 de Marzo de 2014</w:t>
            </w:r>
          </w:p>
        </w:tc>
      </w:tr>
      <w:tr w:rsidR="007E712F" w:rsidRPr="007E712F" w:rsidTr="009601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B707B" w:rsidRPr="007E712F" w:rsidRDefault="009B707B" w:rsidP="00960182">
            <w:pPr>
              <w:pStyle w:val="Prrafodelista"/>
              <w:ind w:left="0"/>
              <w:jc w:val="center"/>
              <w:rPr>
                <w:rFonts w:asciiTheme="majorHAnsi" w:hAnsiTheme="majorHAnsi" w:cs="Arial"/>
                <w:color w:val="auto"/>
                <w:sz w:val="24"/>
                <w:szCs w:val="24"/>
              </w:rPr>
            </w:pPr>
            <w:r w:rsidRPr="007E712F">
              <w:rPr>
                <w:rFonts w:asciiTheme="majorHAnsi" w:hAnsiTheme="majorHAnsi" w:cs="Arial"/>
                <w:color w:val="auto"/>
                <w:sz w:val="24"/>
                <w:szCs w:val="24"/>
              </w:rPr>
              <w:t>Fecha de Fin</w:t>
            </w:r>
          </w:p>
        </w:tc>
        <w:tc>
          <w:tcPr>
            <w:tcW w:w="0" w:type="auto"/>
            <w:vAlign w:val="center"/>
          </w:tcPr>
          <w:p w:rsidR="009B707B" w:rsidRPr="007E712F" w:rsidRDefault="009B707B" w:rsidP="0096018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color w:val="auto"/>
                <w:sz w:val="24"/>
                <w:szCs w:val="24"/>
              </w:rPr>
            </w:pPr>
            <w:r w:rsidRPr="007E712F">
              <w:rPr>
                <w:rFonts w:asciiTheme="majorHAnsi" w:hAnsiTheme="majorHAnsi" w:cs="Arial"/>
                <w:color w:val="auto"/>
                <w:sz w:val="24"/>
                <w:szCs w:val="24"/>
              </w:rPr>
              <w:t>10 de Junio de 2014</w:t>
            </w:r>
          </w:p>
        </w:tc>
      </w:tr>
      <w:tr w:rsidR="007E712F" w:rsidRPr="007E712F" w:rsidTr="00960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B707B" w:rsidRPr="007E712F" w:rsidRDefault="009B707B" w:rsidP="00960182">
            <w:pPr>
              <w:pStyle w:val="Prrafodelista"/>
              <w:ind w:left="0"/>
              <w:jc w:val="center"/>
              <w:rPr>
                <w:rFonts w:asciiTheme="majorHAnsi" w:hAnsiTheme="majorHAnsi" w:cs="Arial"/>
                <w:color w:val="auto"/>
                <w:sz w:val="24"/>
                <w:szCs w:val="24"/>
              </w:rPr>
            </w:pPr>
            <w:r w:rsidRPr="007E712F">
              <w:rPr>
                <w:rFonts w:asciiTheme="majorHAnsi" w:hAnsiTheme="majorHAnsi" w:cs="Arial"/>
                <w:color w:val="auto"/>
                <w:sz w:val="24"/>
                <w:szCs w:val="24"/>
              </w:rPr>
              <w:t>Jefe del Proyecto</w:t>
            </w:r>
          </w:p>
        </w:tc>
        <w:tc>
          <w:tcPr>
            <w:tcW w:w="0" w:type="auto"/>
            <w:vAlign w:val="center"/>
          </w:tcPr>
          <w:p w:rsidR="009B707B" w:rsidRPr="007E712F" w:rsidRDefault="009B707B" w:rsidP="0096018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auto"/>
                <w:sz w:val="24"/>
                <w:szCs w:val="24"/>
              </w:rPr>
            </w:pPr>
            <w:proofErr w:type="spellStart"/>
            <w:r w:rsidRPr="007E712F">
              <w:rPr>
                <w:rFonts w:asciiTheme="majorHAnsi" w:hAnsiTheme="majorHAnsi" w:cs="Arial"/>
                <w:color w:val="auto"/>
                <w:sz w:val="24"/>
                <w:szCs w:val="24"/>
              </w:rPr>
              <w:t>Lenis</w:t>
            </w:r>
            <w:proofErr w:type="spellEnd"/>
            <w:r w:rsidRPr="007E712F">
              <w:rPr>
                <w:rFonts w:asciiTheme="majorHAnsi" w:hAnsiTheme="majorHAnsi" w:cs="Arial"/>
                <w:color w:val="auto"/>
                <w:sz w:val="24"/>
                <w:szCs w:val="24"/>
              </w:rPr>
              <w:t xml:space="preserve"> Wong</w:t>
            </w:r>
          </w:p>
        </w:tc>
      </w:tr>
    </w:tbl>
    <w:p w:rsidR="00927185" w:rsidRPr="007E712F" w:rsidRDefault="00927185" w:rsidP="00927185">
      <w:pPr>
        <w:pStyle w:val="Ttulo1"/>
        <w:numPr>
          <w:ilvl w:val="0"/>
          <w:numId w:val="0"/>
        </w:numPr>
        <w:ind w:left="720"/>
        <w:rPr>
          <w:rFonts w:asciiTheme="majorHAnsi" w:hAnsiTheme="majorHAnsi"/>
        </w:rPr>
      </w:pPr>
    </w:p>
    <w:p w:rsidR="00927185" w:rsidRPr="007E712F" w:rsidRDefault="00927185" w:rsidP="00927185">
      <w:pPr>
        <w:pStyle w:val="Ttulo1"/>
        <w:numPr>
          <w:ilvl w:val="0"/>
          <w:numId w:val="0"/>
        </w:numPr>
        <w:ind w:left="720"/>
        <w:rPr>
          <w:rFonts w:asciiTheme="majorHAnsi" w:hAnsiTheme="majorHAnsi"/>
        </w:rPr>
      </w:pPr>
    </w:p>
    <w:p w:rsidR="00D42AF6" w:rsidRPr="007E712F" w:rsidRDefault="009B707B">
      <w:pPr>
        <w:pStyle w:val="Ttulo1"/>
        <w:rPr>
          <w:rFonts w:asciiTheme="majorHAnsi" w:hAnsiTheme="majorHAnsi"/>
        </w:rPr>
      </w:pPr>
      <w:bookmarkStart w:id="2" w:name="_Toc390001883"/>
      <w:r w:rsidRPr="007E712F">
        <w:rPr>
          <w:rFonts w:asciiTheme="majorHAnsi" w:hAnsiTheme="majorHAnsi"/>
        </w:rPr>
        <w:t>Ámbito del Proyecto</w:t>
      </w:r>
      <w:bookmarkEnd w:id="2"/>
    </w:p>
    <w:p w:rsidR="007E712F" w:rsidRPr="007E712F" w:rsidRDefault="007E712F" w:rsidP="00EB38EA">
      <w:pPr>
        <w:pStyle w:val="Ttulo2"/>
        <w:rPr>
          <w:rFonts w:asciiTheme="majorHAnsi" w:hAnsiTheme="majorHAnsi"/>
        </w:rPr>
      </w:pPr>
      <w:bookmarkStart w:id="3" w:name="_Toc390001884"/>
      <w:r w:rsidRPr="007E712F">
        <w:rPr>
          <w:rFonts w:asciiTheme="majorHAnsi" w:hAnsiTheme="majorHAnsi"/>
        </w:rPr>
        <w:t>Descripción del Proyecto</w:t>
      </w:r>
      <w:bookmarkEnd w:id="3"/>
    </w:p>
    <w:p w:rsidR="007E712F" w:rsidRPr="007E712F" w:rsidRDefault="007E712F" w:rsidP="007E712F">
      <w:pPr>
        <w:pStyle w:val="Prrafodelista"/>
        <w:ind w:left="993"/>
        <w:outlineLvl w:val="1"/>
        <w:rPr>
          <w:rFonts w:asciiTheme="majorHAnsi" w:hAnsiTheme="majorHAnsi" w:cs="Arial"/>
          <w:color w:val="auto"/>
        </w:rPr>
      </w:pPr>
      <w:bookmarkStart w:id="4" w:name="_Toc384099489"/>
      <w:r w:rsidRPr="007E712F">
        <w:rPr>
          <w:rFonts w:asciiTheme="majorHAnsi" w:hAnsiTheme="majorHAnsi" w:cs="Arial"/>
          <w:color w:val="auto"/>
        </w:rPr>
        <w:t>El proyecto “Sistema de Subastas, es un sistema que permite realizar subastas vía web con diversos usuarios.</w:t>
      </w:r>
      <w:bookmarkEnd w:id="4"/>
    </w:p>
    <w:p w:rsidR="007E712F" w:rsidRPr="007E712F" w:rsidRDefault="007E712F" w:rsidP="007E712F">
      <w:pPr>
        <w:pStyle w:val="Ttulo2"/>
        <w:rPr>
          <w:rFonts w:asciiTheme="majorHAnsi" w:hAnsiTheme="majorHAnsi"/>
        </w:rPr>
      </w:pPr>
      <w:bookmarkStart w:id="5" w:name="_Toc390001885"/>
      <w:r w:rsidRPr="007E712F">
        <w:rPr>
          <w:rFonts w:asciiTheme="majorHAnsi" w:hAnsiTheme="majorHAnsi"/>
        </w:rPr>
        <w:t>Alcance del Proyecto</w:t>
      </w:r>
      <w:bookmarkEnd w:id="5"/>
    </w:p>
    <w:p w:rsidR="007E712F" w:rsidRPr="007E712F" w:rsidRDefault="007E712F" w:rsidP="007E712F">
      <w:pPr>
        <w:tabs>
          <w:tab w:val="num" w:pos="1080"/>
        </w:tabs>
        <w:ind w:left="993"/>
        <w:jc w:val="both"/>
        <w:rPr>
          <w:rFonts w:asciiTheme="majorHAnsi" w:eastAsia="Arial" w:hAnsiTheme="majorHAnsi" w:cs="Arial"/>
        </w:rPr>
      </w:pPr>
      <w:r w:rsidRPr="007E712F">
        <w:rPr>
          <w:rFonts w:asciiTheme="majorHAnsi" w:eastAsia="Arial" w:hAnsiTheme="majorHAnsi" w:cs="Arial"/>
        </w:rPr>
        <w:t>El alcance del proyecto se delimita a cuatro procesos identificados como principales.</w:t>
      </w:r>
    </w:p>
    <w:p w:rsidR="007E712F" w:rsidRPr="007E712F" w:rsidRDefault="007E712F" w:rsidP="007E712F">
      <w:pPr>
        <w:tabs>
          <w:tab w:val="num" w:pos="1080"/>
        </w:tabs>
        <w:ind w:left="993"/>
        <w:jc w:val="both"/>
        <w:rPr>
          <w:rFonts w:asciiTheme="majorHAnsi" w:eastAsia="Arial" w:hAnsiTheme="majorHAnsi" w:cs="Arial"/>
        </w:rPr>
      </w:pPr>
    </w:p>
    <w:p w:rsidR="007E712F" w:rsidRPr="007E712F" w:rsidRDefault="007E712F" w:rsidP="007E712F">
      <w:pPr>
        <w:tabs>
          <w:tab w:val="num" w:pos="1080"/>
        </w:tabs>
        <w:ind w:left="993"/>
        <w:jc w:val="both"/>
        <w:rPr>
          <w:rFonts w:asciiTheme="majorHAnsi" w:eastAsia="Arial" w:hAnsiTheme="majorHAnsi" w:cs="Arial"/>
        </w:rPr>
      </w:pPr>
      <w:r w:rsidRPr="007E712F">
        <w:rPr>
          <w:rFonts w:asciiTheme="majorHAnsi" w:eastAsia="Arial" w:hAnsiTheme="majorHAnsi" w:cs="Arial"/>
        </w:rPr>
        <w:t>El sistema permite:</w:t>
      </w:r>
    </w:p>
    <w:p w:rsidR="007E712F" w:rsidRPr="007E712F" w:rsidRDefault="007E712F" w:rsidP="007E712F">
      <w:pPr>
        <w:tabs>
          <w:tab w:val="num" w:pos="993"/>
        </w:tabs>
        <w:ind w:left="993"/>
        <w:jc w:val="both"/>
        <w:rPr>
          <w:rFonts w:asciiTheme="majorHAnsi" w:eastAsia="Arial" w:hAnsiTheme="majorHAnsi" w:cs="Arial"/>
        </w:rPr>
      </w:pPr>
    </w:p>
    <w:p w:rsidR="007E712F" w:rsidRPr="007E712F" w:rsidRDefault="007E712F" w:rsidP="007E712F">
      <w:pPr>
        <w:widowControl/>
        <w:numPr>
          <w:ilvl w:val="1"/>
          <w:numId w:val="32"/>
        </w:numPr>
        <w:spacing w:line="240" w:lineRule="auto"/>
        <w:jc w:val="both"/>
        <w:rPr>
          <w:rFonts w:asciiTheme="majorHAnsi" w:eastAsia="Arial" w:hAnsiTheme="majorHAnsi" w:cs="Arial"/>
        </w:rPr>
      </w:pPr>
      <w:r w:rsidRPr="007E712F">
        <w:rPr>
          <w:rFonts w:asciiTheme="majorHAnsi" w:eastAsia="Arial" w:hAnsiTheme="majorHAnsi" w:cs="Arial"/>
        </w:rPr>
        <w:t>Tener una lista actualizada de los productos y las ofertas realizadas.</w:t>
      </w:r>
    </w:p>
    <w:p w:rsidR="007E712F" w:rsidRPr="007E712F" w:rsidRDefault="007E712F" w:rsidP="007E712F">
      <w:pPr>
        <w:widowControl/>
        <w:numPr>
          <w:ilvl w:val="1"/>
          <w:numId w:val="32"/>
        </w:numPr>
        <w:spacing w:line="240" w:lineRule="auto"/>
        <w:jc w:val="both"/>
        <w:rPr>
          <w:rFonts w:asciiTheme="majorHAnsi" w:eastAsia="Arial" w:hAnsiTheme="majorHAnsi" w:cs="Arial"/>
        </w:rPr>
      </w:pPr>
      <w:r w:rsidRPr="007E712F">
        <w:rPr>
          <w:rFonts w:asciiTheme="majorHAnsi" w:eastAsia="Arial" w:hAnsiTheme="majorHAnsi" w:cs="Arial"/>
        </w:rPr>
        <w:t>Creación de cuentas para usuarios con un usuario y contraseña</w:t>
      </w:r>
    </w:p>
    <w:p w:rsidR="007E712F" w:rsidRPr="007E712F" w:rsidRDefault="007E712F" w:rsidP="007E712F">
      <w:pPr>
        <w:widowControl/>
        <w:numPr>
          <w:ilvl w:val="1"/>
          <w:numId w:val="32"/>
        </w:numPr>
        <w:spacing w:line="240" w:lineRule="auto"/>
        <w:jc w:val="both"/>
        <w:rPr>
          <w:rFonts w:asciiTheme="majorHAnsi" w:eastAsia="Arial" w:hAnsiTheme="majorHAnsi" w:cs="Arial"/>
        </w:rPr>
      </w:pPr>
      <w:r w:rsidRPr="007E712F">
        <w:rPr>
          <w:rFonts w:asciiTheme="majorHAnsi" w:eastAsia="Arial" w:hAnsiTheme="majorHAnsi" w:cs="Arial"/>
        </w:rPr>
        <w:t>Subasta de productos.</w:t>
      </w:r>
    </w:p>
    <w:p w:rsidR="007E712F" w:rsidRPr="007E712F" w:rsidRDefault="007E712F" w:rsidP="007E712F">
      <w:pPr>
        <w:widowControl/>
        <w:numPr>
          <w:ilvl w:val="1"/>
          <w:numId w:val="32"/>
        </w:numPr>
        <w:spacing w:line="240" w:lineRule="auto"/>
        <w:jc w:val="both"/>
        <w:rPr>
          <w:rFonts w:asciiTheme="majorHAnsi" w:eastAsia="Arial" w:hAnsiTheme="majorHAnsi" w:cs="Arial"/>
        </w:rPr>
      </w:pPr>
      <w:r w:rsidRPr="007E712F">
        <w:rPr>
          <w:rFonts w:asciiTheme="majorHAnsi" w:eastAsia="Arial" w:hAnsiTheme="majorHAnsi" w:cs="Arial"/>
        </w:rPr>
        <w:t>Ofertas realizadas por cada producto.</w:t>
      </w:r>
    </w:p>
    <w:p w:rsidR="007E712F" w:rsidRPr="007E712F" w:rsidRDefault="007E712F" w:rsidP="007E712F">
      <w:pPr>
        <w:rPr>
          <w:rFonts w:asciiTheme="majorHAnsi" w:hAnsiTheme="majorHAnsi"/>
        </w:rPr>
      </w:pPr>
    </w:p>
    <w:p w:rsidR="007E712F" w:rsidRPr="007E712F" w:rsidRDefault="007E712F" w:rsidP="007E712F">
      <w:pPr>
        <w:pStyle w:val="Ttulo2"/>
        <w:rPr>
          <w:rFonts w:asciiTheme="majorHAnsi" w:hAnsiTheme="majorHAnsi"/>
        </w:rPr>
      </w:pPr>
      <w:bookmarkStart w:id="6" w:name="_Toc390001886"/>
      <w:r w:rsidRPr="007E712F">
        <w:rPr>
          <w:rFonts w:asciiTheme="majorHAnsi" w:hAnsiTheme="majorHAnsi"/>
        </w:rPr>
        <w:t>Objetivos del Proyecto</w:t>
      </w:r>
      <w:bookmarkEnd w:id="6"/>
    </w:p>
    <w:p w:rsidR="007E712F" w:rsidRPr="007E712F" w:rsidRDefault="007E712F" w:rsidP="007E712F">
      <w:pPr>
        <w:widowControl/>
        <w:numPr>
          <w:ilvl w:val="1"/>
          <w:numId w:val="32"/>
        </w:numPr>
        <w:spacing w:line="240" w:lineRule="auto"/>
        <w:jc w:val="both"/>
        <w:rPr>
          <w:rFonts w:asciiTheme="majorHAnsi" w:eastAsia="Arial" w:hAnsiTheme="majorHAnsi" w:cs="Arial"/>
        </w:rPr>
      </w:pPr>
      <w:r w:rsidRPr="007E712F">
        <w:rPr>
          <w:rFonts w:asciiTheme="majorHAnsi" w:eastAsia="Arial" w:hAnsiTheme="majorHAnsi" w:cs="Arial"/>
        </w:rPr>
        <w:t>Realizar la venta de productos a través de un sistema vía web el cual se subastará productos de uno o varios usuarios para hacer efectiva la compra de este, brindando facilidad en la venta de productos de cada usuario previamente registrado.</w:t>
      </w:r>
    </w:p>
    <w:p w:rsidR="007E712F" w:rsidRPr="007E712F" w:rsidRDefault="007E712F" w:rsidP="007E712F">
      <w:pPr>
        <w:spacing w:line="240" w:lineRule="auto"/>
        <w:jc w:val="both"/>
        <w:rPr>
          <w:rFonts w:asciiTheme="majorHAnsi" w:eastAsia="Arial" w:hAnsiTheme="majorHAnsi" w:cs="Arial"/>
        </w:rPr>
      </w:pPr>
    </w:p>
    <w:p w:rsidR="007E712F" w:rsidRPr="007E712F" w:rsidRDefault="007E712F" w:rsidP="007E712F">
      <w:pPr>
        <w:rPr>
          <w:rFonts w:asciiTheme="majorHAnsi" w:hAnsiTheme="majorHAnsi"/>
        </w:rPr>
      </w:pPr>
    </w:p>
    <w:p w:rsidR="007E712F" w:rsidRPr="007E712F" w:rsidRDefault="007E712F" w:rsidP="007E712F">
      <w:pPr>
        <w:pStyle w:val="Ttulo1"/>
        <w:rPr>
          <w:rFonts w:asciiTheme="majorHAnsi" w:hAnsiTheme="majorHAnsi"/>
        </w:rPr>
      </w:pPr>
      <w:bookmarkStart w:id="7" w:name="_Toc390001887"/>
      <w:r w:rsidRPr="007E712F">
        <w:rPr>
          <w:rFonts w:asciiTheme="majorHAnsi" w:hAnsiTheme="majorHAnsi"/>
        </w:rPr>
        <w:lastRenderedPageBreak/>
        <w:t>Estructura de Tareas</w:t>
      </w:r>
      <w:bookmarkEnd w:id="7"/>
    </w:p>
    <w:p w:rsidR="007E712F" w:rsidRPr="007E712F" w:rsidRDefault="007E712F" w:rsidP="007E712F">
      <w:pPr>
        <w:pStyle w:val="Ttulo2"/>
        <w:rPr>
          <w:rFonts w:asciiTheme="majorHAnsi" w:hAnsiTheme="majorHAnsi"/>
        </w:rPr>
      </w:pPr>
      <w:bookmarkStart w:id="8" w:name="_Toc390001888"/>
      <w:r w:rsidRPr="007E712F">
        <w:rPr>
          <w:rFonts w:asciiTheme="majorHAnsi" w:hAnsiTheme="majorHAnsi"/>
        </w:rPr>
        <w:t>WBS</w:t>
      </w:r>
      <w:bookmarkEnd w:id="8"/>
    </w:p>
    <w:p w:rsidR="007E712F" w:rsidRPr="007E712F" w:rsidRDefault="007E712F" w:rsidP="007E712F">
      <w:pPr>
        <w:rPr>
          <w:rFonts w:asciiTheme="majorHAnsi" w:hAnsiTheme="majorHAnsi"/>
        </w:rPr>
      </w:pPr>
      <w:r w:rsidRPr="007E712F">
        <w:rPr>
          <w:rFonts w:asciiTheme="majorHAnsi" w:hAnsiTheme="majorHAnsi" w:cs="Arial"/>
          <w:b/>
          <w:noProof/>
          <w:sz w:val="32"/>
          <w:szCs w:val="32"/>
          <w:lang w:eastAsia="es-PE"/>
        </w:rPr>
        <w:drawing>
          <wp:inline distT="0" distB="0" distL="0" distR="0" wp14:anchorId="130A011D" wp14:editId="01D97321">
            <wp:extent cx="5943600" cy="3524007"/>
            <wp:effectExtent l="0" t="38100" r="0" b="3873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7E712F" w:rsidRPr="007E712F" w:rsidRDefault="007E712F" w:rsidP="007E712F">
      <w:pPr>
        <w:pStyle w:val="Ttulo2"/>
        <w:numPr>
          <w:ilvl w:val="0"/>
          <w:numId w:val="0"/>
        </w:numPr>
        <w:rPr>
          <w:rFonts w:asciiTheme="majorHAnsi" w:hAnsiTheme="majorHAnsi"/>
        </w:rPr>
      </w:pPr>
    </w:p>
    <w:p w:rsidR="007E712F" w:rsidRPr="007E712F" w:rsidRDefault="007E712F" w:rsidP="007E712F">
      <w:pPr>
        <w:rPr>
          <w:rFonts w:asciiTheme="majorHAnsi" w:hAnsiTheme="majorHAnsi"/>
        </w:rPr>
      </w:pPr>
    </w:p>
    <w:p w:rsidR="007E712F" w:rsidRPr="007E712F" w:rsidRDefault="007E712F" w:rsidP="007E712F">
      <w:pPr>
        <w:pStyle w:val="Ttulo2"/>
        <w:numPr>
          <w:ilvl w:val="0"/>
          <w:numId w:val="0"/>
        </w:numPr>
        <w:rPr>
          <w:rFonts w:asciiTheme="majorHAnsi" w:hAnsiTheme="majorHAnsi"/>
        </w:rPr>
      </w:pPr>
    </w:p>
    <w:p w:rsidR="007E712F" w:rsidRPr="007E712F" w:rsidRDefault="007E712F" w:rsidP="007E712F">
      <w:pPr>
        <w:rPr>
          <w:rFonts w:asciiTheme="majorHAnsi" w:hAnsiTheme="majorHAnsi"/>
        </w:rPr>
      </w:pPr>
    </w:p>
    <w:p w:rsidR="00927185" w:rsidRPr="007E712F" w:rsidRDefault="007E712F" w:rsidP="007E712F">
      <w:pPr>
        <w:pStyle w:val="Ttulo1"/>
        <w:rPr>
          <w:rFonts w:asciiTheme="majorHAnsi" w:hAnsiTheme="majorHAnsi"/>
        </w:rPr>
      </w:pPr>
      <w:bookmarkStart w:id="9" w:name="_Toc390001889"/>
      <w:r w:rsidRPr="007E712F">
        <w:rPr>
          <w:rFonts w:asciiTheme="majorHAnsi" w:hAnsiTheme="majorHAnsi"/>
        </w:rPr>
        <w:lastRenderedPageBreak/>
        <w:t>Cronograma</w:t>
      </w:r>
      <w:bookmarkEnd w:id="9"/>
    </w:p>
    <w:p w:rsidR="007E712F" w:rsidRPr="007E712F" w:rsidRDefault="007E712F" w:rsidP="007E712F">
      <w:pPr>
        <w:rPr>
          <w:rFonts w:asciiTheme="majorHAnsi" w:hAnsiTheme="majorHAnsi"/>
        </w:rPr>
      </w:pPr>
      <w:r w:rsidRPr="007E712F">
        <w:rPr>
          <w:rFonts w:asciiTheme="majorHAnsi" w:hAnsiTheme="majorHAnsi"/>
          <w:noProof/>
          <w:lang w:eastAsia="es-PE"/>
        </w:rPr>
        <w:drawing>
          <wp:inline distT="0" distB="0" distL="0" distR="0" wp14:anchorId="0E22784E" wp14:editId="5B6E0E78">
            <wp:extent cx="5600145" cy="3333750"/>
            <wp:effectExtent l="0" t="0" r="635" b="0"/>
            <wp:docPr id="2" name="Imagen 2" descr="C:\Users\Fiorela\Desktop\Cronograma-Proye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orela\Desktop\Cronograma-Proyect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4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712F" w:rsidRPr="007E712F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1E0" w:rsidRDefault="002F41E0">
      <w:pPr>
        <w:spacing w:line="240" w:lineRule="auto"/>
      </w:pPr>
      <w:r>
        <w:separator/>
      </w:r>
    </w:p>
  </w:endnote>
  <w:endnote w:type="continuationSeparator" w:id="0">
    <w:p w:rsidR="002F41E0" w:rsidRDefault="002F41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AF6" w:rsidRDefault="00A1701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42AF6" w:rsidRDefault="00D42AF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2AF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2AF6" w:rsidRDefault="00D42AF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2AF6" w:rsidRDefault="002F41E0" w:rsidP="004E3330">
          <w:pPr>
            <w:jc w:val="center"/>
          </w:pP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B04545">
            <w:t>FISIDEVELOPS</w:t>
          </w:r>
          <w:r>
            <w:fldChar w:fldCharType="end"/>
          </w:r>
          <w:r w:rsidR="00A17013">
            <w:t xml:space="preserve">, </w:t>
          </w:r>
          <w:r w:rsidR="00A17013">
            <w:fldChar w:fldCharType="begin"/>
          </w:r>
          <w:r w:rsidR="00A17013">
            <w:instrText xml:space="preserve"> DATE \@ "yyyy" </w:instrText>
          </w:r>
          <w:r w:rsidR="00A17013">
            <w:fldChar w:fldCharType="separate"/>
          </w:r>
          <w:r w:rsidR="00996337">
            <w:rPr>
              <w:noProof/>
            </w:rPr>
            <w:t>2014</w:t>
          </w:r>
          <w:r w:rsidR="00A17013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2AF6" w:rsidRDefault="00A17013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E712F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7E712F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D42AF6" w:rsidRDefault="00D42AF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AF6" w:rsidRDefault="00D42A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1E0" w:rsidRDefault="002F41E0">
      <w:pPr>
        <w:spacing w:line="240" w:lineRule="auto"/>
      </w:pPr>
      <w:r>
        <w:separator/>
      </w:r>
    </w:p>
  </w:footnote>
  <w:footnote w:type="continuationSeparator" w:id="0">
    <w:p w:rsidR="002F41E0" w:rsidRDefault="002F41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AF6" w:rsidRDefault="00D42AF6">
    <w:pPr>
      <w:rPr>
        <w:sz w:val="24"/>
      </w:rPr>
    </w:pPr>
  </w:p>
  <w:p w:rsidR="00D42AF6" w:rsidRDefault="007352EA" w:rsidP="007352EA">
    <w:pPr>
      <w:pBdr>
        <w:top w:val="single" w:sz="6" w:space="21" w:color="auto"/>
      </w:pBdr>
      <w:rPr>
        <w:sz w:val="24"/>
      </w:rPr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17CDCBA2" wp14:editId="4D09BD4C">
          <wp:simplePos x="0" y="0"/>
          <wp:positionH relativeFrom="margin">
            <wp:posOffset>114300</wp:posOffset>
          </wp:positionH>
          <wp:positionV relativeFrom="paragraph">
            <wp:posOffset>60325</wp:posOffset>
          </wp:positionV>
          <wp:extent cx="2312545" cy="828675"/>
          <wp:effectExtent l="0" t="0" r="0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ISIDEVELOP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254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42AF6" w:rsidRDefault="00A170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1E068C">
      <w:rPr>
        <w:rFonts w:ascii="Arial" w:hAnsi="Arial"/>
        <w:b/>
        <w:sz w:val="36"/>
      </w:rPr>
      <w:t>FISIDEVELOP</w:t>
    </w:r>
    <w:r>
      <w:rPr>
        <w:rFonts w:ascii="Arial" w:hAnsi="Arial"/>
        <w:b/>
        <w:sz w:val="36"/>
      </w:rPr>
      <w:fldChar w:fldCharType="end"/>
    </w:r>
  </w:p>
  <w:p w:rsidR="00D42AF6" w:rsidRDefault="00D42AF6">
    <w:pPr>
      <w:pBdr>
        <w:bottom w:val="single" w:sz="6" w:space="1" w:color="auto"/>
      </w:pBdr>
      <w:jc w:val="right"/>
      <w:rPr>
        <w:sz w:val="24"/>
      </w:rPr>
    </w:pPr>
  </w:p>
  <w:p w:rsidR="00D42AF6" w:rsidRDefault="00D42AF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42AF6" w:rsidTr="00CD3388">
      <w:tc>
        <w:tcPr>
          <w:tcW w:w="6379" w:type="dxa"/>
        </w:tcPr>
        <w:p w:rsidR="00D42AF6" w:rsidRDefault="002F41E0" w:rsidP="00071A5D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1E068C">
            <w:t>FISIDEVELOP</w:t>
          </w:r>
          <w:r>
            <w:fldChar w:fldCharType="end"/>
          </w:r>
        </w:p>
      </w:tc>
      <w:tc>
        <w:tcPr>
          <w:tcW w:w="3179" w:type="dxa"/>
        </w:tcPr>
        <w:p w:rsidR="00D42AF6" w:rsidRDefault="00A17013" w:rsidP="00011EB9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011EB9">
            <w:t xml:space="preserve"> Versión:           </w:t>
          </w:r>
          <w:r>
            <w:t>1.0</w:t>
          </w:r>
        </w:p>
      </w:tc>
    </w:tr>
    <w:tr w:rsidR="00D42AF6" w:rsidTr="00CD3388">
      <w:tc>
        <w:tcPr>
          <w:tcW w:w="6379" w:type="dxa"/>
        </w:tcPr>
        <w:p w:rsidR="00D42AF6" w:rsidRDefault="00011EB9" w:rsidP="00996337">
          <w:r>
            <w:t xml:space="preserve">Documento </w:t>
          </w:r>
          <w:r w:rsidR="00996337">
            <w:t>Plan de Gestión de Proyecto</w:t>
          </w:r>
        </w:p>
      </w:tc>
      <w:tc>
        <w:tcPr>
          <w:tcW w:w="3179" w:type="dxa"/>
        </w:tcPr>
        <w:p w:rsidR="00D42AF6" w:rsidRDefault="00011EB9" w:rsidP="00996337">
          <w:r>
            <w:t xml:space="preserve">  Date:  </w:t>
          </w:r>
          <w:r w:rsidR="00996337">
            <w:t>30/03</w:t>
          </w:r>
          <w:r w:rsidR="001E068C">
            <w:t>/2014</w:t>
          </w:r>
        </w:p>
      </w:tc>
    </w:tr>
  </w:tbl>
  <w:p w:rsidR="00D42AF6" w:rsidRDefault="00D42AF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AF6" w:rsidRDefault="00D42A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6847957"/>
    <w:multiLevelType w:val="hybridMultilevel"/>
    <w:tmpl w:val="C25E0E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CB75246"/>
    <w:multiLevelType w:val="hybridMultilevel"/>
    <w:tmpl w:val="F90616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907B62"/>
    <w:multiLevelType w:val="hybridMultilevel"/>
    <w:tmpl w:val="65A83764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E95EB7"/>
    <w:multiLevelType w:val="hybridMultilevel"/>
    <w:tmpl w:val="AB7E9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11464FD"/>
    <w:multiLevelType w:val="hybridMultilevel"/>
    <w:tmpl w:val="39DC06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66C2A0C"/>
    <w:multiLevelType w:val="hybridMultilevel"/>
    <w:tmpl w:val="6DDA9EE8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35454D"/>
    <w:multiLevelType w:val="hybridMultilevel"/>
    <w:tmpl w:val="A2DEC5D6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192630"/>
    <w:multiLevelType w:val="hybridMultilevel"/>
    <w:tmpl w:val="8418EB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A9568AE"/>
    <w:multiLevelType w:val="hybridMultilevel"/>
    <w:tmpl w:val="4A38C134"/>
    <w:lvl w:ilvl="0" w:tplc="59207A54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  <w:b w:val="0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C5318D"/>
    <w:multiLevelType w:val="hybridMultilevel"/>
    <w:tmpl w:val="6C160E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CF1A8D"/>
    <w:multiLevelType w:val="multilevel"/>
    <w:tmpl w:val="B678D26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1"/>
  </w:num>
  <w:num w:numId="5">
    <w:abstractNumId w:val="20"/>
  </w:num>
  <w:num w:numId="6">
    <w:abstractNumId w:val="19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27"/>
  </w:num>
  <w:num w:numId="10">
    <w:abstractNumId w:val="4"/>
  </w:num>
  <w:num w:numId="11">
    <w:abstractNumId w:val="15"/>
  </w:num>
  <w:num w:numId="12">
    <w:abstractNumId w:val="13"/>
  </w:num>
  <w:num w:numId="13">
    <w:abstractNumId w:val="26"/>
  </w:num>
  <w:num w:numId="14">
    <w:abstractNumId w:val="12"/>
  </w:num>
  <w:num w:numId="15">
    <w:abstractNumId w:val="6"/>
  </w:num>
  <w:num w:numId="16">
    <w:abstractNumId w:val="25"/>
  </w:num>
  <w:num w:numId="17">
    <w:abstractNumId w:val="18"/>
  </w:num>
  <w:num w:numId="18">
    <w:abstractNumId w:val="8"/>
  </w:num>
  <w:num w:numId="19">
    <w:abstractNumId w:val="17"/>
  </w:num>
  <w:num w:numId="20">
    <w:abstractNumId w:val="11"/>
  </w:num>
  <w:num w:numId="21">
    <w:abstractNumId w:val="23"/>
  </w:num>
  <w:num w:numId="22">
    <w:abstractNumId w:val="10"/>
  </w:num>
  <w:num w:numId="23">
    <w:abstractNumId w:val="16"/>
  </w:num>
  <w:num w:numId="24">
    <w:abstractNumId w:val="7"/>
  </w:num>
  <w:num w:numId="25">
    <w:abstractNumId w:val="5"/>
  </w:num>
  <w:num w:numId="26">
    <w:abstractNumId w:val="9"/>
  </w:num>
  <w:num w:numId="27">
    <w:abstractNumId w:val="28"/>
  </w:num>
  <w:num w:numId="28">
    <w:abstractNumId w:val="24"/>
  </w:num>
  <w:num w:numId="29">
    <w:abstractNumId w:val="22"/>
  </w:num>
  <w:num w:numId="30">
    <w:abstractNumId w:val="21"/>
  </w:num>
  <w:num w:numId="31">
    <w:abstractNumId w:val="30"/>
  </w:num>
  <w:num w:numId="32">
    <w:abstractNumId w:val="2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5D"/>
    <w:rsid w:val="00011EB9"/>
    <w:rsid w:val="00071A5D"/>
    <w:rsid w:val="001E068C"/>
    <w:rsid w:val="001F72CD"/>
    <w:rsid w:val="0025323F"/>
    <w:rsid w:val="0028535D"/>
    <w:rsid w:val="002F41E0"/>
    <w:rsid w:val="003D3600"/>
    <w:rsid w:val="004E3330"/>
    <w:rsid w:val="007352EA"/>
    <w:rsid w:val="007E712F"/>
    <w:rsid w:val="00927185"/>
    <w:rsid w:val="00996337"/>
    <w:rsid w:val="009B707B"/>
    <w:rsid w:val="00A17013"/>
    <w:rsid w:val="00B04545"/>
    <w:rsid w:val="00CD3388"/>
    <w:rsid w:val="00D42AF6"/>
    <w:rsid w:val="00EF07A6"/>
    <w:rsid w:val="00FE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F8E8FF-4443-460C-B051-BE5DB0C1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link w:val="SubttuloCar"/>
    <w:uiPriority w:val="11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04545"/>
    <w:rPr>
      <w:rFonts w:ascii="Arial" w:hAnsi="Arial"/>
      <w:i/>
      <w:sz w:val="36"/>
      <w:lang w:val="en-AU" w:eastAsia="en-US"/>
    </w:rPr>
  </w:style>
  <w:style w:type="paragraph" w:styleId="Prrafodelista">
    <w:name w:val="List Paragraph"/>
    <w:basedOn w:val="Normal"/>
    <w:uiPriority w:val="34"/>
    <w:unhideWhenUsed/>
    <w:qFormat/>
    <w:rsid w:val="00B04545"/>
    <w:pPr>
      <w:widowControl/>
      <w:spacing w:after="320" w:line="300" w:lineRule="auto"/>
      <w:ind w:left="720"/>
      <w:contextualSpacing/>
    </w:pPr>
    <w:rPr>
      <w:rFonts w:asciiTheme="minorHAnsi" w:eastAsiaTheme="minorEastAsia" w:hAnsiTheme="minorHAnsi" w:cstheme="minorBidi"/>
      <w:color w:val="44546A" w:themeColor="text2"/>
      <w:lang w:eastAsia="ja-JP"/>
    </w:rPr>
  </w:style>
  <w:style w:type="table" w:customStyle="1" w:styleId="Listaclara1">
    <w:name w:val="Lista clara1"/>
    <w:basedOn w:val="Tablanormal"/>
    <w:uiPriority w:val="61"/>
    <w:rsid w:val="00B04545"/>
    <w:rPr>
      <w:rFonts w:asciiTheme="minorHAnsi" w:eastAsiaTheme="minorEastAsia" w:hAnsiTheme="minorHAnsi" w:cstheme="minorBidi"/>
      <w:color w:val="44546A" w:themeColor="text2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Fuentedeprrafopredeter"/>
    <w:rsid w:val="00B04545"/>
  </w:style>
  <w:style w:type="table" w:styleId="Listamedia2-nfasis5">
    <w:name w:val="Medium List 2 Accent 5"/>
    <w:basedOn w:val="Tablanormal"/>
    <w:uiPriority w:val="66"/>
    <w:rsid w:val="009B707B"/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diagramData" Target="diagrams/data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\Desktop\Formato%20de%20documentos\rup_ibpln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929255C-2D27-4384-868A-C17BC7B30175}" type="doc">
      <dgm:prSet loTypeId="urn:microsoft.com/office/officeart/2005/8/layout/orgChart1" loCatId="hierarchy" qsTypeId="urn:microsoft.com/office/officeart/2005/8/quickstyle/simple3" qsCatId="simple" csTypeId="urn:microsoft.com/office/officeart/2005/8/colors/colorful2" csCatId="colorful" phldr="1"/>
      <dgm:spPr/>
      <dgm:t>
        <a:bodyPr/>
        <a:lstStyle/>
        <a:p>
          <a:endParaRPr lang="es-PE"/>
        </a:p>
      </dgm:t>
    </dgm:pt>
    <dgm:pt modelId="{BB52F213-0518-45A7-BA5E-581BA009E50C}">
      <dgm:prSet phldrT="[Texto]"/>
      <dgm:spPr/>
      <dgm:t>
        <a:bodyPr/>
        <a:lstStyle/>
        <a:p>
          <a:r>
            <a:rPr lang="es-PE"/>
            <a:t>EDT</a:t>
          </a:r>
        </a:p>
      </dgm:t>
    </dgm:pt>
    <dgm:pt modelId="{0ECBB717-1F95-42F8-8C11-50A98EEDF9F7}" type="parTrans" cxnId="{BA07A0BE-6D07-4FCF-B4AB-64EBF55D1E47}">
      <dgm:prSet/>
      <dgm:spPr/>
      <dgm:t>
        <a:bodyPr/>
        <a:lstStyle/>
        <a:p>
          <a:endParaRPr lang="es-PE"/>
        </a:p>
      </dgm:t>
    </dgm:pt>
    <dgm:pt modelId="{2D174928-B9AE-41C5-8E6E-3027AA3653A5}" type="sibTrans" cxnId="{BA07A0BE-6D07-4FCF-B4AB-64EBF55D1E47}">
      <dgm:prSet/>
      <dgm:spPr/>
      <dgm:t>
        <a:bodyPr/>
        <a:lstStyle/>
        <a:p>
          <a:endParaRPr lang="es-PE"/>
        </a:p>
      </dgm:t>
    </dgm:pt>
    <dgm:pt modelId="{F0BE0413-B72B-4FFC-9054-6CBA9EF9E54F}">
      <dgm:prSet phldrT="[Texto]"/>
      <dgm:spPr/>
      <dgm:t>
        <a:bodyPr/>
        <a:lstStyle/>
        <a:p>
          <a:r>
            <a:rPr lang="es-PE"/>
            <a:t>Gestion de proyecto</a:t>
          </a:r>
        </a:p>
      </dgm:t>
    </dgm:pt>
    <dgm:pt modelId="{1C6FD6C9-5923-4219-90F5-ADE62FFC487A}" type="parTrans" cxnId="{784EB14F-A881-441D-957F-B9977ACABBE2}">
      <dgm:prSet/>
      <dgm:spPr/>
      <dgm:t>
        <a:bodyPr/>
        <a:lstStyle/>
        <a:p>
          <a:endParaRPr lang="es-PE"/>
        </a:p>
      </dgm:t>
    </dgm:pt>
    <dgm:pt modelId="{59CC4182-C5D8-4E1C-9E81-BC14C57AAA4F}" type="sibTrans" cxnId="{784EB14F-A881-441D-957F-B9977ACABBE2}">
      <dgm:prSet/>
      <dgm:spPr/>
      <dgm:t>
        <a:bodyPr/>
        <a:lstStyle/>
        <a:p>
          <a:endParaRPr lang="es-PE"/>
        </a:p>
      </dgm:t>
    </dgm:pt>
    <dgm:pt modelId="{38E67B53-56B0-4808-BA49-577F987F59C2}">
      <dgm:prSet phldrT="[Texto]"/>
      <dgm:spPr/>
      <dgm:t>
        <a:bodyPr/>
        <a:lstStyle/>
        <a:p>
          <a:r>
            <a:rPr lang="es-PE"/>
            <a:t>Modelo de negocio</a:t>
          </a:r>
        </a:p>
      </dgm:t>
    </dgm:pt>
    <dgm:pt modelId="{640426E6-6C0A-429E-BE2D-6CACD475F564}" type="parTrans" cxnId="{5C82E8BB-1715-4EEA-819E-A5E1E3238F24}">
      <dgm:prSet/>
      <dgm:spPr/>
      <dgm:t>
        <a:bodyPr/>
        <a:lstStyle/>
        <a:p>
          <a:endParaRPr lang="es-PE"/>
        </a:p>
      </dgm:t>
    </dgm:pt>
    <dgm:pt modelId="{0B664779-3E47-429A-BC69-EB48EBD272ED}" type="sibTrans" cxnId="{5C82E8BB-1715-4EEA-819E-A5E1E3238F24}">
      <dgm:prSet/>
      <dgm:spPr/>
      <dgm:t>
        <a:bodyPr/>
        <a:lstStyle/>
        <a:p>
          <a:endParaRPr lang="es-PE"/>
        </a:p>
      </dgm:t>
    </dgm:pt>
    <dgm:pt modelId="{7B1DF860-0237-4582-86FC-32C05FC10DA6}">
      <dgm:prSet phldrT="[Texto]"/>
      <dgm:spPr/>
      <dgm:t>
        <a:bodyPr/>
        <a:lstStyle/>
        <a:p>
          <a:r>
            <a:rPr lang="es-PE"/>
            <a:t>Requisitos</a:t>
          </a:r>
        </a:p>
      </dgm:t>
    </dgm:pt>
    <dgm:pt modelId="{E724C560-14B8-446B-A143-CF7436BA22D3}" type="parTrans" cxnId="{C84AE997-D2F1-44D5-BD53-E58B507AC17D}">
      <dgm:prSet/>
      <dgm:spPr/>
      <dgm:t>
        <a:bodyPr/>
        <a:lstStyle/>
        <a:p>
          <a:endParaRPr lang="es-PE"/>
        </a:p>
      </dgm:t>
    </dgm:pt>
    <dgm:pt modelId="{71E6F612-0175-4880-B693-C05CC516D458}" type="sibTrans" cxnId="{C84AE997-D2F1-44D5-BD53-E58B507AC17D}">
      <dgm:prSet/>
      <dgm:spPr/>
      <dgm:t>
        <a:bodyPr/>
        <a:lstStyle/>
        <a:p>
          <a:endParaRPr lang="es-PE"/>
        </a:p>
      </dgm:t>
    </dgm:pt>
    <dgm:pt modelId="{5429FD4D-D797-462C-BD5C-959D0B30638C}">
      <dgm:prSet phldrT="[Texto]"/>
      <dgm:spPr/>
      <dgm:t>
        <a:bodyPr/>
        <a:lstStyle/>
        <a:p>
          <a:r>
            <a:rPr lang="es-PE"/>
            <a:t>Analisis y diseño</a:t>
          </a:r>
        </a:p>
      </dgm:t>
    </dgm:pt>
    <dgm:pt modelId="{43EE7C8A-7FEC-4254-AEC6-C0A9C0027F8F}" type="parTrans" cxnId="{3BE02A61-D81D-41D5-8FEC-FCD66E59CCA8}">
      <dgm:prSet/>
      <dgm:spPr/>
      <dgm:t>
        <a:bodyPr/>
        <a:lstStyle/>
        <a:p>
          <a:endParaRPr lang="es-PE"/>
        </a:p>
      </dgm:t>
    </dgm:pt>
    <dgm:pt modelId="{4534C552-023A-4CBE-80F4-5944A56615FE}" type="sibTrans" cxnId="{3BE02A61-D81D-41D5-8FEC-FCD66E59CCA8}">
      <dgm:prSet/>
      <dgm:spPr/>
      <dgm:t>
        <a:bodyPr/>
        <a:lstStyle/>
        <a:p>
          <a:endParaRPr lang="es-PE"/>
        </a:p>
      </dgm:t>
    </dgm:pt>
    <dgm:pt modelId="{FFD5B9D1-7189-4464-9366-BF6749E4FA89}">
      <dgm:prSet phldrT="[Texto]"/>
      <dgm:spPr/>
      <dgm:t>
        <a:bodyPr/>
        <a:lstStyle/>
        <a:p>
          <a:r>
            <a:rPr lang="es-PE"/>
            <a:t>Implementación</a:t>
          </a:r>
        </a:p>
      </dgm:t>
    </dgm:pt>
    <dgm:pt modelId="{6D99DC2B-BFD2-4FFE-B52F-9D0E69261D72}" type="parTrans" cxnId="{4CF72B53-EAA0-4CB2-A3C8-4DF7E07989FD}">
      <dgm:prSet/>
      <dgm:spPr/>
      <dgm:t>
        <a:bodyPr/>
        <a:lstStyle/>
        <a:p>
          <a:endParaRPr lang="es-PE"/>
        </a:p>
      </dgm:t>
    </dgm:pt>
    <dgm:pt modelId="{0BBE4FDE-59F8-41D3-AFA8-D790FF32D21D}" type="sibTrans" cxnId="{4CF72B53-EAA0-4CB2-A3C8-4DF7E07989FD}">
      <dgm:prSet/>
      <dgm:spPr/>
      <dgm:t>
        <a:bodyPr/>
        <a:lstStyle/>
        <a:p>
          <a:endParaRPr lang="es-PE"/>
        </a:p>
      </dgm:t>
    </dgm:pt>
    <dgm:pt modelId="{EA5D9A36-3CFD-4851-8C1B-179D33C48111}">
      <dgm:prSet phldrT="[Texto]"/>
      <dgm:spPr/>
      <dgm:t>
        <a:bodyPr/>
        <a:lstStyle/>
        <a:p>
          <a:r>
            <a:rPr lang="es-PE"/>
            <a:t>Pruebas</a:t>
          </a:r>
        </a:p>
      </dgm:t>
    </dgm:pt>
    <dgm:pt modelId="{3AC20877-99BE-4D1E-A326-26FBB5D16452}" type="parTrans" cxnId="{E7AF06BC-4CBE-48D9-9D01-F5F5C1CDD656}">
      <dgm:prSet/>
      <dgm:spPr/>
      <dgm:t>
        <a:bodyPr/>
        <a:lstStyle/>
        <a:p>
          <a:endParaRPr lang="es-PE"/>
        </a:p>
      </dgm:t>
    </dgm:pt>
    <dgm:pt modelId="{E9412E7B-5572-4556-810E-9A5F53CC2004}" type="sibTrans" cxnId="{E7AF06BC-4CBE-48D9-9D01-F5F5C1CDD656}">
      <dgm:prSet/>
      <dgm:spPr/>
      <dgm:t>
        <a:bodyPr/>
        <a:lstStyle/>
        <a:p>
          <a:endParaRPr lang="es-PE"/>
        </a:p>
      </dgm:t>
    </dgm:pt>
    <dgm:pt modelId="{0E45E127-CFC8-470A-A4C8-FF836F0BFEC2}">
      <dgm:prSet phldrT="[Texto]"/>
      <dgm:spPr/>
      <dgm:t>
        <a:bodyPr/>
        <a:lstStyle/>
        <a:p>
          <a:r>
            <a:rPr lang="es-PE"/>
            <a:t>Despliegue</a:t>
          </a:r>
        </a:p>
      </dgm:t>
    </dgm:pt>
    <dgm:pt modelId="{33835A69-015F-4FC1-9685-90D5844E3C60}" type="parTrans" cxnId="{0F5243B4-3FC4-46F8-9F6A-D8953CF2AC71}">
      <dgm:prSet/>
      <dgm:spPr/>
      <dgm:t>
        <a:bodyPr/>
        <a:lstStyle/>
        <a:p>
          <a:endParaRPr lang="es-PE"/>
        </a:p>
      </dgm:t>
    </dgm:pt>
    <dgm:pt modelId="{3334C3B5-9BE1-4816-BD55-43B3ACBB6270}" type="sibTrans" cxnId="{0F5243B4-3FC4-46F8-9F6A-D8953CF2AC71}">
      <dgm:prSet/>
      <dgm:spPr/>
      <dgm:t>
        <a:bodyPr/>
        <a:lstStyle/>
        <a:p>
          <a:endParaRPr lang="es-PE"/>
        </a:p>
      </dgm:t>
    </dgm:pt>
    <dgm:pt modelId="{124E3CD4-4891-480F-B260-774765E80A2D}">
      <dgm:prSet phldrT="[Texto]"/>
      <dgm:spPr/>
      <dgm:t>
        <a:bodyPr/>
        <a:lstStyle/>
        <a:p>
          <a:r>
            <a:rPr lang="es-PE"/>
            <a:t>Plan de proyecto</a:t>
          </a:r>
        </a:p>
      </dgm:t>
    </dgm:pt>
    <dgm:pt modelId="{FD764D39-E81C-4F93-BE0F-856BEDB52B88}" type="parTrans" cxnId="{164688B6-5898-4EBF-A04A-D6C9CD959A7D}">
      <dgm:prSet/>
      <dgm:spPr/>
      <dgm:t>
        <a:bodyPr/>
        <a:lstStyle/>
        <a:p>
          <a:endParaRPr lang="es-PE"/>
        </a:p>
      </dgm:t>
    </dgm:pt>
    <dgm:pt modelId="{E057804B-12BA-42DF-9761-F665C7DDED7A}" type="sibTrans" cxnId="{164688B6-5898-4EBF-A04A-D6C9CD959A7D}">
      <dgm:prSet/>
      <dgm:spPr/>
      <dgm:t>
        <a:bodyPr/>
        <a:lstStyle/>
        <a:p>
          <a:endParaRPr lang="es-PE"/>
        </a:p>
      </dgm:t>
    </dgm:pt>
    <dgm:pt modelId="{FC8C30DE-17BA-480F-86F6-B0DAAC5DE155}">
      <dgm:prSet phldrT="[Texto]"/>
      <dgm:spPr/>
      <dgm:t>
        <a:bodyPr/>
        <a:lstStyle/>
        <a:p>
          <a:r>
            <a:rPr lang="es-PE"/>
            <a:t>Cornograma</a:t>
          </a:r>
        </a:p>
      </dgm:t>
    </dgm:pt>
    <dgm:pt modelId="{858FDAC8-B184-4E20-BD54-E1371AD44B74}" type="parTrans" cxnId="{3689CB4F-A2FE-4632-A7AA-9806C4A295BB}">
      <dgm:prSet/>
      <dgm:spPr/>
      <dgm:t>
        <a:bodyPr/>
        <a:lstStyle/>
        <a:p>
          <a:endParaRPr lang="es-PE"/>
        </a:p>
      </dgm:t>
    </dgm:pt>
    <dgm:pt modelId="{2957F460-4D80-4612-988C-0046A4FE968D}" type="sibTrans" cxnId="{3689CB4F-A2FE-4632-A7AA-9806C4A295BB}">
      <dgm:prSet/>
      <dgm:spPr/>
      <dgm:t>
        <a:bodyPr/>
        <a:lstStyle/>
        <a:p>
          <a:endParaRPr lang="es-PE"/>
        </a:p>
      </dgm:t>
    </dgm:pt>
    <dgm:pt modelId="{A30F79A8-8AAF-4B78-AFFA-2D685595CC48}">
      <dgm:prSet phldrT="[Texto]"/>
      <dgm:spPr/>
      <dgm:t>
        <a:bodyPr/>
        <a:lstStyle/>
        <a:p>
          <a:r>
            <a:rPr lang="es-PE"/>
            <a:t>Diagrama de procesos de negocio</a:t>
          </a:r>
        </a:p>
      </dgm:t>
    </dgm:pt>
    <dgm:pt modelId="{AA2B7ACC-86D4-4CDB-8454-BD7078E91EEF}" type="parTrans" cxnId="{D1D98FF9-DFCD-4866-815A-40148F3E7EFD}">
      <dgm:prSet/>
      <dgm:spPr/>
      <dgm:t>
        <a:bodyPr/>
        <a:lstStyle/>
        <a:p>
          <a:endParaRPr lang="es-PE"/>
        </a:p>
      </dgm:t>
    </dgm:pt>
    <dgm:pt modelId="{A13CB16F-95E8-45C5-85DE-E990C9F46852}" type="sibTrans" cxnId="{D1D98FF9-DFCD-4866-815A-40148F3E7EFD}">
      <dgm:prSet/>
      <dgm:spPr/>
      <dgm:t>
        <a:bodyPr/>
        <a:lstStyle/>
        <a:p>
          <a:endParaRPr lang="es-PE"/>
        </a:p>
      </dgm:t>
    </dgm:pt>
    <dgm:pt modelId="{EC2FB9EC-092A-473C-BD2D-CE7064B221A0}">
      <dgm:prSet phldrT="[Texto]"/>
      <dgm:spPr/>
      <dgm:t>
        <a:bodyPr/>
        <a:lstStyle/>
        <a:p>
          <a:r>
            <a:rPr lang="es-PE"/>
            <a:t>Requisitos funcionales y no funcionales</a:t>
          </a:r>
        </a:p>
      </dgm:t>
    </dgm:pt>
    <dgm:pt modelId="{8F9E40F6-9881-47D5-964D-B8C88351CF79}" type="parTrans" cxnId="{840D401A-6B59-4E42-BA5A-EA36D79EB81C}">
      <dgm:prSet/>
      <dgm:spPr/>
      <dgm:t>
        <a:bodyPr/>
        <a:lstStyle/>
        <a:p>
          <a:endParaRPr lang="es-PE"/>
        </a:p>
      </dgm:t>
    </dgm:pt>
    <dgm:pt modelId="{410DEF33-0588-468B-BC1A-FC848CA33358}" type="sibTrans" cxnId="{840D401A-6B59-4E42-BA5A-EA36D79EB81C}">
      <dgm:prSet/>
      <dgm:spPr/>
      <dgm:t>
        <a:bodyPr/>
        <a:lstStyle/>
        <a:p>
          <a:endParaRPr lang="es-PE"/>
        </a:p>
      </dgm:t>
    </dgm:pt>
    <dgm:pt modelId="{CF74BAE8-0876-4DBE-B0C9-6C120633F8BD}">
      <dgm:prSet phldrT="[Texto]"/>
      <dgm:spPr/>
      <dgm:t>
        <a:bodyPr/>
        <a:lstStyle/>
        <a:p>
          <a:r>
            <a:rPr lang="es-PE"/>
            <a:t>Prototipos</a:t>
          </a:r>
        </a:p>
      </dgm:t>
    </dgm:pt>
    <dgm:pt modelId="{5E48226A-BD48-4671-940A-9FC48FD1BCC8}" type="parTrans" cxnId="{16003451-F0F7-4F7D-8ADE-0ACA4CDD6EAD}">
      <dgm:prSet/>
      <dgm:spPr/>
      <dgm:t>
        <a:bodyPr/>
        <a:lstStyle/>
        <a:p>
          <a:endParaRPr lang="es-PE"/>
        </a:p>
      </dgm:t>
    </dgm:pt>
    <dgm:pt modelId="{1E0BF73F-77DB-4DC4-A9FC-44E397977CF0}" type="sibTrans" cxnId="{16003451-F0F7-4F7D-8ADE-0ACA4CDD6EAD}">
      <dgm:prSet/>
      <dgm:spPr/>
      <dgm:t>
        <a:bodyPr/>
        <a:lstStyle/>
        <a:p>
          <a:endParaRPr lang="es-PE"/>
        </a:p>
      </dgm:t>
    </dgm:pt>
    <dgm:pt modelId="{CF53F773-C311-4FE1-AAD6-0B7F609B2C69}">
      <dgm:prSet phldrT="[Texto]"/>
      <dgm:spPr/>
      <dgm:t>
        <a:bodyPr/>
        <a:lstStyle/>
        <a:p>
          <a:r>
            <a:rPr lang="es-PE"/>
            <a:t>Diagrama de casos de uso</a:t>
          </a:r>
        </a:p>
      </dgm:t>
    </dgm:pt>
    <dgm:pt modelId="{5665FCD5-798D-4A97-8A65-ACD9D2606C5C}" type="parTrans" cxnId="{0FC896AE-4647-403C-A8EC-288972CDE6AC}">
      <dgm:prSet/>
      <dgm:spPr/>
      <dgm:t>
        <a:bodyPr/>
        <a:lstStyle/>
        <a:p>
          <a:endParaRPr lang="es-PE"/>
        </a:p>
      </dgm:t>
    </dgm:pt>
    <dgm:pt modelId="{B988B77E-4EF0-4113-A3F1-E951A0BBA155}" type="sibTrans" cxnId="{0FC896AE-4647-403C-A8EC-288972CDE6AC}">
      <dgm:prSet/>
      <dgm:spPr/>
      <dgm:t>
        <a:bodyPr/>
        <a:lstStyle/>
        <a:p>
          <a:endParaRPr lang="es-PE"/>
        </a:p>
      </dgm:t>
    </dgm:pt>
    <dgm:pt modelId="{0969C647-81F7-4E86-AFB5-0B2538C743F8}">
      <dgm:prSet phldrT="[Texto]"/>
      <dgm:spPr/>
      <dgm:t>
        <a:bodyPr/>
        <a:lstStyle/>
        <a:p>
          <a:r>
            <a:rPr lang="es-PE"/>
            <a:t>Especificacion de casos de uso</a:t>
          </a:r>
        </a:p>
      </dgm:t>
    </dgm:pt>
    <dgm:pt modelId="{45E9A0E4-591A-47B6-90DF-9C3B8567F08A}" type="parTrans" cxnId="{0DBB275A-AED6-40FA-A5E5-A362ECB012F1}">
      <dgm:prSet/>
      <dgm:spPr/>
      <dgm:t>
        <a:bodyPr/>
        <a:lstStyle/>
        <a:p>
          <a:endParaRPr lang="es-PE"/>
        </a:p>
      </dgm:t>
    </dgm:pt>
    <dgm:pt modelId="{0C3D010E-2902-450F-A31C-5B39BF993EF6}" type="sibTrans" cxnId="{0DBB275A-AED6-40FA-A5E5-A362ECB012F1}">
      <dgm:prSet/>
      <dgm:spPr/>
      <dgm:t>
        <a:bodyPr/>
        <a:lstStyle/>
        <a:p>
          <a:endParaRPr lang="es-PE"/>
        </a:p>
      </dgm:t>
    </dgm:pt>
    <dgm:pt modelId="{04A6211D-42D5-4D33-A80F-E2E6B9A25EF4}">
      <dgm:prSet phldrT="[Texto]"/>
      <dgm:spPr/>
      <dgm:t>
        <a:bodyPr/>
        <a:lstStyle/>
        <a:p>
          <a:r>
            <a:rPr lang="es-PE"/>
            <a:t>Trazabilidad de CU y clases de analisis</a:t>
          </a:r>
        </a:p>
      </dgm:t>
    </dgm:pt>
    <dgm:pt modelId="{7485B163-86AF-4FEB-943B-A3F574FD1A56}" type="parTrans" cxnId="{6F4F0549-A584-4D41-9C3B-FA80D0940EE9}">
      <dgm:prSet/>
      <dgm:spPr/>
      <dgm:t>
        <a:bodyPr/>
        <a:lstStyle/>
        <a:p>
          <a:endParaRPr lang="es-PE"/>
        </a:p>
      </dgm:t>
    </dgm:pt>
    <dgm:pt modelId="{60B210C5-6C92-4E1A-96DB-CA3CB98BE8EF}" type="sibTrans" cxnId="{6F4F0549-A584-4D41-9C3B-FA80D0940EE9}">
      <dgm:prSet/>
      <dgm:spPr/>
      <dgm:t>
        <a:bodyPr/>
        <a:lstStyle/>
        <a:p>
          <a:endParaRPr lang="es-PE"/>
        </a:p>
      </dgm:t>
    </dgm:pt>
    <dgm:pt modelId="{85FD2FCD-8FA7-4252-B561-F207155CD8F0}">
      <dgm:prSet phldrT="[Texto]"/>
      <dgm:spPr/>
      <dgm:t>
        <a:bodyPr/>
        <a:lstStyle/>
        <a:p>
          <a:r>
            <a:rPr lang="es-PE"/>
            <a:t>Diagrama de secuencia</a:t>
          </a:r>
        </a:p>
      </dgm:t>
    </dgm:pt>
    <dgm:pt modelId="{CBCE8461-334C-4D2B-B21C-850470840F81}" type="parTrans" cxnId="{BCC97906-2C42-4F0E-932E-BB62DE8B0D61}">
      <dgm:prSet/>
      <dgm:spPr/>
      <dgm:t>
        <a:bodyPr/>
        <a:lstStyle/>
        <a:p>
          <a:endParaRPr lang="es-PE"/>
        </a:p>
      </dgm:t>
    </dgm:pt>
    <dgm:pt modelId="{4F01EABB-7FC5-4BB0-8254-761A4ED61E4B}" type="sibTrans" cxnId="{BCC97906-2C42-4F0E-932E-BB62DE8B0D61}">
      <dgm:prSet/>
      <dgm:spPr/>
      <dgm:t>
        <a:bodyPr/>
        <a:lstStyle/>
        <a:p>
          <a:endParaRPr lang="es-PE"/>
        </a:p>
      </dgm:t>
    </dgm:pt>
    <dgm:pt modelId="{F459D03B-B63F-48A2-B358-8ACD69B437EF}">
      <dgm:prSet phldrT="[Texto]"/>
      <dgm:spPr/>
      <dgm:t>
        <a:bodyPr/>
        <a:lstStyle/>
        <a:p>
          <a:r>
            <a:rPr lang="es-PE"/>
            <a:t>Documento de analisis</a:t>
          </a:r>
        </a:p>
      </dgm:t>
    </dgm:pt>
    <dgm:pt modelId="{C09F9315-0291-45EF-BFC5-B61E687F24D3}" type="parTrans" cxnId="{0FB6AABD-F071-40FB-B706-F0E1370C0058}">
      <dgm:prSet/>
      <dgm:spPr/>
      <dgm:t>
        <a:bodyPr/>
        <a:lstStyle/>
        <a:p>
          <a:endParaRPr lang="es-PE"/>
        </a:p>
      </dgm:t>
    </dgm:pt>
    <dgm:pt modelId="{741E8DE3-289A-4A98-8635-2C568FB90B2F}" type="sibTrans" cxnId="{0FB6AABD-F071-40FB-B706-F0E1370C0058}">
      <dgm:prSet/>
      <dgm:spPr/>
      <dgm:t>
        <a:bodyPr/>
        <a:lstStyle/>
        <a:p>
          <a:endParaRPr lang="es-PE"/>
        </a:p>
      </dgm:t>
    </dgm:pt>
    <dgm:pt modelId="{FC7FD3BD-B4A6-44A2-BDB3-247AD0ABB7CD}">
      <dgm:prSet phldrT="[Texto]"/>
      <dgm:spPr/>
      <dgm:t>
        <a:bodyPr/>
        <a:lstStyle/>
        <a:p>
          <a:r>
            <a:rPr lang="es-PE"/>
            <a:t>Diccionario de datos</a:t>
          </a:r>
        </a:p>
      </dgm:t>
    </dgm:pt>
    <dgm:pt modelId="{45732721-5306-4E03-9F2C-46087C2A259C}" type="parTrans" cxnId="{6E440733-F406-48C0-8010-7216A8FBB09C}">
      <dgm:prSet/>
      <dgm:spPr/>
      <dgm:t>
        <a:bodyPr/>
        <a:lstStyle/>
        <a:p>
          <a:endParaRPr lang="es-PE"/>
        </a:p>
      </dgm:t>
    </dgm:pt>
    <dgm:pt modelId="{CBD9E178-CE22-4EEE-BA69-E47730786360}" type="sibTrans" cxnId="{6E440733-F406-48C0-8010-7216A8FBB09C}">
      <dgm:prSet/>
      <dgm:spPr/>
      <dgm:t>
        <a:bodyPr/>
        <a:lstStyle/>
        <a:p>
          <a:endParaRPr lang="es-PE"/>
        </a:p>
      </dgm:t>
    </dgm:pt>
    <dgm:pt modelId="{D4ECDAEA-1C9C-426C-A581-9A3B27BC12B5}">
      <dgm:prSet phldrT="[Texto]"/>
      <dgm:spPr/>
      <dgm:t>
        <a:bodyPr/>
        <a:lstStyle/>
        <a:p>
          <a:r>
            <a:rPr lang="es-PE"/>
            <a:t>Modelo de base de datos</a:t>
          </a:r>
        </a:p>
      </dgm:t>
    </dgm:pt>
    <dgm:pt modelId="{4608F86A-301F-4620-9EDB-50E6E3AB7CCB}" type="parTrans" cxnId="{DF865885-819B-481B-B60F-66FCB8B0F044}">
      <dgm:prSet/>
      <dgm:spPr/>
      <dgm:t>
        <a:bodyPr/>
        <a:lstStyle/>
        <a:p>
          <a:endParaRPr lang="es-PE"/>
        </a:p>
      </dgm:t>
    </dgm:pt>
    <dgm:pt modelId="{17FD2941-2140-4F98-8E1C-B5CEE3A30890}" type="sibTrans" cxnId="{DF865885-819B-481B-B60F-66FCB8B0F044}">
      <dgm:prSet/>
      <dgm:spPr/>
      <dgm:t>
        <a:bodyPr/>
        <a:lstStyle/>
        <a:p>
          <a:endParaRPr lang="es-PE"/>
        </a:p>
      </dgm:t>
    </dgm:pt>
    <dgm:pt modelId="{2B75335E-743E-44E1-B294-7A1982AC7BAA}">
      <dgm:prSet phldrT="[Texto]"/>
      <dgm:spPr/>
      <dgm:t>
        <a:bodyPr/>
        <a:lstStyle/>
        <a:p>
          <a:r>
            <a:rPr lang="es-PE"/>
            <a:t>Codigo</a:t>
          </a:r>
        </a:p>
      </dgm:t>
    </dgm:pt>
    <dgm:pt modelId="{9ACAB941-360E-4B42-80D1-850672CF056F}" type="parTrans" cxnId="{BFCDFBA8-9C9B-4E87-8787-B4D4E8B071CA}">
      <dgm:prSet/>
      <dgm:spPr/>
      <dgm:t>
        <a:bodyPr/>
        <a:lstStyle/>
        <a:p>
          <a:endParaRPr lang="es-PE"/>
        </a:p>
      </dgm:t>
    </dgm:pt>
    <dgm:pt modelId="{93EF58B7-AB16-49EB-8159-E74685B1C24A}" type="sibTrans" cxnId="{BFCDFBA8-9C9B-4E87-8787-B4D4E8B071CA}">
      <dgm:prSet/>
      <dgm:spPr/>
      <dgm:t>
        <a:bodyPr/>
        <a:lstStyle/>
        <a:p>
          <a:endParaRPr lang="es-PE"/>
        </a:p>
      </dgm:t>
    </dgm:pt>
    <dgm:pt modelId="{8684D5F8-7BC9-4D9D-865D-D0E24CEDDB7A}">
      <dgm:prSet phldrT="[Texto]"/>
      <dgm:spPr/>
      <dgm:t>
        <a:bodyPr/>
        <a:lstStyle/>
        <a:p>
          <a:r>
            <a:rPr lang="es-PE"/>
            <a:t>Plan d epruebas unitarias</a:t>
          </a:r>
        </a:p>
      </dgm:t>
    </dgm:pt>
    <dgm:pt modelId="{92F7F6C3-04B1-4BC8-9A29-826A66DD02D0}" type="parTrans" cxnId="{2D43282A-8633-454D-B315-DEDCC4224755}">
      <dgm:prSet/>
      <dgm:spPr/>
      <dgm:t>
        <a:bodyPr/>
        <a:lstStyle/>
        <a:p>
          <a:endParaRPr lang="es-PE"/>
        </a:p>
      </dgm:t>
    </dgm:pt>
    <dgm:pt modelId="{1D2FB863-3A74-404B-ADB3-FAF605311D22}" type="sibTrans" cxnId="{2D43282A-8633-454D-B315-DEDCC4224755}">
      <dgm:prSet/>
      <dgm:spPr/>
      <dgm:t>
        <a:bodyPr/>
        <a:lstStyle/>
        <a:p>
          <a:endParaRPr lang="es-PE"/>
        </a:p>
      </dgm:t>
    </dgm:pt>
    <dgm:pt modelId="{D38BACAA-9BF3-4E36-8D3C-9476DBBFF3CC}">
      <dgm:prSet phldrT="[Texto]"/>
      <dgm:spPr/>
      <dgm:t>
        <a:bodyPr/>
        <a:lstStyle/>
        <a:p>
          <a:r>
            <a:rPr lang="es-PE"/>
            <a:t>Plan de pruebas funcionales</a:t>
          </a:r>
        </a:p>
      </dgm:t>
    </dgm:pt>
    <dgm:pt modelId="{756F7993-222D-4DDC-85B9-C166493D5E58}" type="parTrans" cxnId="{6B41FC19-3ADD-4EF6-8528-275F02FD56C7}">
      <dgm:prSet/>
      <dgm:spPr/>
      <dgm:t>
        <a:bodyPr/>
        <a:lstStyle/>
        <a:p>
          <a:endParaRPr lang="es-PE"/>
        </a:p>
      </dgm:t>
    </dgm:pt>
    <dgm:pt modelId="{7D25E93B-2726-4CA2-9A59-D164B32DDC29}" type="sibTrans" cxnId="{6B41FC19-3ADD-4EF6-8528-275F02FD56C7}">
      <dgm:prSet/>
      <dgm:spPr/>
      <dgm:t>
        <a:bodyPr/>
        <a:lstStyle/>
        <a:p>
          <a:endParaRPr lang="es-PE"/>
        </a:p>
      </dgm:t>
    </dgm:pt>
    <dgm:pt modelId="{18E0F0FF-6F23-48CE-8FB5-ADB54ABF7D1D}">
      <dgm:prSet phldrT="[Texto]"/>
      <dgm:spPr/>
      <dgm:t>
        <a:bodyPr/>
        <a:lstStyle/>
        <a:p>
          <a:r>
            <a:rPr lang="es-PE"/>
            <a:t>Plan de despliegue</a:t>
          </a:r>
        </a:p>
      </dgm:t>
    </dgm:pt>
    <dgm:pt modelId="{AD954BDC-4640-4A4F-9F0B-5581172E7835}" type="parTrans" cxnId="{E0EDC764-3CED-4199-8E56-5B324E6DA2C0}">
      <dgm:prSet/>
      <dgm:spPr/>
      <dgm:t>
        <a:bodyPr/>
        <a:lstStyle/>
        <a:p>
          <a:endParaRPr lang="es-PE"/>
        </a:p>
      </dgm:t>
    </dgm:pt>
    <dgm:pt modelId="{B9D0418B-B441-460A-B825-6514B5B0A9F3}" type="sibTrans" cxnId="{E0EDC764-3CED-4199-8E56-5B324E6DA2C0}">
      <dgm:prSet/>
      <dgm:spPr/>
      <dgm:t>
        <a:bodyPr/>
        <a:lstStyle/>
        <a:p>
          <a:endParaRPr lang="es-PE"/>
        </a:p>
      </dgm:t>
    </dgm:pt>
    <dgm:pt modelId="{0222E1A6-B731-4335-88FC-CF7A52428F17}">
      <dgm:prSet phldrT="[Texto]"/>
      <dgm:spPr/>
      <dgm:t>
        <a:bodyPr/>
        <a:lstStyle/>
        <a:p>
          <a:r>
            <a:rPr lang="es-PE"/>
            <a:t>Disgrama de despliegue</a:t>
          </a:r>
        </a:p>
      </dgm:t>
    </dgm:pt>
    <dgm:pt modelId="{D9C41032-4070-42DD-B919-0B76FA12B0BF}" type="parTrans" cxnId="{CA80801A-249D-496A-A159-E6E5D777D5F7}">
      <dgm:prSet/>
      <dgm:spPr/>
      <dgm:t>
        <a:bodyPr/>
        <a:lstStyle/>
        <a:p>
          <a:endParaRPr lang="es-PE"/>
        </a:p>
      </dgm:t>
    </dgm:pt>
    <dgm:pt modelId="{3A4AAE8E-040B-4A67-B29F-3C2A1B285A07}" type="sibTrans" cxnId="{CA80801A-249D-496A-A159-E6E5D777D5F7}">
      <dgm:prSet/>
      <dgm:spPr/>
      <dgm:t>
        <a:bodyPr/>
        <a:lstStyle/>
        <a:p>
          <a:endParaRPr lang="es-PE"/>
        </a:p>
      </dgm:t>
    </dgm:pt>
    <dgm:pt modelId="{17081245-69E2-4F3F-93B4-37E17423ADDD}" type="pres">
      <dgm:prSet presAssocID="{7929255C-2D27-4384-868A-C17BC7B3017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242E6B4E-5AFE-4269-AA62-31DB2D539EB6}" type="pres">
      <dgm:prSet presAssocID="{BB52F213-0518-45A7-BA5E-581BA009E50C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3236B41-787F-4536-93B7-5D551F6D2ED6}" type="pres">
      <dgm:prSet presAssocID="{BB52F213-0518-45A7-BA5E-581BA009E50C}" presName="rootComposite1" presStyleCnt="0"/>
      <dgm:spPr/>
      <dgm:t>
        <a:bodyPr/>
        <a:lstStyle/>
        <a:p>
          <a:endParaRPr lang="es-ES"/>
        </a:p>
      </dgm:t>
    </dgm:pt>
    <dgm:pt modelId="{266BBD85-CB0B-4C8E-85B1-AA5B865C3A56}" type="pres">
      <dgm:prSet presAssocID="{BB52F213-0518-45A7-BA5E-581BA009E50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8697153-4A0A-4ABE-8144-01A4F9572950}" type="pres">
      <dgm:prSet presAssocID="{BB52F213-0518-45A7-BA5E-581BA009E50C}" presName="rootConnector1" presStyleLbl="node1" presStyleIdx="0" presStyleCnt="0"/>
      <dgm:spPr/>
      <dgm:t>
        <a:bodyPr/>
        <a:lstStyle/>
        <a:p>
          <a:endParaRPr lang="es-ES"/>
        </a:p>
      </dgm:t>
    </dgm:pt>
    <dgm:pt modelId="{B6545C95-CF24-4EF3-B0D7-0D57D640D716}" type="pres">
      <dgm:prSet presAssocID="{BB52F213-0518-45A7-BA5E-581BA009E50C}" presName="hierChild2" presStyleCnt="0"/>
      <dgm:spPr/>
      <dgm:t>
        <a:bodyPr/>
        <a:lstStyle/>
        <a:p>
          <a:endParaRPr lang="es-ES"/>
        </a:p>
      </dgm:t>
    </dgm:pt>
    <dgm:pt modelId="{D2C139C6-57C9-4C71-95D6-7F2BFD4700E5}" type="pres">
      <dgm:prSet presAssocID="{1C6FD6C9-5923-4219-90F5-ADE62FFC487A}" presName="Name37" presStyleLbl="parChTrans1D2" presStyleIdx="0" presStyleCnt="7"/>
      <dgm:spPr/>
      <dgm:t>
        <a:bodyPr/>
        <a:lstStyle/>
        <a:p>
          <a:endParaRPr lang="es-ES"/>
        </a:p>
      </dgm:t>
    </dgm:pt>
    <dgm:pt modelId="{6A94A197-66B3-438D-A17D-0EE9CDFE0D29}" type="pres">
      <dgm:prSet presAssocID="{F0BE0413-B72B-4FFC-9054-6CBA9EF9E54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16A7C12-6FAB-4686-BA8B-E74FC4EAC1E5}" type="pres">
      <dgm:prSet presAssocID="{F0BE0413-B72B-4FFC-9054-6CBA9EF9E54F}" presName="rootComposite" presStyleCnt="0"/>
      <dgm:spPr/>
      <dgm:t>
        <a:bodyPr/>
        <a:lstStyle/>
        <a:p>
          <a:endParaRPr lang="es-ES"/>
        </a:p>
      </dgm:t>
    </dgm:pt>
    <dgm:pt modelId="{2D9FD319-9EBA-46A0-BE40-2F63C81AB847}" type="pres">
      <dgm:prSet presAssocID="{F0BE0413-B72B-4FFC-9054-6CBA9EF9E54F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FED40D2-63F1-4052-90A3-BE8D027600AC}" type="pres">
      <dgm:prSet presAssocID="{F0BE0413-B72B-4FFC-9054-6CBA9EF9E54F}" presName="rootConnector" presStyleLbl="node2" presStyleIdx="0" presStyleCnt="7"/>
      <dgm:spPr/>
      <dgm:t>
        <a:bodyPr/>
        <a:lstStyle/>
        <a:p>
          <a:endParaRPr lang="es-ES"/>
        </a:p>
      </dgm:t>
    </dgm:pt>
    <dgm:pt modelId="{EABE2178-F9A6-48DC-AC0B-EACE6A444FF8}" type="pres">
      <dgm:prSet presAssocID="{F0BE0413-B72B-4FFC-9054-6CBA9EF9E54F}" presName="hierChild4" presStyleCnt="0"/>
      <dgm:spPr/>
      <dgm:t>
        <a:bodyPr/>
        <a:lstStyle/>
        <a:p>
          <a:endParaRPr lang="es-ES"/>
        </a:p>
      </dgm:t>
    </dgm:pt>
    <dgm:pt modelId="{A6468709-DC2A-4EBF-8EB9-BD77E5B19113}" type="pres">
      <dgm:prSet presAssocID="{FD764D39-E81C-4F93-BE0F-856BEDB52B88}" presName="Name37" presStyleLbl="parChTrans1D3" presStyleIdx="0" presStyleCnt="17"/>
      <dgm:spPr/>
      <dgm:t>
        <a:bodyPr/>
        <a:lstStyle/>
        <a:p>
          <a:endParaRPr lang="es-ES"/>
        </a:p>
      </dgm:t>
    </dgm:pt>
    <dgm:pt modelId="{1946FC9F-607C-453F-B0BD-78977B48141F}" type="pres">
      <dgm:prSet presAssocID="{124E3CD4-4891-480F-B260-774765E80A2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3451342-0E7F-4006-82AA-ED8100BF2BEC}" type="pres">
      <dgm:prSet presAssocID="{124E3CD4-4891-480F-B260-774765E80A2D}" presName="rootComposite" presStyleCnt="0"/>
      <dgm:spPr/>
      <dgm:t>
        <a:bodyPr/>
        <a:lstStyle/>
        <a:p>
          <a:endParaRPr lang="es-ES"/>
        </a:p>
      </dgm:t>
    </dgm:pt>
    <dgm:pt modelId="{3DEFA585-FCE9-423E-BD5A-D0BC20C7A1DE}" type="pres">
      <dgm:prSet presAssocID="{124E3CD4-4891-480F-B260-774765E80A2D}" presName="rootText" presStyleLbl="node3" presStyleIdx="0" presStyleCnt="17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EF7C16A-0959-401C-B443-A4DE6CF5AA10}" type="pres">
      <dgm:prSet presAssocID="{124E3CD4-4891-480F-B260-774765E80A2D}" presName="rootConnector" presStyleLbl="node3" presStyleIdx="0" presStyleCnt="17"/>
      <dgm:spPr/>
      <dgm:t>
        <a:bodyPr/>
        <a:lstStyle/>
        <a:p>
          <a:endParaRPr lang="es-ES"/>
        </a:p>
      </dgm:t>
    </dgm:pt>
    <dgm:pt modelId="{3438D00E-1395-478D-B68A-415DD0221D08}" type="pres">
      <dgm:prSet presAssocID="{124E3CD4-4891-480F-B260-774765E80A2D}" presName="hierChild4" presStyleCnt="0"/>
      <dgm:spPr/>
      <dgm:t>
        <a:bodyPr/>
        <a:lstStyle/>
        <a:p>
          <a:endParaRPr lang="es-ES"/>
        </a:p>
      </dgm:t>
    </dgm:pt>
    <dgm:pt modelId="{9461AD64-EEED-4584-A48B-F01DFC374E4C}" type="pres">
      <dgm:prSet presAssocID="{124E3CD4-4891-480F-B260-774765E80A2D}" presName="hierChild5" presStyleCnt="0"/>
      <dgm:spPr/>
      <dgm:t>
        <a:bodyPr/>
        <a:lstStyle/>
        <a:p>
          <a:endParaRPr lang="es-ES"/>
        </a:p>
      </dgm:t>
    </dgm:pt>
    <dgm:pt modelId="{31ECDB1E-AE14-44B7-AD70-0DD28B67B814}" type="pres">
      <dgm:prSet presAssocID="{858FDAC8-B184-4E20-BD54-E1371AD44B74}" presName="Name37" presStyleLbl="parChTrans1D3" presStyleIdx="1" presStyleCnt="17"/>
      <dgm:spPr/>
      <dgm:t>
        <a:bodyPr/>
        <a:lstStyle/>
        <a:p>
          <a:endParaRPr lang="es-ES"/>
        </a:p>
      </dgm:t>
    </dgm:pt>
    <dgm:pt modelId="{F9975DB3-41B9-4E1E-9205-9D4B180D51EE}" type="pres">
      <dgm:prSet presAssocID="{FC8C30DE-17BA-480F-86F6-B0DAAC5DE15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5876854D-0DB8-4323-B7BC-3BE9305E74EF}" type="pres">
      <dgm:prSet presAssocID="{FC8C30DE-17BA-480F-86F6-B0DAAC5DE155}" presName="rootComposite" presStyleCnt="0"/>
      <dgm:spPr/>
      <dgm:t>
        <a:bodyPr/>
        <a:lstStyle/>
        <a:p>
          <a:endParaRPr lang="es-ES"/>
        </a:p>
      </dgm:t>
    </dgm:pt>
    <dgm:pt modelId="{534B38A5-7F9F-4506-AB47-50EB5EF0F2D5}" type="pres">
      <dgm:prSet presAssocID="{FC8C30DE-17BA-480F-86F6-B0DAAC5DE155}" presName="rootText" presStyleLbl="node3" presStyleIdx="1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2F87A92-59C3-46E2-90B6-395995807027}" type="pres">
      <dgm:prSet presAssocID="{FC8C30DE-17BA-480F-86F6-B0DAAC5DE155}" presName="rootConnector" presStyleLbl="node3" presStyleIdx="1" presStyleCnt="17"/>
      <dgm:spPr/>
      <dgm:t>
        <a:bodyPr/>
        <a:lstStyle/>
        <a:p>
          <a:endParaRPr lang="es-ES"/>
        </a:p>
      </dgm:t>
    </dgm:pt>
    <dgm:pt modelId="{F0B4327B-E98C-406D-90C8-CF0335E80D99}" type="pres">
      <dgm:prSet presAssocID="{FC8C30DE-17BA-480F-86F6-B0DAAC5DE155}" presName="hierChild4" presStyleCnt="0"/>
      <dgm:spPr/>
      <dgm:t>
        <a:bodyPr/>
        <a:lstStyle/>
        <a:p>
          <a:endParaRPr lang="es-ES"/>
        </a:p>
      </dgm:t>
    </dgm:pt>
    <dgm:pt modelId="{7472FB0D-A3CD-4AC6-9B90-354E61826548}" type="pres">
      <dgm:prSet presAssocID="{FC8C30DE-17BA-480F-86F6-B0DAAC5DE155}" presName="hierChild5" presStyleCnt="0"/>
      <dgm:spPr/>
      <dgm:t>
        <a:bodyPr/>
        <a:lstStyle/>
        <a:p>
          <a:endParaRPr lang="es-ES"/>
        </a:p>
      </dgm:t>
    </dgm:pt>
    <dgm:pt modelId="{FCA16D3B-83F9-4D79-8800-01B1C9A1F860}" type="pres">
      <dgm:prSet presAssocID="{F0BE0413-B72B-4FFC-9054-6CBA9EF9E54F}" presName="hierChild5" presStyleCnt="0"/>
      <dgm:spPr/>
      <dgm:t>
        <a:bodyPr/>
        <a:lstStyle/>
        <a:p>
          <a:endParaRPr lang="es-ES"/>
        </a:p>
      </dgm:t>
    </dgm:pt>
    <dgm:pt modelId="{50D65397-1853-406A-BED3-B8803C243490}" type="pres">
      <dgm:prSet presAssocID="{640426E6-6C0A-429E-BE2D-6CACD475F564}" presName="Name37" presStyleLbl="parChTrans1D2" presStyleIdx="1" presStyleCnt="7"/>
      <dgm:spPr/>
      <dgm:t>
        <a:bodyPr/>
        <a:lstStyle/>
        <a:p>
          <a:endParaRPr lang="es-ES"/>
        </a:p>
      </dgm:t>
    </dgm:pt>
    <dgm:pt modelId="{88EFC7EB-6BF3-48DF-A516-DA68787E65DA}" type="pres">
      <dgm:prSet presAssocID="{38E67B53-56B0-4808-BA49-577F987F59C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F281805-70B1-40A1-BDA1-429B7ABF9EB7}" type="pres">
      <dgm:prSet presAssocID="{38E67B53-56B0-4808-BA49-577F987F59C2}" presName="rootComposite" presStyleCnt="0"/>
      <dgm:spPr/>
      <dgm:t>
        <a:bodyPr/>
        <a:lstStyle/>
        <a:p>
          <a:endParaRPr lang="es-ES"/>
        </a:p>
      </dgm:t>
    </dgm:pt>
    <dgm:pt modelId="{CF8B268F-EFF1-42C9-8B09-5A2D2ED6A669}" type="pres">
      <dgm:prSet presAssocID="{38E67B53-56B0-4808-BA49-577F987F59C2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DC12E3D-8162-4DFE-8F51-1A3D1D8DE334}" type="pres">
      <dgm:prSet presAssocID="{38E67B53-56B0-4808-BA49-577F987F59C2}" presName="rootConnector" presStyleLbl="node2" presStyleIdx="1" presStyleCnt="7"/>
      <dgm:spPr/>
      <dgm:t>
        <a:bodyPr/>
        <a:lstStyle/>
        <a:p>
          <a:endParaRPr lang="es-ES"/>
        </a:p>
      </dgm:t>
    </dgm:pt>
    <dgm:pt modelId="{4451DF33-FD30-4AAC-AB8A-45502071F57C}" type="pres">
      <dgm:prSet presAssocID="{38E67B53-56B0-4808-BA49-577F987F59C2}" presName="hierChild4" presStyleCnt="0"/>
      <dgm:spPr/>
      <dgm:t>
        <a:bodyPr/>
        <a:lstStyle/>
        <a:p>
          <a:endParaRPr lang="es-ES"/>
        </a:p>
      </dgm:t>
    </dgm:pt>
    <dgm:pt modelId="{CCE05FF8-84DB-44B3-B2D5-3B0ADD0521AC}" type="pres">
      <dgm:prSet presAssocID="{AA2B7ACC-86D4-4CDB-8454-BD7078E91EEF}" presName="Name37" presStyleLbl="parChTrans1D3" presStyleIdx="2" presStyleCnt="17"/>
      <dgm:spPr/>
      <dgm:t>
        <a:bodyPr/>
        <a:lstStyle/>
        <a:p>
          <a:endParaRPr lang="es-ES"/>
        </a:p>
      </dgm:t>
    </dgm:pt>
    <dgm:pt modelId="{55687B49-92D6-40F1-9E02-CF532908BFCC}" type="pres">
      <dgm:prSet presAssocID="{A30F79A8-8AAF-4B78-AFFA-2D685595CC4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D382154-90DD-4981-9F84-3282C560DA0F}" type="pres">
      <dgm:prSet presAssocID="{A30F79A8-8AAF-4B78-AFFA-2D685595CC48}" presName="rootComposite" presStyleCnt="0"/>
      <dgm:spPr/>
      <dgm:t>
        <a:bodyPr/>
        <a:lstStyle/>
        <a:p>
          <a:endParaRPr lang="es-ES"/>
        </a:p>
      </dgm:t>
    </dgm:pt>
    <dgm:pt modelId="{596CBEC7-42C8-4029-991E-E91226EAA8F5}" type="pres">
      <dgm:prSet presAssocID="{A30F79A8-8AAF-4B78-AFFA-2D685595CC48}" presName="rootText" presStyleLbl="node3" presStyleIdx="2" presStyleCnt="17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9F766EF-E62B-4609-A714-660E5E811450}" type="pres">
      <dgm:prSet presAssocID="{A30F79A8-8AAF-4B78-AFFA-2D685595CC48}" presName="rootConnector" presStyleLbl="node3" presStyleIdx="2" presStyleCnt="17"/>
      <dgm:spPr/>
      <dgm:t>
        <a:bodyPr/>
        <a:lstStyle/>
        <a:p>
          <a:endParaRPr lang="es-ES"/>
        </a:p>
      </dgm:t>
    </dgm:pt>
    <dgm:pt modelId="{F382B8F0-5F55-46FC-B0DB-F4B4EDED2D71}" type="pres">
      <dgm:prSet presAssocID="{A30F79A8-8AAF-4B78-AFFA-2D685595CC48}" presName="hierChild4" presStyleCnt="0"/>
      <dgm:spPr/>
      <dgm:t>
        <a:bodyPr/>
        <a:lstStyle/>
        <a:p>
          <a:endParaRPr lang="es-ES"/>
        </a:p>
      </dgm:t>
    </dgm:pt>
    <dgm:pt modelId="{9ACE86F5-A228-4EE5-8CFC-3C9AA0807969}" type="pres">
      <dgm:prSet presAssocID="{A30F79A8-8AAF-4B78-AFFA-2D685595CC48}" presName="hierChild5" presStyleCnt="0"/>
      <dgm:spPr/>
      <dgm:t>
        <a:bodyPr/>
        <a:lstStyle/>
        <a:p>
          <a:endParaRPr lang="es-ES"/>
        </a:p>
      </dgm:t>
    </dgm:pt>
    <dgm:pt modelId="{A44F7ED6-7591-47D6-98AA-05C55CD89D8A}" type="pres">
      <dgm:prSet presAssocID="{38E67B53-56B0-4808-BA49-577F987F59C2}" presName="hierChild5" presStyleCnt="0"/>
      <dgm:spPr/>
      <dgm:t>
        <a:bodyPr/>
        <a:lstStyle/>
        <a:p>
          <a:endParaRPr lang="es-ES"/>
        </a:p>
      </dgm:t>
    </dgm:pt>
    <dgm:pt modelId="{42576B89-5551-44E3-8739-6821CABF68C8}" type="pres">
      <dgm:prSet presAssocID="{E724C560-14B8-446B-A143-CF7436BA22D3}" presName="Name37" presStyleLbl="parChTrans1D2" presStyleIdx="2" presStyleCnt="7"/>
      <dgm:spPr/>
      <dgm:t>
        <a:bodyPr/>
        <a:lstStyle/>
        <a:p>
          <a:endParaRPr lang="es-ES"/>
        </a:p>
      </dgm:t>
    </dgm:pt>
    <dgm:pt modelId="{4C81A012-0DB4-4884-8A43-CB8F571B8EBA}" type="pres">
      <dgm:prSet presAssocID="{7B1DF860-0237-4582-86FC-32C05FC10DA6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6C9E3C4-0405-453D-8CF6-85FCBBF452AB}" type="pres">
      <dgm:prSet presAssocID="{7B1DF860-0237-4582-86FC-32C05FC10DA6}" presName="rootComposite" presStyleCnt="0"/>
      <dgm:spPr/>
      <dgm:t>
        <a:bodyPr/>
        <a:lstStyle/>
        <a:p>
          <a:endParaRPr lang="es-ES"/>
        </a:p>
      </dgm:t>
    </dgm:pt>
    <dgm:pt modelId="{4E05DF2C-D9C0-4AD3-BEBC-83AD65ACAED1}" type="pres">
      <dgm:prSet presAssocID="{7B1DF860-0237-4582-86FC-32C05FC10DA6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40E0365-C881-408C-A783-58DA8048FF5F}" type="pres">
      <dgm:prSet presAssocID="{7B1DF860-0237-4582-86FC-32C05FC10DA6}" presName="rootConnector" presStyleLbl="node2" presStyleIdx="2" presStyleCnt="7"/>
      <dgm:spPr/>
      <dgm:t>
        <a:bodyPr/>
        <a:lstStyle/>
        <a:p>
          <a:endParaRPr lang="es-ES"/>
        </a:p>
      </dgm:t>
    </dgm:pt>
    <dgm:pt modelId="{346C3F45-4947-457A-A648-15606D2118EF}" type="pres">
      <dgm:prSet presAssocID="{7B1DF860-0237-4582-86FC-32C05FC10DA6}" presName="hierChild4" presStyleCnt="0"/>
      <dgm:spPr/>
      <dgm:t>
        <a:bodyPr/>
        <a:lstStyle/>
        <a:p>
          <a:endParaRPr lang="es-ES"/>
        </a:p>
      </dgm:t>
    </dgm:pt>
    <dgm:pt modelId="{DD298E01-E877-42D2-B6DF-5D4A58B8FC84}" type="pres">
      <dgm:prSet presAssocID="{8F9E40F6-9881-47D5-964D-B8C88351CF79}" presName="Name37" presStyleLbl="parChTrans1D3" presStyleIdx="3" presStyleCnt="17"/>
      <dgm:spPr/>
      <dgm:t>
        <a:bodyPr/>
        <a:lstStyle/>
        <a:p>
          <a:endParaRPr lang="es-ES"/>
        </a:p>
      </dgm:t>
    </dgm:pt>
    <dgm:pt modelId="{1609B86E-E48B-4435-A7DF-D37F30FB0214}" type="pres">
      <dgm:prSet presAssocID="{EC2FB9EC-092A-473C-BD2D-CE7064B221A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AA5CAA1-8C51-4A24-A0AA-C70C363CFF38}" type="pres">
      <dgm:prSet presAssocID="{EC2FB9EC-092A-473C-BD2D-CE7064B221A0}" presName="rootComposite" presStyleCnt="0"/>
      <dgm:spPr/>
      <dgm:t>
        <a:bodyPr/>
        <a:lstStyle/>
        <a:p>
          <a:endParaRPr lang="es-ES"/>
        </a:p>
      </dgm:t>
    </dgm:pt>
    <dgm:pt modelId="{840AAB91-F409-4065-A0E3-C6867D8C6F3E}" type="pres">
      <dgm:prSet presAssocID="{EC2FB9EC-092A-473C-BD2D-CE7064B221A0}" presName="rootText" presStyleLbl="node3" presStyleIdx="3" presStyleCnt="17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A0F24DEE-6C16-4E03-9E14-2B143E0ACC63}" type="pres">
      <dgm:prSet presAssocID="{EC2FB9EC-092A-473C-BD2D-CE7064B221A0}" presName="rootConnector" presStyleLbl="node3" presStyleIdx="3" presStyleCnt="17"/>
      <dgm:spPr/>
      <dgm:t>
        <a:bodyPr/>
        <a:lstStyle/>
        <a:p>
          <a:endParaRPr lang="es-ES"/>
        </a:p>
      </dgm:t>
    </dgm:pt>
    <dgm:pt modelId="{CB2D65F7-33C8-4D91-A104-AAA450115F14}" type="pres">
      <dgm:prSet presAssocID="{EC2FB9EC-092A-473C-BD2D-CE7064B221A0}" presName="hierChild4" presStyleCnt="0"/>
      <dgm:spPr/>
      <dgm:t>
        <a:bodyPr/>
        <a:lstStyle/>
        <a:p>
          <a:endParaRPr lang="es-ES"/>
        </a:p>
      </dgm:t>
    </dgm:pt>
    <dgm:pt modelId="{507B7327-2940-45BA-B7A0-1EDC8E11461B}" type="pres">
      <dgm:prSet presAssocID="{EC2FB9EC-092A-473C-BD2D-CE7064B221A0}" presName="hierChild5" presStyleCnt="0"/>
      <dgm:spPr/>
      <dgm:t>
        <a:bodyPr/>
        <a:lstStyle/>
        <a:p>
          <a:endParaRPr lang="es-ES"/>
        </a:p>
      </dgm:t>
    </dgm:pt>
    <dgm:pt modelId="{9025D3FE-D4A2-41B2-BBDA-CE3B193DB929}" type="pres">
      <dgm:prSet presAssocID="{5E48226A-BD48-4671-940A-9FC48FD1BCC8}" presName="Name37" presStyleLbl="parChTrans1D3" presStyleIdx="4" presStyleCnt="17"/>
      <dgm:spPr/>
      <dgm:t>
        <a:bodyPr/>
        <a:lstStyle/>
        <a:p>
          <a:endParaRPr lang="es-ES"/>
        </a:p>
      </dgm:t>
    </dgm:pt>
    <dgm:pt modelId="{239000BE-4D65-4418-B30A-A726C16240CA}" type="pres">
      <dgm:prSet presAssocID="{CF74BAE8-0876-4DBE-B0C9-6C120633F8B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07F7275-E279-4930-9F73-53D0E4F28EFC}" type="pres">
      <dgm:prSet presAssocID="{CF74BAE8-0876-4DBE-B0C9-6C120633F8BD}" presName="rootComposite" presStyleCnt="0"/>
      <dgm:spPr/>
      <dgm:t>
        <a:bodyPr/>
        <a:lstStyle/>
        <a:p>
          <a:endParaRPr lang="es-ES"/>
        </a:p>
      </dgm:t>
    </dgm:pt>
    <dgm:pt modelId="{0A61B861-FD45-4D2D-AA6E-FF937FECE616}" type="pres">
      <dgm:prSet presAssocID="{CF74BAE8-0876-4DBE-B0C9-6C120633F8BD}" presName="rootText" presStyleLbl="node3" presStyleIdx="4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CBD9A96-B336-44E7-B042-68876F760897}" type="pres">
      <dgm:prSet presAssocID="{CF74BAE8-0876-4DBE-B0C9-6C120633F8BD}" presName="rootConnector" presStyleLbl="node3" presStyleIdx="4" presStyleCnt="17"/>
      <dgm:spPr/>
      <dgm:t>
        <a:bodyPr/>
        <a:lstStyle/>
        <a:p>
          <a:endParaRPr lang="es-ES"/>
        </a:p>
      </dgm:t>
    </dgm:pt>
    <dgm:pt modelId="{FF4CFC88-A070-4C67-AAE8-71C94AB7C730}" type="pres">
      <dgm:prSet presAssocID="{CF74BAE8-0876-4DBE-B0C9-6C120633F8BD}" presName="hierChild4" presStyleCnt="0"/>
      <dgm:spPr/>
      <dgm:t>
        <a:bodyPr/>
        <a:lstStyle/>
        <a:p>
          <a:endParaRPr lang="es-ES"/>
        </a:p>
      </dgm:t>
    </dgm:pt>
    <dgm:pt modelId="{2E2A91B8-0914-4390-B724-87BFCFF76ACF}" type="pres">
      <dgm:prSet presAssocID="{CF74BAE8-0876-4DBE-B0C9-6C120633F8BD}" presName="hierChild5" presStyleCnt="0"/>
      <dgm:spPr/>
      <dgm:t>
        <a:bodyPr/>
        <a:lstStyle/>
        <a:p>
          <a:endParaRPr lang="es-ES"/>
        </a:p>
      </dgm:t>
    </dgm:pt>
    <dgm:pt modelId="{B1240BEE-7D03-4FF7-98B8-8D26780858D5}" type="pres">
      <dgm:prSet presAssocID="{7B1DF860-0237-4582-86FC-32C05FC10DA6}" presName="hierChild5" presStyleCnt="0"/>
      <dgm:spPr/>
      <dgm:t>
        <a:bodyPr/>
        <a:lstStyle/>
        <a:p>
          <a:endParaRPr lang="es-ES"/>
        </a:p>
      </dgm:t>
    </dgm:pt>
    <dgm:pt modelId="{C2B4DFB0-A01B-46C4-816D-6A18A17175BB}" type="pres">
      <dgm:prSet presAssocID="{43EE7C8A-7FEC-4254-AEC6-C0A9C0027F8F}" presName="Name37" presStyleLbl="parChTrans1D2" presStyleIdx="3" presStyleCnt="7"/>
      <dgm:spPr/>
      <dgm:t>
        <a:bodyPr/>
        <a:lstStyle/>
        <a:p>
          <a:endParaRPr lang="es-ES"/>
        </a:p>
      </dgm:t>
    </dgm:pt>
    <dgm:pt modelId="{A993D687-85B6-48CF-9E18-AE7688DE6F68}" type="pres">
      <dgm:prSet presAssocID="{5429FD4D-D797-462C-BD5C-959D0B30638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65DDAEC-7E9C-48C4-A36E-58716D26BF89}" type="pres">
      <dgm:prSet presAssocID="{5429FD4D-D797-462C-BD5C-959D0B30638C}" presName="rootComposite" presStyleCnt="0"/>
      <dgm:spPr/>
      <dgm:t>
        <a:bodyPr/>
        <a:lstStyle/>
        <a:p>
          <a:endParaRPr lang="es-ES"/>
        </a:p>
      </dgm:t>
    </dgm:pt>
    <dgm:pt modelId="{E8CEC45D-EB20-4C4D-BDEA-6308D8C3D51E}" type="pres">
      <dgm:prSet presAssocID="{5429FD4D-D797-462C-BD5C-959D0B30638C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7052400-801C-4DF7-9083-67D740F711EB}" type="pres">
      <dgm:prSet presAssocID="{5429FD4D-D797-462C-BD5C-959D0B30638C}" presName="rootConnector" presStyleLbl="node2" presStyleIdx="3" presStyleCnt="7"/>
      <dgm:spPr/>
      <dgm:t>
        <a:bodyPr/>
        <a:lstStyle/>
        <a:p>
          <a:endParaRPr lang="es-ES"/>
        </a:p>
      </dgm:t>
    </dgm:pt>
    <dgm:pt modelId="{DDC56882-EAA1-447E-8DA4-433D09F00A9B}" type="pres">
      <dgm:prSet presAssocID="{5429FD4D-D797-462C-BD5C-959D0B30638C}" presName="hierChild4" presStyleCnt="0"/>
      <dgm:spPr/>
      <dgm:t>
        <a:bodyPr/>
        <a:lstStyle/>
        <a:p>
          <a:endParaRPr lang="es-ES"/>
        </a:p>
      </dgm:t>
    </dgm:pt>
    <dgm:pt modelId="{B0AC4F58-5EA6-4EB5-8E31-7B73C276044C}" type="pres">
      <dgm:prSet presAssocID="{5665FCD5-798D-4A97-8A65-ACD9D2606C5C}" presName="Name37" presStyleLbl="parChTrans1D3" presStyleIdx="5" presStyleCnt="17"/>
      <dgm:spPr/>
      <dgm:t>
        <a:bodyPr/>
        <a:lstStyle/>
        <a:p>
          <a:endParaRPr lang="es-ES"/>
        </a:p>
      </dgm:t>
    </dgm:pt>
    <dgm:pt modelId="{52568E1C-A1B6-4D7A-8A64-DCF62B4612E6}" type="pres">
      <dgm:prSet presAssocID="{CF53F773-C311-4FE1-AAD6-0B7F609B2C6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9CCD0B0F-A55C-4C5C-AAC4-E02906270D4C}" type="pres">
      <dgm:prSet presAssocID="{CF53F773-C311-4FE1-AAD6-0B7F609B2C69}" presName="rootComposite" presStyleCnt="0"/>
      <dgm:spPr/>
      <dgm:t>
        <a:bodyPr/>
        <a:lstStyle/>
        <a:p>
          <a:endParaRPr lang="es-ES"/>
        </a:p>
      </dgm:t>
    </dgm:pt>
    <dgm:pt modelId="{5CB7A8B2-3919-4803-A2CB-AA3490371045}" type="pres">
      <dgm:prSet presAssocID="{CF53F773-C311-4FE1-AAD6-0B7F609B2C69}" presName="rootText" presStyleLbl="node3" presStyleIdx="5" presStyleCnt="17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33DBC1C-17F4-4A38-B4D7-32DFE1C7B96A}" type="pres">
      <dgm:prSet presAssocID="{CF53F773-C311-4FE1-AAD6-0B7F609B2C69}" presName="rootConnector" presStyleLbl="node3" presStyleIdx="5" presStyleCnt="17"/>
      <dgm:spPr/>
      <dgm:t>
        <a:bodyPr/>
        <a:lstStyle/>
        <a:p>
          <a:endParaRPr lang="es-ES"/>
        </a:p>
      </dgm:t>
    </dgm:pt>
    <dgm:pt modelId="{66B879E5-945E-4000-B0D6-DFD8E0D1C5C6}" type="pres">
      <dgm:prSet presAssocID="{CF53F773-C311-4FE1-AAD6-0B7F609B2C69}" presName="hierChild4" presStyleCnt="0"/>
      <dgm:spPr/>
      <dgm:t>
        <a:bodyPr/>
        <a:lstStyle/>
        <a:p>
          <a:endParaRPr lang="es-ES"/>
        </a:p>
      </dgm:t>
    </dgm:pt>
    <dgm:pt modelId="{E12E4796-268B-47F0-9BE7-D19572F32540}" type="pres">
      <dgm:prSet presAssocID="{CF53F773-C311-4FE1-AAD6-0B7F609B2C69}" presName="hierChild5" presStyleCnt="0"/>
      <dgm:spPr/>
      <dgm:t>
        <a:bodyPr/>
        <a:lstStyle/>
        <a:p>
          <a:endParaRPr lang="es-ES"/>
        </a:p>
      </dgm:t>
    </dgm:pt>
    <dgm:pt modelId="{7ADB57CD-4D24-4B36-870E-8876BB1D14AC}" type="pres">
      <dgm:prSet presAssocID="{C09F9315-0291-45EF-BFC5-B61E687F24D3}" presName="Name37" presStyleLbl="parChTrans1D3" presStyleIdx="6" presStyleCnt="17"/>
      <dgm:spPr/>
      <dgm:t>
        <a:bodyPr/>
        <a:lstStyle/>
        <a:p>
          <a:endParaRPr lang="es-ES"/>
        </a:p>
      </dgm:t>
    </dgm:pt>
    <dgm:pt modelId="{C623393E-B92A-4AED-89AA-CF24CD891B3B}" type="pres">
      <dgm:prSet presAssocID="{F459D03B-B63F-48A2-B358-8ACD69B437E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9E46098B-2273-426E-9155-B41A6DF966DD}" type="pres">
      <dgm:prSet presAssocID="{F459D03B-B63F-48A2-B358-8ACD69B437EF}" presName="rootComposite" presStyleCnt="0"/>
      <dgm:spPr/>
      <dgm:t>
        <a:bodyPr/>
        <a:lstStyle/>
        <a:p>
          <a:endParaRPr lang="es-ES"/>
        </a:p>
      </dgm:t>
    </dgm:pt>
    <dgm:pt modelId="{DDDF204D-7E11-44FB-92FD-721C85234975}" type="pres">
      <dgm:prSet presAssocID="{F459D03B-B63F-48A2-B358-8ACD69B437EF}" presName="rootText" presStyleLbl="node3" presStyleIdx="6" presStyleCnt="17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8DE0939-9ADD-4B32-B389-D5169386B681}" type="pres">
      <dgm:prSet presAssocID="{F459D03B-B63F-48A2-B358-8ACD69B437EF}" presName="rootConnector" presStyleLbl="node3" presStyleIdx="6" presStyleCnt="17"/>
      <dgm:spPr/>
      <dgm:t>
        <a:bodyPr/>
        <a:lstStyle/>
        <a:p>
          <a:endParaRPr lang="es-ES"/>
        </a:p>
      </dgm:t>
    </dgm:pt>
    <dgm:pt modelId="{FE2D50BC-3A15-4882-BAFC-76E5EF6A2D2B}" type="pres">
      <dgm:prSet presAssocID="{F459D03B-B63F-48A2-B358-8ACD69B437EF}" presName="hierChild4" presStyleCnt="0"/>
      <dgm:spPr/>
      <dgm:t>
        <a:bodyPr/>
        <a:lstStyle/>
        <a:p>
          <a:endParaRPr lang="es-ES"/>
        </a:p>
      </dgm:t>
    </dgm:pt>
    <dgm:pt modelId="{4DBD6D40-CA2C-498C-8A54-D5C787929E09}" type="pres">
      <dgm:prSet presAssocID="{F459D03B-B63F-48A2-B358-8ACD69B437EF}" presName="hierChild5" presStyleCnt="0"/>
      <dgm:spPr/>
      <dgm:t>
        <a:bodyPr/>
        <a:lstStyle/>
        <a:p>
          <a:endParaRPr lang="es-ES"/>
        </a:p>
      </dgm:t>
    </dgm:pt>
    <dgm:pt modelId="{BEABD0C2-0D77-4865-A01A-3412F212E88E}" type="pres">
      <dgm:prSet presAssocID="{45E9A0E4-591A-47B6-90DF-9C3B8567F08A}" presName="Name37" presStyleLbl="parChTrans1D3" presStyleIdx="7" presStyleCnt="17"/>
      <dgm:spPr/>
      <dgm:t>
        <a:bodyPr/>
        <a:lstStyle/>
        <a:p>
          <a:endParaRPr lang="es-ES"/>
        </a:p>
      </dgm:t>
    </dgm:pt>
    <dgm:pt modelId="{8E1FDD48-3168-4253-AE63-664526B5068A}" type="pres">
      <dgm:prSet presAssocID="{0969C647-81F7-4E86-AFB5-0B2538C743F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8E058B2-D7E9-4CCC-BA8F-5F0A9E98C61D}" type="pres">
      <dgm:prSet presAssocID="{0969C647-81F7-4E86-AFB5-0B2538C743F8}" presName="rootComposite" presStyleCnt="0"/>
      <dgm:spPr/>
      <dgm:t>
        <a:bodyPr/>
        <a:lstStyle/>
        <a:p>
          <a:endParaRPr lang="es-ES"/>
        </a:p>
      </dgm:t>
    </dgm:pt>
    <dgm:pt modelId="{982AFFD2-566B-407D-8349-5642F2E769EB}" type="pres">
      <dgm:prSet presAssocID="{0969C647-81F7-4E86-AFB5-0B2538C743F8}" presName="rootText" presStyleLbl="node3" presStyleIdx="7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7F10E5B-DA84-4C7C-9D86-0C6C01D9DDF5}" type="pres">
      <dgm:prSet presAssocID="{0969C647-81F7-4E86-AFB5-0B2538C743F8}" presName="rootConnector" presStyleLbl="node3" presStyleIdx="7" presStyleCnt="17"/>
      <dgm:spPr/>
      <dgm:t>
        <a:bodyPr/>
        <a:lstStyle/>
        <a:p>
          <a:endParaRPr lang="es-ES"/>
        </a:p>
      </dgm:t>
    </dgm:pt>
    <dgm:pt modelId="{44EF4B29-160D-46C5-A3F3-66570A714B4E}" type="pres">
      <dgm:prSet presAssocID="{0969C647-81F7-4E86-AFB5-0B2538C743F8}" presName="hierChild4" presStyleCnt="0"/>
      <dgm:spPr/>
      <dgm:t>
        <a:bodyPr/>
        <a:lstStyle/>
        <a:p>
          <a:endParaRPr lang="es-ES"/>
        </a:p>
      </dgm:t>
    </dgm:pt>
    <dgm:pt modelId="{6363E509-152C-42E5-BAE2-9825E3AF93C7}" type="pres">
      <dgm:prSet presAssocID="{0969C647-81F7-4E86-AFB5-0B2538C743F8}" presName="hierChild5" presStyleCnt="0"/>
      <dgm:spPr/>
      <dgm:t>
        <a:bodyPr/>
        <a:lstStyle/>
        <a:p>
          <a:endParaRPr lang="es-ES"/>
        </a:p>
      </dgm:t>
    </dgm:pt>
    <dgm:pt modelId="{19AA52A2-FB5F-4453-AE72-9843C324774B}" type="pres">
      <dgm:prSet presAssocID="{7485B163-86AF-4FEB-943B-A3F574FD1A56}" presName="Name37" presStyleLbl="parChTrans1D3" presStyleIdx="8" presStyleCnt="17"/>
      <dgm:spPr/>
      <dgm:t>
        <a:bodyPr/>
        <a:lstStyle/>
        <a:p>
          <a:endParaRPr lang="es-ES"/>
        </a:p>
      </dgm:t>
    </dgm:pt>
    <dgm:pt modelId="{17A5A25E-4219-4DA9-B851-830C701AC4FB}" type="pres">
      <dgm:prSet presAssocID="{04A6211D-42D5-4D33-A80F-E2E6B9A25EF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2924C51-9FCB-4959-96EA-54F1E441112A}" type="pres">
      <dgm:prSet presAssocID="{04A6211D-42D5-4D33-A80F-E2E6B9A25EF4}" presName="rootComposite" presStyleCnt="0"/>
      <dgm:spPr/>
      <dgm:t>
        <a:bodyPr/>
        <a:lstStyle/>
        <a:p>
          <a:endParaRPr lang="es-ES"/>
        </a:p>
      </dgm:t>
    </dgm:pt>
    <dgm:pt modelId="{9C4B94E4-4844-437F-9BBD-69C8B88D513D}" type="pres">
      <dgm:prSet presAssocID="{04A6211D-42D5-4D33-A80F-E2E6B9A25EF4}" presName="rootText" presStyleLbl="node3" presStyleIdx="8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67C5293-E82D-4F13-AFB9-27E7D6BDBC7F}" type="pres">
      <dgm:prSet presAssocID="{04A6211D-42D5-4D33-A80F-E2E6B9A25EF4}" presName="rootConnector" presStyleLbl="node3" presStyleIdx="8" presStyleCnt="17"/>
      <dgm:spPr/>
      <dgm:t>
        <a:bodyPr/>
        <a:lstStyle/>
        <a:p>
          <a:endParaRPr lang="es-ES"/>
        </a:p>
      </dgm:t>
    </dgm:pt>
    <dgm:pt modelId="{029A84FC-0E74-4C7D-9273-8B6C2BF6702F}" type="pres">
      <dgm:prSet presAssocID="{04A6211D-42D5-4D33-A80F-E2E6B9A25EF4}" presName="hierChild4" presStyleCnt="0"/>
      <dgm:spPr/>
      <dgm:t>
        <a:bodyPr/>
        <a:lstStyle/>
        <a:p>
          <a:endParaRPr lang="es-ES"/>
        </a:p>
      </dgm:t>
    </dgm:pt>
    <dgm:pt modelId="{A447E330-B267-42A7-8D4A-EB870566B94B}" type="pres">
      <dgm:prSet presAssocID="{04A6211D-42D5-4D33-A80F-E2E6B9A25EF4}" presName="hierChild5" presStyleCnt="0"/>
      <dgm:spPr/>
      <dgm:t>
        <a:bodyPr/>
        <a:lstStyle/>
        <a:p>
          <a:endParaRPr lang="es-ES"/>
        </a:p>
      </dgm:t>
    </dgm:pt>
    <dgm:pt modelId="{19A8D230-CC1F-47C7-A887-827D1057E082}" type="pres">
      <dgm:prSet presAssocID="{CBCE8461-334C-4D2B-B21C-850470840F81}" presName="Name37" presStyleLbl="parChTrans1D3" presStyleIdx="9" presStyleCnt="17"/>
      <dgm:spPr/>
      <dgm:t>
        <a:bodyPr/>
        <a:lstStyle/>
        <a:p>
          <a:endParaRPr lang="es-ES"/>
        </a:p>
      </dgm:t>
    </dgm:pt>
    <dgm:pt modelId="{A491C285-CC45-4836-A5E4-0914A62976DA}" type="pres">
      <dgm:prSet presAssocID="{85FD2FCD-8FA7-4252-B561-F207155CD8F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1C083BD-F377-4C78-9B91-52933D2F94DF}" type="pres">
      <dgm:prSet presAssocID="{85FD2FCD-8FA7-4252-B561-F207155CD8F0}" presName="rootComposite" presStyleCnt="0"/>
      <dgm:spPr/>
      <dgm:t>
        <a:bodyPr/>
        <a:lstStyle/>
        <a:p>
          <a:endParaRPr lang="es-ES"/>
        </a:p>
      </dgm:t>
    </dgm:pt>
    <dgm:pt modelId="{0B94850F-33F8-4E14-A2EC-546EAD4CB39E}" type="pres">
      <dgm:prSet presAssocID="{85FD2FCD-8FA7-4252-B561-F207155CD8F0}" presName="rootText" presStyleLbl="node3" presStyleIdx="9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21125F1-84C1-4AD3-B251-5FE3E522C8A8}" type="pres">
      <dgm:prSet presAssocID="{85FD2FCD-8FA7-4252-B561-F207155CD8F0}" presName="rootConnector" presStyleLbl="node3" presStyleIdx="9" presStyleCnt="17"/>
      <dgm:spPr/>
      <dgm:t>
        <a:bodyPr/>
        <a:lstStyle/>
        <a:p>
          <a:endParaRPr lang="es-ES"/>
        </a:p>
      </dgm:t>
    </dgm:pt>
    <dgm:pt modelId="{AEB3E99B-66EC-400B-A0C5-C56C7917BA22}" type="pres">
      <dgm:prSet presAssocID="{85FD2FCD-8FA7-4252-B561-F207155CD8F0}" presName="hierChild4" presStyleCnt="0"/>
      <dgm:spPr/>
      <dgm:t>
        <a:bodyPr/>
        <a:lstStyle/>
        <a:p>
          <a:endParaRPr lang="es-ES"/>
        </a:p>
      </dgm:t>
    </dgm:pt>
    <dgm:pt modelId="{52DAE0B6-ADA9-48CF-A565-828EAA5F4BE5}" type="pres">
      <dgm:prSet presAssocID="{85FD2FCD-8FA7-4252-B561-F207155CD8F0}" presName="hierChild5" presStyleCnt="0"/>
      <dgm:spPr/>
      <dgm:t>
        <a:bodyPr/>
        <a:lstStyle/>
        <a:p>
          <a:endParaRPr lang="es-ES"/>
        </a:p>
      </dgm:t>
    </dgm:pt>
    <dgm:pt modelId="{E116A1A2-B6C6-417F-9251-EF52614A3EBD}" type="pres">
      <dgm:prSet presAssocID="{45732721-5306-4E03-9F2C-46087C2A259C}" presName="Name37" presStyleLbl="parChTrans1D3" presStyleIdx="10" presStyleCnt="17"/>
      <dgm:spPr/>
      <dgm:t>
        <a:bodyPr/>
        <a:lstStyle/>
        <a:p>
          <a:endParaRPr lang="es-ES"/>
        </a:p>
      </dgm:t>
    </dgm:pt>
    <dgm:pt modelId="{99BCCE13-1293-4400-970B-D34293CFA199}" type="pres">
      <dgm:prSet presAssocID="{FC7FD3BD-B4A6-44A2-BDB3-247AD0ABB7C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EA467102-7CE7-4EFF-B8D0-013E069C0DB2}" type="pres">
      <dgm:prSet presAssocID="{FC7FD3BD-B4A6-44A2-BDB3-247AD0ABB7CD}" presName="rootComposite" presStyleCnt="0"/>
      <dgm:spPr/>
      <dgm:t>
        <a:bodyPr/>
        <a:lstStyle/>
        <a:p>
          <a:endParaRPr lang="es-ES"/>
        </a:p>
      </dgm:t>
    </dgm:pt>
    <dgm:pt modelId="{DA3E1B0A-1058-49C0-95A6-CA04E25AEE7E}" type="pres">
      <dgm:prSet presAssocID="{FC7FD3BD-B4A6-44A2-BDB3-247AD0ABB7CD}" presName="rootText" presStyleLbl="node3" presStyleIdx="10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85A5523-659C-40CB-BB6B-F7D126A3D41C}" type="pres">
      <dgm:prSet presAssocID="{FC7FD3BD-B4A6-44A2-BDB3-247AD0ABB7CD}" presName="rootConnector" presStyleLbl="node3" presStyleIdx="10" presStyleCnt="17"/>
      <dgm:spPr/>
      <dgm:t>
        <a:bodyPr/>
        <a:lstStyle/>
        <a:p>
          <a:endParaRPr lang="es-ES"/>
        </a:p>
      </dgm:t>
    </dgm:pt>
    <dgm:pt modelId="{C383D19E-E041-4D8A-AD40-9999319DB2CF}" type="pres">
      <dgm:prSet presAssocID="{FC7FD3BD-B4A6-44A2-BDB3-247AD0ABB7CD}" presName="hierChild4" presStyleCnt="0"/>
      <dgm:spPr/>
      <dgm:t>
        <a:bodyPr/>
        <a:lstStyle/>
        <a:p>
          <a:endParaRPr lang="es-ES"/>
        </a:p>
      </dgm:t>
    </dgm:pt>
    <dgm:pt modelId="{4B407A43-8DB9-4A13-954A-0278B30406BE}" type="pres">
      <dgm:prSet presAssocID="{FC7FD3BD-B4A6-44A2-BDB3-247AD0ABB7CD}" presName="hierChild5" presStyleCnt="0"/>
      <dgm:spPr/>
      <dgm:t>
        <a:bodyPr/>
        <a:lstStyle/>
        <a:p>
          <a:endParaRPr lang="es-ES"/>
        </a:p>
      </dgm:t>
    </dgm:pt>
    <dgm:pt modelId="{229ED33E-657A-42E5-97C6-EA5C23A0A6D0}" type="pres">
      <dgm:prSet presAssocID="{4608F86A-301F-4620-9EDB-50E6E3AB7CCB}" presName="Name37" presStyleLbl="parChTrans1D3" presStyleIdx="11" presStyleCnt="17"/>
      <dgm:spPr/>
      <dgm:t>
        <a:bodyPr/>
        <a:lstStyle/>
        <a:p>
          <a:endParaRPr lang="es-ES"/>
        </a:p>
      </dgm:t>
    </dgm:pt>
    <dgm:pt modelId="{6062643D-0C57-401A-B437-DFD0C04B1C0E}" type="pres">
      <dgm:prSet presAssocID="{D4ECDAEA-1C9C-426C-A581-9A3B27BC12B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1F59FB57-5EDE-4F88-81DA-3FCB476A2FCC}" type="pres">
      <dgm:prSet presAssocID="{D4ECDAEA-1C9C-426C-A581-9A3B27BC12B5}" presName="rootComposite" presStyleCnt="0"/>
      <dgm:spPr/>
      <dgm:t>
        <a:bodyPr/>
        <a:lstStyle/>
        <a:p>
          <a:endParaRPr lang="es-ES"/>
        </a:p>
      </dgm:t>
    </dgm:pt>
    <dgm:pt modelId="{379D91AD-311F-46CA-AA30-8E8E6C05265E}" type="pres">
      <dgm:prSet presAssocID="{D4ECDAEA-1C9C-426C-A581-9A3B27BC12B5}" presName="rootText" presStyleLbl="node3" presStyleIdx="11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960E6F9-1CB6-4FFC-A7EE-6E08F7C19A3E}" type="pres">
      <dgm:prSet presAssocID="{D4ECDAEA-1C9C-426C-A581-9A3B27BC12B5}" presName="rootConnector" presStyleLbl="node3" presStyleIdx="11" presStyleCnt="17"/>
      <dgm:spPr/>
      <dgm:t>
        <a:bodyPr/>
        <a:lstStyle/>
        <a:p>
          <a:endParaRPr lang="es-ES"/>
        </a:p>
      </dgm:t>
    </dgm:pt>
    <dgm:pt modelId="{99BFCFC7-9697-4FBB-AA32-DD1ACF7E7E8F}" type="pres">
      <dgm:prSet presAssocID="{D4ECDAEA-1C9C-426C-A581-9A3B27BC12B5}" presName="hierChild4" presStyleCnt="0"/>
      <dgm:spPr/>
      <dgm:t>
        <a:bodyPr/>
        <a:lstStyle/>
        <a:p>
          <a:endParaRPr lang="es-ES"/>
        </a:p>
      </dgm:t>
    </dgm:pt>
    <dgm:pt modelId="{0BEE22E9-9D00-43DC-AED9-F3181579A9FA}" type="pres">
      <dgm:prSet presAssocID="{D4ECDAEA-1C9C-426C-A581-9A3B27BC12B5}" presName="hierChild5" presStyleCnt="0"/>
      <dgm:spPr/>
      <dgm:t>
        <a:bodyPr/>
        <a:lstStyle/>
        <a:p>
          <a:endParaRPr lang="es-ES"/>
        </a:p>
      </dgm:t>
    </dgm:pt>
    <dgm:pt modelId="{9442981C-1963-4116-9280-428282D895EE}" type="pres">
      <dgm:prSet presAssocID="{5429FD4D-D797-462C-BD5C-959D0B30638C}" presName="hierChild5" presStyleCnt="0"/>
      <dgm:spPr/>
      <dgm:t>
        <a:bodyPr/>
        <a:lstStyle/>
        <a:p>
          <a:endParaRPr lang="es-ES"/>
        </a:p>
      </dgm:t>
    </dgm:pt>
    <dgm:pt modelId="{50B47E9F-3018-457D-9EA0-FBC2795D9FEF}" type="pres">
      <dgm:prSet presAssocID="{6D99DC2B-BFD2-4FFE-B52F-9D0E69261D72}" presName="Name37" presStyleLbl="parChTrans1D2" presStyleIdx="4" presStyleCnt="7"/>
      <dgm:spPr/>
      <dgm:t>
        <a:bodyPr/>
        <a:lstStyle/>
        <a:p>
          <a:endParaRPr lang="es-ES"/>
        </a:p>
      </dgm:t>
    </dgm:pt>
    <dgm:pt modelId="{F849C902-7136-4383-AB66-8345386B68C2}" type="pres">
      <dgm:prSet presAssocID="{FFD5B9D1-7189-4464-9366-BF6749E4FA8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4F301183-11A8-4FD6-BA6B-3E3E53FF4298}" type="pres">
      <dgm:prSet presAssocID="{FFD5B9D1-7189-4464-9366-BF6749E4FA89}" presName="rootComposite" presStyleCnt="0"/>
      <dgm:spPr/>
      <dgm:t>
        <a:bodyPr/>
        <a:lstStyle/>
        <a:p>
          <a:endParaRPr lang="es-ES"/>
        </a:p>
      </dgm:t>
    </dgm:pt>
    <dgm:pt modelId="{66E4CB8E-AB1F-46EA-8427-58E71C398C8C}" type="pres">
      <dgm:prSet presAssocID="{FFD5B9D1-7189-4464-9366-BF6749E4FA89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F116D8B-DCB5-41AC-B483-F2701F251660}" type="pres">
      <dgm:prSet presAssocID="{FFD5B9D1-7189-4464-9366-BF6749E4FA89}" presName="rootConnector" presStyleLbl="node2" presStyleIdx="4" presStyleCnt="7"/>
      <dgm:spPr/>
      <dgm:t>
        <a:bodyPr/>
        <a:lstStyle/>
        <a:p>
          <a:endParaRPr lang="es-ES"/>
        </a:p>
      </dgm:t>
    </dgm:pt>
    <dgm:pt modelId="{CB5B73CC-F483-40B7-9D1F-0F8A3DC2D08D}" type="pres">
      <dgm:prSet presAssocID="{FFD5B9D1-7189-4464-9366-BF6749E4FA89}" presName="hierChild4" presStyleCnt="0"/>
      <dgm:spPr/>
      <dgm:t>
        <a:bodyPr/>
        <a:lstStyle/>
        <a:p>
          <a:endParaRPr lang="es-ES"/>
        </a:p>
      </dgm:t>
    </dgm:pt>
    <dgm:pt modelId="{7B7D979A-03D7-4959-9465-B69321B0C37A}" type="pres">
      <dgm:prSet presAssocID="{9ACAB941-360E-4B42-80D1-850672CF056F}" presName="Name37" presStyleLbl="parChTrans1D3" presStyleIdx="12" presStyleCnt="17"/>
      <dgm:spPr/>
      <dgm:t>
        <a:bodyPr/>
        <a:lstStyle/>
        <a:p>
          <a:endParaRPr lang="es-ES"/>
        </a:p>
      </dgm:t>
    </dgm:pt>
    <dgm:pt modelId="{D8B55105-79CF-4898-8F69-90FE920ACE50}" type="pres">
      <dgm:prSet presAssocID="{2B75335E-743E-44E1-B294-7A1982AC7BA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A8BA2A1-D1C8-4774-8A62-968A1C0DA035}" type="pres">
      <dgm:prSet presAssocID="{2B75335E-743E-44E1-B294-7A1982AC7BAA}" presName="rootComposite" presStyleCnt="0"/>
      <dgm:spPr/>
      <dgm:t>
        <a:bodyPr/>
        <a:lstStyle/>
        <a:p>
          <a:endParaRPr lang="es-ES"/>
        </a:p>
      </dgm:t>
    </dgm:pt>
    <dgm:pt modelId="{C6ED8738-57C4-4545-8EDA-A79E104A2B74}" type="pres">
      <dgm:prSet presAssocID="{2B75335E-743E-44E1-B294-7A1982AC7BAA}" presName="rootText" presStyleLbl="node3" presStyleIdx="12" presStyleCnt="17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5118CB4-11DC-4939-8B8B-765D84508246}" type="pres">
      <dgm:prSet presAssocID="{2B75335E-743E-44E1-B294-7A1982AC7BAA}" presName="rootConnector" presStyleLbl="node3" presStyleIdx="12" presStyleCnt="17"/>
      <dgm:spPr/>
      <dgm:t>
        <a:bodyPr/>
        <a:lstStyle/>
        <a:p>
          <a:endParaRPr lang="es-ES"/>
        </a:p>
      </dgm:t>
    </dgm:pt>
    <dgm:pt modelId="{E514CEE9-21AD-40CE-93D4-A297DAD744BC}" type="pres">
      <dgm:prSet presAssocID="{2B75335E-743E-44E1-B294-7A1982AC7BAA}" presName="hierChild4" presStyleCnt="0"/>
      <dgm:spPr/>
      <dgm:t>
        <a:bodyPr/>
        <a:lstStyle/>
        <a:p>
          <a:endParaRPr lang="es-ES"/>
        </a:p>
      </dgm:t>
    </dgm:pt>
    <dgm:pt modelId="{600C3827-D26B-49BF-993F-67E6E8D707C2}" type="pres">
      <dgm:prSet presAssocID="{2B75335E-743E-44E1-B294-7A1982AC7BAA}" presName="hierChild5" presStyleCnt="0"/>
      <dgm:spPr/>
      <dgm:t>
        <a:bodyPr/>
        <a:lstStyle/>
        <a:p>
          <a:endParaRPr lang="es-ES"/>
        </a:p>
      </dgm:t>
    </dgm:pt>
    <dgm:pt modelId="{7FF66F28-EA03-42C7-A12E-327885501522}" type="pres">
      <dgm:prSet presAssocID="{FFD5B9D1-7189-4464-9366-BF6749E4FA89}" presName="hierChild5" presStyleCnt="0"/>
      <dgm:spPr/>
      <dgm:t>
        <a:bodyPr/>
        <a:lstStyle/>
        <a:p>
          <a:endParaRPr lang="es-ES"/>
        </a:p>
      </dgm:t>
    </dgm:pt>
    <dgm:pt modelId="{3A7287F8-72AA-420E-A87C-F6C2EAAE6988}" type="pres">
      <dgm:prSet presAssocID="{3AC20877-99BE-4D1E-A326-26FBB5D16452}" presName="Name37" presStyleLbl="parChTrans1D2" presStyleIdx="5" presStyleCnt="7"/>
      <dgm:spPr/>
      <dgm:t>
        <a:bodyPr/>
        <a:lstStyle/>
        <a:p>
          <a:endParaRPr lang="es-ES"/>
        </a:p>
      </dgm:t>
    </dgm:pt>
    <dgm:pt modelId="{C64E6945-63A8-40D6-BCE0-7B334D42F479}" type="pres">
      <dgm:prSet presAssocID="{EA5D9A36-3CFD-4851-8C1B-179D33C4811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8285AFBB-11C4-406D-A6AE-0B712E92752B}" type="pres">
      <dgm:prSet presAssocID="{EA5D9A36-3CFD-4851-8C1B-179D33C48111}" presName="rootComposite" presStyleCnt="0"/>
      <dgm:spPr/>
      <dgm:t>
        <a:bodyPr/>
        <a:lstStyle/>
        <a:p>
          <a:endParaRPr lang="es-ES"/>
        </a:p>
      </dgm:t>
    </dgm:pt>
    <dgm:pt modelId="{94E08C98-EF7C-4AAF-8C63-11DDA1109B9A}" type="pres">
      <dgm:prSet presAssocID="{EA5D9A36-3CFD-4851-8C1B-179D33C48111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DA3F63B-B091-4513-96E4-0E3391F8E258}" type="pres">
      <dgm:prSet presAssocID="{EA5D9A36-3CFD-4851-8C1B-179D33C48111}" presName="rootConnector" presStyleLbl="node2" presStyleIdx="5" presStyleCnt="7"/>
      <dgm:spPr/>
      <dgm:t>
        <a:bodyPr/>
        <a:lstStyle/>
        <a:p>
          <a:endParaRPr lang="es-ES"/>
        </a:p>
      </dgm:t>
    </dgm:pt>
    <dgm:pt modelId="{2E23661F-2135-432F-AE62-BCA242DB8E4D}" type="pres">
      <dgm:prSet presAssocID="{EA5D9A36-3CFD-4851-8C1B-179D33C48111}" presName="hierChild4" presStyleCnt="0"/>
      <dgm:spPr/>
      <dgm:t>
        <a:bodyPr/>
        <a:lstStyle/>
        <a:p>
          <a:endParaRPr lang="es-ES"/>
        </a:p>
      </dgm:t>
    </dgm:pt>
    <dgm:pt modelId="{1EA6F4DD-2C40-47A5-BBBA-DC5EAE463655}" type="pres">
      <dgm:prSet presAssocID="{92F7F6C3-04B1-4BC8-9A29-826A66DD02D0}" presName="Name37" presStyleLbl="parChTrans1D3" presStyleIdx="13" presStyleCnt="17"/>
      <dgm:spPr/>
      <dgm:t>
        <a:bodyPr/>
        <a:lstStyle/>
        <a:p>
          <a:endParaRPr lang="es-ES"/>
        </a:p>
      </dgm:t>
    </dgm:pt>
    <dgm:pt modelId="{B02159A1-8B5D-493C-90F8-B328F30D2A78}" type="pres">
      <dgm:prSet presAssocID="{8684D5F8-7BC9-4D9D-865D-D0E24CEDDB7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AD5DE99-E52C-41FC-995C-9954F36BF3AC}" type="pres">
      <dgm:prSet presAssocID="{8684D5F8-7BC9-4D9D-865D-D0E24CEDDB7A}" presName="rootComposite" presStyleCnt="0"/>
      <dgm:spPr/>
      <dgm:t>
        <a:bodyPr/>
        <a:lstStyle/>
        <a:p>
          <a:endParaRPr lang="es-ES"/>
        </a:p>
      </dgm:t>
    </dgm:pt>
    <dgm:pt modelId="{073CA163-D5E8-4F2C-A336-387BECB396FC}" type="pres">
      <dgm:prSet presAssocID="{8684D5F8-7BC9-4D9D-865D-D0E24CEDDB7A}" presName="rootText" presStyleLbl="node3" presStyleIdx="13" presStyleCnt="17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0592EB4-46CF-4B64-B45A-E0964C019914}" type="pres">
      <dgm:prSet presAssocID="{8684D5F8-7BC9-4D9D-865D-D0E24CEDDB7A}" presName="rootConnector" presStyleLbl="node3" presStyleIdx="13" presStyleCnt="17"/>
      <dgm:spPr/>
      <dgm:t>
        <a:bodyPr/>
        <a:lstStyle/>
        <a:p>
          <a:endParaRPr lang="es-ES"/>
        </a:p>
      </dgm:t>
    </dgm:pt>
    <dgm:pt modelId="{11563DF6-5B84-4655-8B16-FB0228638F1A}" type="pres">
      <dgm:prSet presAssocID="{8684D5F8-7BC9-4D9D-865D-D0E24CEDDB7A}" presName="hierChild4" presStyleCnt="0"/>
      <dgm:spPr/>
      <dgm:t>
        <a:bodyPr/>
        <a:lstStyle/>
        <a:p>
          <a:endParaRPr lang="es-ES"/>
        </a:p>
      </dgm:t>
    </dgm:pt>
    <dgm:pt modelId="{328E14CF-DC0C-452E-BDE3-3B29F57BE1C3}" type="pres">
      <dgm:prSet presAssocID="{8684D5F8-7BC9-4D9D-865D-D0E24CEDDB7A}" presName="hierChild5" presStyleCnt="0"/>
      <dgm:spPr/>
      <dgm:t>
        <a:bodyPr/>
        <a:lstStyle/>
        <a:p>
          <a:endParaRPr lang="es-ES"/>
        </a:p>
      </dgm:t>
    </dgm:pt>
    <dgm:pt modelId="{06964BDD-99CA-4800-9759-A3EBC17B4E3D}" type="pres">
      <dgm:prSet presAssocID="{756F7993-222D-4DDC-85B9-C166493D5E58}" presName="Name37" presStyleLbl="parChTrans1D3" presStyleIdx="14" presStyleCnt="17"/>
      <dgm:spPr/>
      <dgm:t>
        <a:bodyPr/>
        <a:lstStyle/>
        <a:p>
          <a:endParaRPr lang="es-ES"/>
        </a:p>
      </dgm:t>
    </dgm:pt>
    <dgm:pt modelId="{5D3E79C9-2AFF-44C7-9D35-265B8FC3F4A7}" type="pres">
      <dgm:prSet presAssocID="{D38BACAA-9BF3-4E36-8D3C-9476DBBFF3C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3EAD5E0-E8A5-46E1-9459-234042597638}" type="pres">
      <dgm:prSet presAssocID="{D38BACAA-9BF3-4E36-8D3C-9476DBBFF3CC}" presName="rootComposite" presStyleCnt="0"/>
      <dgm:spPr/>
      <dgm:t>
        <a:bodyPr/>
        <a:lstStyle/>
        <a:p>
          <a:endParaRPr lang="es-ES"/>
        </a:p>
      </dgm:t>
    </dgm:pt>
    <dgm:pt modelId="{0B86D997-193E-4934-931B-FA7D3F09B445}" type="pres">
      <dgm:prSet presAssocID="{D38BACAA-9BF3-4E36-8D3C-9476DBBFF3CC}" presName="rootText" presStyleLbl="node3" presStyleIdx="14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63196D6-DB27-4424-B5A8-2709411734F6}" type="pres">
      <dgm:prSet presAssocID="{D38BACAA-9BF3-4E36-8D3C-9476DBBFF3CC}" presName="rootConnector" presStyleLbl="node3" presStyleIdx="14" presStyleCnt="17"/>
      <dgm:spPr/>
      <dgm:t>
        <a:bodyPr/>
        <a:lstStyle/>
        <a:p>
          <a:endParaRPr lang="es-ES"/>
        </a:p>
      </dgm:t>
    </dgm:pt>
    <dgm:pt modelId="{E47CF84B-AC6A-49ED-A611-F1B3F12E700F}" type="pres">
      <dgm:prSet presAssocID="{D38BACAA-9BF3-4E36-8D3C-9476DBBFF3CC}" presName="hierChild4" presStyleCnt="0"/>
      <dgm:spPr/>
      <dgm:t>
        <a:bodyPr/>
        <a:lstStyle/>
        <a:p>
          <a:endParaRPr lang="es-ES"/>
        </a:p>
      </dgm:t>
    </dgm:pt>
    <dgm:pt modelId="{12BECFF6-04AC-42B0-9510-38D21D2EA936}" type="pres">
      <dgm:prSet presAssocID="{D38BACAA-9BF3-4E36-8D3C-9476DBBFF3CC}" presName="hierChild5" presStyleCnt="0"/>
      <dgm:spPr/>
      <dgm:t>
        <a:bodyPr/>
        <a:lstStyle/>
        <a:p>
          <a:endParaRPr lang="es-ES"/>
        </a:p>
      </dgm:t>
    </dgm:pt>
    <dgm:pt modelId="{4F03F361-9B31-4796-863E-B9AC48E18785}" type="pres">
      <dgm:prSet presAssocID="{EA5D9A36-3CFD-4851-8C1B-179D33C48111}" presName="hierChild5" presStyleCnt="0"/>
      <dgm:spPr/>
      <dgm:t>
        <a:bodyPr/>
        <a:lstStyle/>
        <a:p>
          <a:endParaRPr lang="es-ES"/>
        </a:p>
      </dgm:t>
    </dgm:pt>
    <dgm:pt modelId="{DC7A4E9D-C1CA-4780-92E4-5878A2E81364}" type="pres">
      <dgm:prSet presAssocID="{33835A69-015F-4FC1-9685-90D5844E3C60}" presName="Name37" presStyleLbl="parChTrans1D2" presStyleIdx="6" presStyleCnt="7"/>
      <dgm:spPr/>
      <dgm:t>
        <a:bodyPr/>
        <a:lstStyle/>
        <a:p>
          <a:endParaRPr lang="es-ES"/>
        </a:p>
      </dgm:t>
    </dgm:pt>
    <dgm:pt modelId="{CB749ABC-3D6E-4DC4-85A8-328FCCD58E67}" type="pres">
      <dgm:prSet presAssocID="{0E45E127-CFC8-470A-A4C8-FF836F0BFEC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D961339-477A-4511-9B46-5691000596D2}" type="pres">
      <dgm:prSet presAssocID="{0E45E127-CFC8-470A-A4C8-FF836F0BFEC2}" presName="rootComposite" presStyleCnt="0"/>
      <dgm:spPr/>
      <dgm:t>
        <a:bodyPr/>
        <a:lstStyle/>
        <a:p>
          <a:endParaRPr lang="es-ES"/>
        </a:p>
      </dgm:t>
    </dgm:pt>
    <dgm:pt modelId="{2BC5F90C-4D67-47B7-AA16-E09E97E43985}" type="pres">
      <dgm:prSet presAssocID="{0E45E127-CFC8-470A-A4C8-FF836F0BFEC2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E1DC009-CAB9-4D5A-844D-15565C72539F}" type="pres">
      <dgm:prSet presAssocID="{0E45E127-CFC8-470A-A4C8-FF836F0BFEC2}" presName="rootConnector" presStyleLbl="node2" presStyleIdx="6" presStyleCnt="7"/>
      <dgm:spPr/>
      <dgm:t>
        <a:bodyPr/>
        <a:lstStyle/>
        <a:p>
          <a:endParaRPr lang="es-ES"/>
        </a:p>
      </dgm:t>
    </dgm:pt>
    <dgm:pt modelId="{D0C24D69-BF9E-46CA-837E-DE7C3ABD1B81}" type="pres">
      <dgm:prSet presAssocID="{0E45E127-CFC8-470A-A4C8-FF836F0BFEC2}" presName="hierChild4" presStyleCnt="0"/>
      <dgm:spPr/>
      <dgm:t>
        <a:bodyPr/>
        <a:lstStyle/>
        <a:p>
          <a:endParaRPr lang="es-ES"/>
        </a:p>
      </dgm:t>
    </dgm:pt>
    <dgm:pt modelId="{BC3C5F63-3B15-4569-9B22-D3D594FD573A}" type="pres">
      <dgm:prSet presAssocID="{AD954BDC-4640-4A4F-9F0B-5581172E7835}" presName="Name37" presStyleLbl="parChTrans1D3" presStyleIdx="15" presStyleCnt="17"/>
      <dgm:spPr/>
      <dgm:t>
        <a:bodyPr/>
        <a:lstStyle/>
        <a:p>
          <a:endParaRPr lang="es-ES"/>
        </a:p>
      </dgm:t>
    </dgm:pt>
    <dgm:pt modelId="{C91077C2-338F-4493-A526-27B893864484}" type="pres">
      <dgm:prSet presAssocID="{18E0F0FF-6F23-48CE-8FB5-ADB54ABF7D1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DCB862F-E48B-4A02-9C4B-AC08361C54C8}" type="pres">
      <dgm:prSet presAssocID="{18E0F0FF-6F23-48CE-8FB5-ADB54ABF7D1D}" presName="rootComposite" presStyleCnt="0"/>
      <dgm:spPr/>
      <dgm:t>
        <a:bodyPr/>
        <a:lstStyle/>
        <a:p>
          <a:endParaRPr lang="es-ES"/>
        </a:p>
      </dgm:t>
    </dgm:pt>
    <dgm:pt modelId="{96BBCCD9-FD62-495D-B882-C8C565713E57}" type="pres">
      <dgm:prSet presAssocID="{18E0F0FF-6F23-48CE-8FB5-ADB54ABF7D1D}" presName="rootText" presStyleLbl="node3" presStyleIdx="15" presStyleCnt="17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52C0511-08C2-4911-8EFF-44ED72F9178C}" type="pres">
      <dgm:prSet presAssocID="{18E0F0FF-6F23-48CE-8FB5-ADB54ABF7D1D}" presName="rootConnector" presStyleLbl="node3" presStyleIdx="15" presStyleCnt="17"/>
      <dgm:spPr/>
      <dgm:t>
        <a:bodyPr/>
        <a:lstStyle/>
        <a:p>
          <a:endParaRPr lang="es-ES"/>
        </a:p>
      </dgm:t>
    </dgm:pt>
    <dgm:pt modelId="{3A227E96-3ACA-438E-89CE-02ED433741DA}" type="pres">
      <dgm:prSet presAssocID="{18E0F0FF-6F23-48CE-8FB5-ADB54ABF7D1D}" presName="hierChild4" presStyleCnt="0"/>
      <dgm:spPr/>
      <dgm:t>
        <a:bodyPr/>
        <a:lstStyle/>
        <a:p>
          <a:endParaRPr lang="es-ES"/>
        </a:p>
      </dgm:t>
    </dgm:pt>
    <dgm:pt modelId="{ADB9D1CC-FFAB-4106-AC57-99256BF29FC3}" type="pres">
      <dgm:prSet presAssocID="{18E0F0FF-6F23-48CE-8FB5-ADB54ABF7D1D}" presName="hierChild5" presStyleCnt="0"/>
      <dgm:spPr/>
      <dgm:t>
        <a:bodyPr/>
        <a:lstStyle/>
        <a:p>
          <a:endParaRPr lang="es-ES"/>
        </a:p>
      </dgm:t>
    </dgm:pt>
    <dgm:pt modelId="{E7AFA67A-1DD0-42FD-9200-0B3E179060E7}" type="pres">
      <dgm:prSet presAssocID="{D9C41032-4070-42DD-B919-0B76FA12B0BF}" presName="Name37" presStyleLbl="parChTrans1D3" presStyleIdx="16" presStyleCnt="17"/>
      <dgm:spPr/>
      <dgm:t>
        <a:bodyPr/>
        <a:lstStyle/>
        <a:p>
          <a:endParaRPr lang="es-ES"/>
        </a:p>
      </dgm:t>
    </dgm:pt>
    <dgm:pt modelId="{ED8062C6-27C6-41C5-9B9A-F5AD8C870883}" type="pres">
      <dgm:prSet presAssocID="{0222E1A6-B731-4335-88FC-CF7A52428F1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12D1C6EF-954A-43CB-B4B2-456D9C68D865}" type="pres">
      <dgm:prSet presAssocID="{0222E1A6-B731-4335-88FC-CF7A52428F17}" presName="rootComposite" presStyleCnt="0"/>
      <dgm:spPr/>
      <dgm:t>
        <a:bodyPr/>
        <a:lstStyle/>
        <a:p>
          <a:endParaRPr lang="es-ES"/>
        </a:p>
      </dgm:t>
    </dgm:pt>
    <dgm:pt modelId="{1D2812F0-6AB3-49E8-A547-941835736620}" type="pres">
      <dgm:prSet presAssocID="{0222E1A6-B731-4335-88FC-CF7A52428F17}" presName="rootText" presStyleLbl="node3" presStyleIdx="16" presStyleCnt="1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37CAB0B-2BE0-4B01-BC1C-F658FBB7E94C}" type="pres">
      <dgm:prSet presAssocID="{0222E1A6-B731-4335-88FC-CF7A52428F17}" presName="rootConnector" presStyleLbl="node3" presStyleIdx="16" presStyleCnt="17"/>
      <dgm:spPr/>
      <dgm:t>
        <a:bodyPr/>
        <a:lstStyle/>
        <a:p>
          <a:endParaRPr lang="es-ES"/>
        </a:p>
      </dgm:t>
    </dgm:pt>
    <dgm:pt modelId="{5BB842AC-CA7A-422E-8340-7DB37CA1FC20}" type="pres">
      <dgm:prSet presAssocID="{0222E1A6-B731-4335-88FC-CF7A52428F17}" presName="hierChild4" presStyleCnt="0"/>
      <dgm:spPr/>
      <dgm:t>
        <a:bodyPr/>
        <a:lstStyle/>
        <a:p>
          <a:endParaRPr lang="es-ES"/>
        </a:p>
      </dgm:t>
    </dgm:pt>
    <dgm:pt modelId="{F737EC21-8268-4715-9AE7-46BD6BAAEDCB}" type="pres">
      <dgm:prSet presAssocID="{0222E1A6-B731-4335-88FC-CF7A52428F17}" presName="hierChild5" presStyleCnt="0"/>
      <dgm:spPr/>
      <dgm:t>
        <a:bodyPr/>
        <a:lstStyle/>
        <a:p>
          <a:endParaRPr lang="es-ES"/>
        </a:p>
      </dgm:t>
    </dgm:pt>
    <dgm:pt modelId="{4A1763E8-A39A-4A26-A6C1-D00A80CC512A}" type="pres">
      <dgm:prSet presAssocID="{0E45E127-CFC8-470A-A4C8-FF836F0BFEC2}" presName="hierChild5" presStyleCnt="0"/>
      <dgm:spPr/>
      <dgm:t>
        <a:bodyPr/>
        <a:lstStyle/>
        <a:p>
          <a:endParaRPr lang="es-ES"/>
        </a:p>
      </dgm:t>
    </dgm:pt>
    <dgm:pt modelId="{2F5E7218-DF10-454E-B095-6E3BB7306C8F}" type="pres">
      <dgm:prSet presAssocID="{BB52F213-0518-45A7-BA5E-581BA009E50C}" presName="hierChild3" presStyleCnt="0"/>
      <dgm:spPr/>
      <dgm:t>
        <a:bodyPr/>
        <a:lstStyle/>
        <a:p>
          <a:endParaRPr lang="es-ES"/>
        </a:p>
      </dgm:t>
    </dgm:pt>
  </dgm:ptLst>
  <dgm:cxnLst>
    <dgm:cxn modelId="{CA80801A-249D-496A-A159-E6E5D777D5F7}" srcId="{0E45E127-CFC8-470A-A4C8-FF836F0BFEC2}" destId="{0222E1A6-B731-4335-88FC-CF7A52428F17}" srcOrd="1" destOrd="0" parTransId="{D9C41032-4070-42DD-B919-0B76FA12B0BF}" sibTransId="{3A4AAE8E-040B-4A67-B29F-3C2A1B285A07}"/>
    <dgm:cxn modelId="{1B185644-2B3D-428F-9F9F-8642127B639D}" type="presOf" srcId="{5429FD4D-D797-462C-BD5C-959D0B30638C}" destId="{07052400-801C-4DF7-9083-67D740F711EB}" srcOrd="1" destOrd="0" presId="urn:microsoft.com/office/officeart/2005/8/layout/orgChart1"/>
    <dgm:cxn modelId="{0092344E-EA89-43FF-AF74-8A258AD66167}" type="presOf" srcId="{7B1DF860-0237-4582-86FC-32C05FC10DA6}" destId="{4E05DF2C-D9C0-4AD3-BEBC-83AD65ACAED1}" srcOrd="0" destOrd="0" presId="urn:microsoft.com/office/officeart/2005/8/layout/orgChart1"/>
    <dgm:cxn modelId="{0DDFCD58-A6BE-44F4-84BE-1D867CBACE47}" type="presOf" srcId="{5429FD4D-D797-462C-BD5C-959D0B30638C}" destId="{E8CEC45D-EB20-4C4D-BDEA-6308D8C3D51E}" srcOrd="0" destOrd="0" presId="urn:microsoft.com/office/officeart/2005/8/layout/orgChart1"/>
    <dgm:cxn modelId="{F5D5A21C-FCD3-48B0-9098-AE37AF455992}" type="presOf" srcId="{BB52F213-0518-45A7-BA5E-581BA009E50C}" destId="{266BBD85-CB0B-4C8E-85B1-AA5B865C3A56}" srcOrd="0" destOrd="0" presId="urn:microsoft.com/office/officeart/2005/8/layout/orgChart1"/>
    <dgm:cxn modelId="{9E2943E7-D67E-4E39-BBD2-2F3D7DD94EA9}" type="presOf" srcId="{FFD5B9D1-7189-4464-9366-BF6749E4FA89}" destId="{66E4CB8E-AB1F-46EA-8427-58E71C398C8C}" srcOrd="0" destOrd="0" presId="urn:microsoft.com/office/officeart/2005/8/layout/orgChart1"/>
    <dgm:cxn modelId="{6A327AF8-111D-4F96-B010-F851B4E472A4}" type="presOf" srcId="{EC2FB9EC-092A-473C-BD2D-CE7064B221A0}" destId="{A0F24DEE-6C16-4E03-9E14-2B143E0ACC63}" srcOrd="1" destOrd="0" presId="urn:microsoft.com/office/officeart/2005/8/layout/orgChart1"/>
    <dgm:cxn modelId="{01F84448-FC85-4439-AC36-066F3BE6B9B9}" type="presOf" srcId="{CF53F773-C311-4FE1-AAD6-0B7F609B2C69}" destId="{033DBC1C-17F4-4A38-B4D7-32DFE1C7B96A}" srcOrd="1" destOrd="0" presId="urn:microsoft.com/office/officeart/2005/8/layout/orgChart1"/>
    <dgm:cxn modelId="{3766338C-90AF-48F4-BF8F-DAE07C91AFEC}" type="presOf" srcId="{18E0F0FF-6F23-48CE-8FB5-ADB54ABF7D1D}" destId="{952C0511-08C2-4911-8EFF-44ED72F9178C}" srcOrd="1" destOrd="0" presId="urn:microsoft.com/office/officeart/2005/8/layout/orgChart1"/>
    <dgm:cxn modelId="{91044544-CE83-4617-B47F-09E8E673B89C}" type="presOf" srcId="{2B75335E-743E-44E1-B294-7A1982AC7BAA}" destId="{75118CB4-11DC-4939-8B8B-765D84508246}" srcOrd="1" destOrd="0" presId="urn:microsoft.com/office/officeart/2005/8/layout/orgChart1"/>
    <dgm:cxn modelId="{FD3BF79A-4763-4F7B-9402-D0899C51757E}" type="presOf" srcId="{8684D5F8-7BC9-4D9D-865D-D0E24CEDDB7A}" destId="{073CA163-D5E8-4F2C-A336-387BECB396FC}" srcOrd="0" destOrd="0" presId="urn:microsoft.com/office/officeart/2005/8/layout/orgChart1"/>
    <dgm:cxn modelId="{A65427A2-482A-4FE3-B09B-D08905502CA9}" type="presOf" srcId="{04A6211D-42D5-4D33-A80F-E2E6B9A25EF4}" destId="{9C4B94E4-4844-437F-9BBD-69C8B88D513D}" srcOrd="0" destOrd="0" presId="urn:microsoft.com/office/officeart/2005/8/layout/orgChart1"/>
    <dgm:cxn modelId="{D93D25E9-5881-48BA-A81B-BA78656D6ED6}" type="presOf" srcId="{2B75335E-743E-44E1-B294-7A1982AC7BAA}" destId="{C6ED8738-57C4-4545-8EDA-A79E104A2B74}" srcOrd="0" destOrd="0" presId="urn:microsoft.com/office/officeart/2005/8/layout/orgChart1"/>
    <dgm:cxn modelId="{E0EDC764-3CED-4199-8E56-5B324E6DA2C0}" srcId="{0E45E127-CFC8-470A-A4C8-FF836F0BFEC2}" destId="{18E0F0FF-6F23-48CE-8FB5-ADB54ABF7D1D}" srcOrd="0" destOrd="0" parTransId="{AD954BDC-4640-4A4F-9F0B-5581172E7835}" sibTransId="{B9D0418B-B441-460A-B825-6514B5B0A9F3}"/>
    <dgm:cxn modelId="{6E440733-F406-48C0-8010-7216A8FBB09C}" srcId="{5429FD4D-D797-462C-BD5C-959D0B30638C}" destId="{FC7FD3BD-B4A6-44A2-BDB3-247AD0ABB7CD}" srcOrd="5" destOrd="0" parTransId="{45732721-5306-4E03-9F2C-46087C2A259C}" sibTransId="{CBD9E178-CE22-4EEE-BA69-E47730786360}"/>
    <dgm:cxn modelId="{3689CB4F-A2FE-4632-A7AA-9806C4A295BB}" srcId="{F0BE0413-B72B-4FFC-9054-6CBA9EF9E54F}" destId="{FC8C30DE-17BA-480F-86F6-B0DAAC5DE155}" srcOrd="1" destOrd="0" parTransId="{858FDAC8-B184-4E20-BD54-E1371AD44B74}" sibTransId="{2957F460-4D80-4612-988C-0046A4FE968D}"/>
    <dgm:cxn modelId="{C84AE997-D2F1-44D5-BD53-E58B507AC17D}" srcId="{BB52F213-0518-45A7-BA5E-581BA009E50C}" destId="{7B1DF860-0237-4582-86FC-32C05FC10DA6}" srcOrd="2" destOrd="0" parTransId="{E724C560-14B8-446B-A143-CF7436BA22D3}" sibTransId="{71E6F612-0175-4880-B693-C05CC516D458}"/>
    <dgm:cxn modelId="{363FEA4B-3ED3-4C54-9DE4-8814E62B7CD1}" type="presOf" srcId="{EA5D9A36-3CFD-4851-8C1B-179D33C48111}" destId="{94E08C98-EF7C-4AAF-8C63-11DDA1109B9A}" srcOrd="0" destOrd="0" presId="urn:microsoft.com/office/officeart/2005/8/layout/orgChart1"/>
    <dgm:cxn modelId="{E057EC97-65CC-4CAC-9363-6064C06933EE}" type="presOf" srcId="{5E48226A-BD48-4671-940A-9FC48FD1BCC8}" destId="{9025D3FE-D4A2-41B2-BBDA-CE3B193DB929}" srcOrd="0" destOrd="0" presId="urn:microsoft.com/office/officeart/2005/8/layout/orgChart1"/>
    <dgm:cxn modelId="{03ED4ED7-C929-42E0-B71A-0E83040F7968}" type="presOf" srcId="{43EE7C8A-7FEC-4254-AEC6-C0A9C0027F8F}" destId="{C2B4DFB0-A01B-46C4-816D-6A18A17175BB}" srcOrd="0" destOrd="0" presId="urn:microsoft.com/office/officeart/2005/8/layout/orgChart1"/>
    <dgm:cxn modelId="{FEC774EB-E1BF-4D66-8E30-4FBB0384939C}" type="presOf" srcId="{45732721-5306-4E03-9F2C-46087C2A259C}" destId="{E116A1A2-B6C6-417F-9251-EF52614A3EBD}" srcOrd="0" destOrd="0" presId="urn:microsoft.com/office/officeart/2005/8/layout/orgChart1"/>
    <dgm:cxn modelId="{5C82E8BB-1715-4EEA-819E-A5E1E3238F24}" srcId="{BB52F213-0518-45A7-BA5E-581BA009E50C}" destId="{38E67B53-56B0-4808-BA49-577F987F59C2}" srcOrd="1" destOrd="0" parTransId="{640426E6-6C0A-429E-BE2D-6CACD475F564}" sibTransId="{0B664779-3E47-429A-BC69-EB48EBD272ED}"/>
    <dgm:cxn modelId="{F752B9CE-FDD8-4818-BD5A-5936EDA76D09}" type="presOf" srcId="{0969C647-81F7-4E86-AFB5-0B2538C743F8}" destId="{982AFFD2-566B-407D-8349-5642F2E769EB}" srcOrd="0" destOrd="0" presId="urn:microsoft.com/office/officeart/2005/8/layout/orgChart1"/>
    <dgm:cxn modelId="{3BE02A61-D81D-41D5-8FEC-FCD66E59CCA8}" srcId="{BB52F213-0518-45A7-BA5E-581BA009E50C}" destId="{5429FD4D-D797-462C-BD5C-959D0B30638C}" srcOrd="3" destOrd="0" parTransId="{43EE7C8A-7FEC-4254-AEC6-C0A9C0027F8F}" sibTransId="{4534C552-023A-4CBE-80F4-5944A56615FE}"/>
    <dgm:cxn modelId="{9BAFE3CF-A95D-4571-87CB-666C8A939129}" type="presOf" srcId="{D38BACAA-9BF3-4E36-8D3C-9476DBBFF3CC}" destId="{0B86D997-193E-4934-931B-FA7D3F09B445}" srcOrd="0" destOrd="0" presId="urn:microsoft.com/office/officeart/2005/8/layout/orgChart1"/>
    <dgm:cxn modelId="{982400C7-E3CA-4640-A167-831DAFC6D178}" type="presOf" srcId="{F459D03B-B63F-48A2-B358-8ACD69B437EF}" destId="{08DE0939-9ADD-4B32-B389-D5169386B681}" srcOrd="1" destOrd="0" presId="urn:microsoft.com/office/officeart/2005/8/layout/orgChart1"/>
    <dgm:cxn modelId="{AA3D166F-5A1F-424C-AB18-F9A8891B024C}" type="presOf" srcId="{3AC20877-99BE-4D1E-A326-26FBB5D16452}" destId="{3A7287F8-72AA-420E-A87C-F6C2EAAE6988}" srcOrd="0" destOrd="0" presId="urn:microsoft.com/office/officeart/2005/8/layout/orgChart1"/>
    <dgm:cxn modelId="{8765E8D8-5E27-4A35-B1A2-C90A46237AAE}" type="presOf" srcId="{AD954BDC-4640-4A4F-9F0B-5581172E7835}" destId="{BC3C5F63-3B15-4569-9B22-D3D594FD573A}" srcOrd="0" destOrd="0" presId="urn:microsoft.com/office/officeart/2005/8/layout/orgChart1"/>
    <dgm:cxn modelId="{38ED1F9A-B3EC-497A-9DA4-816573B6CC61}" type="presOf" srcId="{85FD2FCD-8FA7-4252-B561-F207155CD8F0}" destId="{E21125F1-84C1-4AD3-B251-5FE3E522C8A8}" srcOrd="1" destOrd="0" presId="urn:microsoft.com/office/officeart/2005/8/layout/orgChart1"/>
    <dgm:cxn modelId="{B053D389-9D7E-4176-B42F-64BF9D9A341C}" type="presOf" srcId="{FC8C30DE-17BA-480F-86F6-B0DAAC5DE155}" destId="{92F87A92-59C3-46E2-90B6-395995807027}" srcOrd="1" destOrd="0" presId="urn:microsoft.com/office/officeart/2005/8/layout/orgChart1"/>
    <dgm:cxn modelId="{A1C0CFEC-4488-413F-9EA5-AF68D3E82898}" type="presOf" srcId="{F0BE0413-B72B-4FFC-9054-6CBA9EF9E54F}" destId="{2D9FD319-9EBA-46A0-BE40-2F63C81AB847}" srcOrd="0" destOrd="0" presId="urn:microsoft.com/office/officeart/2005/8/layout/orgChart1"/>
    <dgm:cxn modelId="{8EA47A0B-5443-45D6-9B88-9234B9DC7246}" type="presOf" srcId="{38E67B53-56B0-4808-BA49-577F987F59C2}" destId="{CF8B268F-EFF1-42C9-8B09-5A2D2ED6A669}" srcOrd="0" destOrd="0" presId="urn:microsoft.com/office/officeart/2005/8/layout/orgChart1"/>
    <dgm:cxn modelId="{C6425F01-15EA-42F2-872F-A5D76F943291}" type="presOf" srcId="{0222E1A6-B731-4335-88FC-CF7A52428F17}" destId="{E37CAB0B-2BE0-4B01-BC1C-F658FBB7E94C}" srcOrd="1" destOrd="0" presId="urn:microsoft.com/office/officeart/2005/8/layout/orgChart1"/>
    <dgm:cxn modelId="{E39FEFCA-98E8-4BA6-BB90-C2D44E137A47}" type="presOf" srcId="{92F7F6C3-04B1-4BC8-9A29-826A66DD02D0}" destId="{1EA6F4DD-2C40-47A5-BBBA-DC5EAE463655}" srcOrd="0" destOrd="0" presId="urn:microsoft.com/office/officeart/2005/8/layout/orgChart1"/>
    <dgm:cxn modelId="{F7D8D60D-1B7C-4775-A7CA-341EC4B5305F}" type="presOf" srcId="{A30F79A8-8AAF-4B78-AFFA-2D685595CC48}" destId="{596CBEC7-42C8-4029-991E-E91226EAA8F5}" srcOrd="0" destOrd="0" presId="urn:microsoft.com/office/officeart/2005/8/layout/orgChart1"/>
    <dgm:cxn modelId="{D1D98FF9-DFCD-4866-815A-40148F3E7EFD}" srcId="{38E67B53-56B0-4808-BA49-577F987F59C2}" destId="{A30F79A8-8AAF-4B78-AFFA-2D685595CC48}" srcOrd="0" destOrd="0" parTransId="{AA2B7ACC-86D4-4CDB-8454-BD7078E91EEF}" sibTransId="{A13CB16F-95E8-45C5-85DE-E990C9F46852}"/>
    <dgm:cxn modelId="{BFCDFBA8-9C9B-4E87-8787-B4D4E8B071CA}" srcId="{FFD5B9D1-7189-4464-9366-BF6749E4FA89}" destId="{2B75335E-743E-44E1-B294-7A1982AC7BAA}" srcOrd="0" destOrd="0" parTransId="{9ACAB941-360E-4B42-80D1-850672CF056F}" sibTransId="{93EF58B7-AB16-49EB-8159-E74685B1C24A}"/>
    <dgm:cxn modelId="{A248FCE3-FDB1-491C-9D61-9DBBA8A2ECEA}" type="presOf" srcId="{45E9A0E4-591A-47B6-90DF-9C3B8567F08A}" destId="{BEABD0C2-0D77-4865-A01A-3412F212E88E}" srcOrd="0" destOrd="0" presId="urn:microsoft.com/office/officeart/2005/8/layout/orgChart1"/>
    <dgm:cxn modelId="{6B41FC19-3ADD-4EF6-8528-275F02FD56C7}" srcId="{EA5D9A36-3CFD-4851-8C1B-179D33C48111}" destId="{D38BACAA-9BF3-4E36-8D3C-9476DBBFF3CC}" srcOrd="1" destOrd="0" parTransId="{756F7993-222D-4DDC-85B9-C166493D5E58}" sibTransId="{7D25E93B-2726-4CA2-9A59-D164B32DDC29}"/>
    <dgm:cxn modelId="{90ADE194-1F07-4DC5-9B5C-6BD8FBC064B5}" type="presOf" srcId="{0222E1A6-B731-4335-88FC-CF7A52428F17}" destId="{1D2812F0-6AB3-49E8-A547-941835736620}" srcOrd="0" destOrd="0" presId="urn:microsoft.com/office/officeart/2005/8/layout/orgChart1"/>
    <dgm:cxn modelId="{BCC97906-2C42-4F0E-932E-BB62DE8B0D61}" srcId="{5429FD4D-D797-462C-BD5C-959D0B30638C}" destId="{85FD2FCD-8FA7-4252-B561-F207155CD8F0}" srcOrd="4" destOrd="0" parTransId="{CBCE8461-334C-4D2B-B21C-850470840F81}" sibTransId="{4F01EABB-7FC5-4BB0-8254-761A4ED61E4B}"/>
    <dgm:cxn modelId="{7A1C5B55-DF88-4CBB-B52F-519B1838F1C9}" type="presOf" srcId="{5665FCD5-798D-4A97-8A65-ACD9D2606C5C}" destId="{B0AC4F58-5EA6-4EB5-8E31-7B73C276044C}" srcOrd="0" destOrd="0" presId="urn:microsoft.com/office/officeart/2005/8/layout/orgChart1"/>
    <dgm:cxn modelId="{DF865885-819B-481B-B60F-66FCB8B0F044}" srcId="{5429FD4D-D797-462C-BD5C-959D0B30638C}" destId="{D4ECDAEA-1C9C-426C-A581-9A3B27BC12B5}" srcOrd="6" destOrd="0" parTransId="{4608F86A-301F-4620-9EDB-50E6E3AB7CCB}" sibTransId="{17FD2941-2140-4F98-8E1C-B5CEE3A30890}"/>
    <dgm:cxn modelId="{A8B41717-ABB7-4572-B0F6-7CE2EBE93220}" type="presOf" srcId="{D4ECDAEA-1C9C-426C-A581-9A3B27BC12B5}" destId="{379D91AD-311F-46CA-AA30-8E8E6C05265E}" srcOrd="0" destOrd="0" presId="urn:microsoft.com/office/officeart/2005/8/layout/orgChart1"/>
    <dgm:cxn modelId="{12408471-9C0E-4C74-8094-F339BED5FE40}" type="presOf" srcId="{FD764D39-E81C-4F93-BE0F-856BEDB52B88}" destId="{A6468709-DC2A-4EBF-8EB9-BD77E5B19113}" srcOrd="0" destOrd="0" presId="urn:microsoft.com/office/officeart/2005/8/layout/orgChart1"/>
    <dgm:cxn modelId="{5AD6F503-517B-4241-9060-B6AE1595FDA9}" type="presOf" srcId="{4608F86A-301F-4620-9EDB-50E6E3AB7CCB}" destId="{229ED33E-657A-42E5-97C6-EA5C23A0A6D0}" srcOrd="0" destOrd="0" presId="urn:microsoft.com/office/officeart/2005/8/layout/orgChart1"/>
    <dgm:cxn modelId="{DBE6637A-ACEC-41F0-8E15-A0A0FEEB6461}" type="presOf" srcId="{FC8C30DE-17BA-480F-86F6-B0DAAC5DE155}" destId="{534B38A5-7F9F-4506-AB47-50EB5EF0F2D5}" srcOrd="0" destOrd="0" presId="urn:microsoft.com/office/officeart/2005/8/layout/orgChart1"/>
    <dgm:cxn modelId="{103AF074-E7A6-4D99-A523-A8DB61F724A4}" type="presOf" srcId="{9ACAB941-360E-4B42-80D1-850672CF056F}" destId="{7B7D979A-03D7-4959-9465-B69321B0C37A}" srcOrd="0" destOrd="0" presId="urn:microsoft.com/office/officeart/2005/8/layout/orgChart1"/>
    <dgm:cxn modelId="{DF2E567A-7E6A-46D9-9F54-713F139AB8E1}" type="presOf" srcId="{D38BACAA-9BF3-4E36-8D3C-9476DBBFF3CC}" destId="{E63196D6-DB27-4424-B5A8-2709411734F6}" srcOrd="1" destOrd="0" presId="urn:microsoft.com/office/officeart/2005/8/layout/orgChart1"/>
    <dgm:cxn modelId="{2969CCFA-6450-4B94-8F42-AA761CBFE063}" type="presOf" srcId="{18E0F0FF-6F23-48CE-8FB5-ADB54ABF7D1D}" destId="{96BBCCD9-FD62-495D-B882-C8C565713E57}" srcOrd="0" destOrd="0" presId="urn:microsoft.com/office/officeart/2005/8/layout/orgChart1"/>
    <dgm:cxn modelId="{146A67BA-AB43-4B1B-9899-2BBB5E22E840}" type="presOf" srcId="{F0BE0413-B72B-4FFC-9054-6CBA9EF9E54F}" destId="{CFED40D2-63F1-4052-90A3-BE8D027600AC}" srcOrd="1" destOrd="0" presId="urn:microsoft.com/office/officeart/2005/8/layout/orgChart1"/>
    <dgm:cxn modelId="{222B96F5-FE89-4472-A39E-084C19026C24}" type="presOf" srcId="{CF74BAE8-0876-4DBE-B0C9-6C120633F8BD}" destId="{2CBD9A96-B336-44E7-B042-68876F760897}" srcOrd="1" destOrd="0" presId="urn:microsoft.com/office/officeart/2005/8/layout/orgChart1"/>
    <dgm:cxn modelId="{0FC896AE-4647-403C-A8EC-288972CDE6AC}" srcId="{5429FD4D-D797-462C-BD5C-959D0B30638C}" destId="{CF53F773-C311-4FE1-AAD6-0B7F609B2C69}" srcOrd="0" destOrd="0" parTransId="{5665FCD5-798D-4A97-8A65-ACD9D2606C5C}" sibTransId="{B988B77E-4EF0-4113-A3F1-E951A0BBA155}"/>
    <dgm:cxn modelId="{051BD5CF-DFA2-4F3A-9DE6-3D9011C4920D}" type="presOf" srcId="{124E3CD4-4891-480F-B260-774765E80A2D}" destId="{3DEFA585-FCE9-423E-BD5A-D0BC20C7A1DE}" srcOrd="0" destOrd="0" presId="urn:microsoft.com/office/officeart/2005/8/layout/orgChart1"/>
    <dgm:cxn modelId="{ED7795E7-C54B-4F6B-A47B-1BD1602E1BCE}" type="presOf" srcId="{640426E6-6C0A-429E-BE2D-6CACD475F564}" destId="{50D65397-1853-406A-BED3-B8803C243490}" srcOrd="0" destOrd="0" presId="urn:microsoft.com/office/officeart/2005/8/layout/orgChart1"/>
    <dgm:cxn modelId="{6F4F0549-A584-4D41-9C3B-FA80D0940EE9}" srcId="{5429FD4D-D797-462C-BD5C-959D0B30638C}" destId="{04A6211D-42D5-4D33-A80F-E2E6B9A25EF4}" srcOrd="3" destOrd="0" parTransId="{7485B163-86AF-4FEB-943B-A3F574FD1A56}" sibTransId="{60B210C5-6C92-4E1A-96DB-CA3CB98BE8EF}"/>
    <dgm:cxn modelId="{E7AF06BC-4CBE-48D9-9D01-F5F5C1CDD656}" srcId="{BB52F213-0518-45A7-BA5E-581BA009E50C}" destId="{EA5D9A36-3CFD-4851-8C1B-179D33C48111}" srcOrd="5" destOrd="0" parTransId="{3AC20877-99BE-4D1E-A326-26FBB5D16452}" sibTransId="{E9412E7B-5572-4556-810E-9A5F53CC2004}"/>
    <dgm:cxn modelId="{BA07A0BE-6D07-4FCF-B4AB-64EBF55D1E47}" srcId="{7929255C-2D27-4384-868A-C17BC7B30175}" destId="{BB52F213-0518-45A7-BA5E-581BA009E50C}" srcOrd="0" destOrd="0" parTransId="{0ECBB717-1F95-42F8-8C11-50A98EEDF9F7}" sibTransId="{2D174928-B9AE-41C5-8E6E-3027AA3653A5}"/>
    <dgm:cxn modelId="{4463C85F-5872-47A2-8CF9-21BCF917806A}" type="presOf" srcId="{858FDAC8-B184-4E20-BD54-E1371AD44B74}" destId="{31ECDB1E-AE14-44B7-AD70-0DD28B67B814}" srcOrd="0" destOrd="0" presId="urn:microsoft.com/office/officeart/2005/8/layout/orgChart1"/>
    <dgm:cxn modelId="{A462EE62-A21B-4A86-B1DF-E4287D823440}" type="presOf" srcId="{85FD2FCD-8FA7-4252-B561-F207155CD8F0}" destId="{0B94850F-33F8-4E14-A2EC-546EAD4CB39E}" srcOrd="0" destOrd="0" presId="urn:microsoft.com/office/officeart/2005/8/layout/orgChart1"/>
    <dgm:cxn modelId="{6B487D24-45DE-495D-A237-AF8A6A2E5583}" type="presOf" srcId="{EA5D9A36-3CFD-4851-8C1B-179D33C48111}" destId="{BDA3F63B-B091-4513-96E4-0E3391F8E258}" srcOrd="1" destOrd="0" presId="urn:microsoft.com/office/officeart/2005/8/layout/orgChart1"/>
    <dgm:cxn modelId="{5AEA6ABB-CAC7-4F09-85A3-4069F6555CA3}" type="presOf" srcId="{AA2B7ACC-86D4-4CDB-8454-BD7078E91EEF}" destId="{CCE05FF8-84DB-44B3-B2D5-3B0ADD0521AC}" srcOrd="0" destOrd="0" presId="urn:microsoft.com/office/officeart/2005/8/layout/orgChart1"/>
    <dgm:cxn modelId="{64EDCB44-E085-404A-8986-AA2E7B63C396}" type="presOf" srcId="{A30F79A8-8AAF-4B78-AFFA-2D685595CC48}" destId="{49F766EF-E62B-4609-A714-660E5E811450}" srcOrd="1" destOrd="0" presId="urn:microsoft.com/office/officeart/2005/8/layout/orgChart1"/>
    <dgm:cxn modelId="{0DBB275A-AED6-40FA-A5E5-A362ECB012F1}" srcId="{5429FD4D-D797-462C-BD5C-959D0B30638C}" destId="{0969C647-81F7-4E86-AFB5-0B2538C743F8}" srcOrd="2" destOrd="0" parTransId="{45E9A0E4-591A-47B6-90DF-9C3B8567F08A}" sibTransId="{0C3D010E-2902-450F-A31C-5B39BF993EF6}"/>
    <dgm:cxn modelId="{363B2347-85BE-47A4-AF95-974E553316BD}" type="presOf" srcId="{FC7FD3BD-B4A6-44A2-BDB3-247AD0ABB7CD}" destId="{885A5523-659C-40CB-BB6B-F7D126A3D41C}" srcOrd="1" destOrd="0" presId="urn:microsoft.com/office/officeart/2005/8/layout/orgChart1"/>
    <dgm:cxn modelId="{16003451-F0F7-4F7D-8ADE-0ACA4CDD6EAD}" srcId="{7B1DF860-0237-4582-86FC-32C05FC10DA6}" destId="{CF74BAE8-0876-4DBE-B0C9-6C120633F8BD}" srcOrd="1" destOrd="0" parTransId="{5E48226A-BD48-4671-940A-9FC48FD1BCC8}" sibTransId="{1E0BF73F-77DB-4DC4-A9FC-44E397977CF0}"/>
    <dgm:cxn modelId="{81BF458F-692A-4BD1-8CAD-BBA09533D86F}" type="presOf" srcId="{1C6FD6C9-5923-4219-90F5-ADE62FFC487A}" destId="{D2C139C6-57C9-4C71-95D6-7F2BFD4700E5}" srcOrd="0" destOrd="0" presId="urn:microsoft.com/office/officeart/2005/8/layout/orgChart1"/>
    <dgm:cxn modelId="{A9389F4C-0FF2-4674-AE8D-623284AAE9E4}" type="presOf" srcId="{FC7FD3BD-B4A6-44A2-BDB3-247AD0ABB7CD}" destId="{DA3E1B0A-1058-49C0-95A6-CA04E25AEE7E}" srcOrd="0" destOrd="0" presId="urn:microsoft.com/office/officeart/2005/8/layout/orgChart1"/>
    <dgm:cxn modelId="{C9167142-AD2D-4266-86BE-3EE3DB95EBBC}" type="presOf" srcId="{756F7993-222D-4DDC-85B9-C166493D5E58}" destId="{06964BDD-99CA-4800-9759-A3EBC17B4E3D}" srcOrd="0" destOrd="0" presId="urn:microsoft.com/office/officeart/2005/8/layout/orgChart1"/>
    <dgm:cxn modelId="{D26080FA-DFAA-4B7D-BDA9-CBBB39AF3071}" type="presOf" srcId="{CF74BAE8-0876-4DBE-B0C9-6C120633F8BD}" destId="{0A61B861-FD45-4D2D-AA6E-FF937FECE616}" srcOrd="0" destOrd="0" presId="urn:microsoft.com/office/officeart/2005/8/layout/orgChart1"/>
    <dgm:cxn modelId="{D2BE2F6C-BC66-44F1-B533-B05B9D4F234E}" type="presOf" srcId="{8F9E40F6-9881-47D5-964D-B8C88351CF79}" destId="{DD298E01-E877-42D2-B6DF-5D4A58B8FC84}" srcOrd="0" destOrd="0" presId="urn:microsoft.com/office/officeart/2005/8/layout/orgChart1"/>
    <dgm:cxn modelId="{A298D437-7807-410E-A3C0-014F2CFD747A}" type="presOf" srcId="{CBCE8461-334C-4D2B-B21C-850470840F81}" destId="{19A8D230-CC1F-47C7-A887-827D1057E082}" srcOrd="0" destOrd="0" presId="urn:microsoft.com/office/officeart/2005/8/layout/orgChart1"/>
    <dgm:cxn modelId="{C2ADB179-A858-4BB6-A2E0-30BD1EAF03B5}" type="presOf" srcId="{EC2FB9EC-092A-473C-BD2D-CE7064B221A0}" destId="{840AAB91-F409-4065-A0E3-C6867D8C6F3E}" srcOrd="0" destOrd="0" presId="urn:microsoft.com/office/officeart/2005/8/layout/orgChart1"/>
    <dgm:cxn modelId="{4CF72B53-EAA0-4CB2-A3C8-4DF7E07989FD}" srcId="{BB52F213-0518-45A7-BA5E-581BA009E50C}" destId="{FFD5B9D1-7189-4464-9366-BF6749E4FA89}" srcOrd="4" destOrd="0" parTransId="{6D99DC2B-BFD2-4FFE-B52F-9D0E69261D72}" sibTransId="{0BBE4FDE-59F8-41D3-AFA8-D790FF32D21D}"/>
    <dgm:cxn modelId="{840D401A-6B59-4E42-BA5A-EA36D79EB81C}" srcId="{7B1DF860-0237-4582-86FC-32C05FC10DA6}" destId="{EC2FB9EC-092A-473C-BD2D-CE7064B221A0}" srcOrd="0" destOrd="0" parTransId="{8F9E40F6-9881-47D5-964D-B8C88351CF79}" sibTransId="{410DEF33-0588-468B-BC1A-FC848CA33358}"/>
    <dgm:cxn modelId="{7B55A62F-3EB7-4939-878C-51553DF7A1B2}" type="presOf" srcId="{FFD5B9D1-7189-4464-9366-BF6749E4FA89}" destId="{8F116D8B-DCB5-41AC-B483-F2701F251660}" srcOrd="1" destOrd="0" presId="urn:microsoft.com/office/officeart/2005/8/layout/orgChart1"/>
    <dgm:cxn modelId="{A191B714-99EB-468B-BB53-8321E198BCAF}" type="presOf" srcId="{F459D03B-B63F-48A2-B358-8ACD69B437EF}" destId="{DDDF204D-7E11-44FB-92FD-721C85234975}" srcOrd="0" destOrd="0" presId="urn:microsoft.com/office/officeart/2005/8/layout/orgChart1"/>
    <dgm:cxn modelId="{08D8EB81-A82C-4EAA-85E8-D0A9619B0A2A}" type="presOf" srcId="{D9C41032-4070-42DD-B919-0B76FA12B0BF}" destId="{E7AFA67A-1DD0-42FD-9200-0B3E179060E7}" srcOrd="0" destOrd="0" presId="urn:microsoft.com/office/officeart/2005/8/layout/orgChart1"/>
    <dgm:cxn modelId="{675E12AE-72DA-432A-9ACE-5669BB1FB34D}" type="presOf" srcId="{0969C647-81F7-4E86-AFB5-0B2538C743F8}" destId="{67F10E5B-DA84-4C7C-9D86-0C6C01D9DDF5}" srcOrd="1" destOrd="0" presId="urn:microsoft.com/office/officeart/2005/8/layout/orgChart1"/>
    <dgm:cxn modelId="{BFF28CEE-136C-49CC-A96A-F3B8700938EA}" type="presOf" srcId="{7B1DF860-0237-4582-86FC-32C05FC10DA6}" destId="{240E0365-C881-408C-A783-58DA8048FF5F}" srcOrd="1" destOrd="0" presId="urn:microsoft.com/office/officeart/2005/8/layout/orgChart1"/>
    <dgm:cxn modelId="{2D43282A-8633-454D-B315-DEDCC4224755}" srcId="{EA5D9A36-3CFD-4851-8C1B-179D33C48111}" destId="{8684D5F8-7BC9-4D9D-865D-D0E24CEDDB7A}" srcOrd="0" destOrd="0" parTransId="{92F7F6C3-04B1-4BC8-9A29-826A66DD02D0}" sibTransId="{1D2FB863-3A74-404B-ADB3-FAF605311D22}"/>
    <dgm:cxn modelId="{8B44228F-A13B-4E82-BEE5-C7BEA2361C82}" type="presOf" srcId="{C09F9315-0291-45EF-BFC5-B61E687F24D3}" destId="{7ADB57CD-4D24-4B36-870E-8876BB1D14AC}" srcOrd="0" destOrd="0" presId="urn:microsoft.com/office/officeart/2005/8/layout/orgChart1"/>
    <dgm:cxn modelId="{2DD77216-4A1C-4272-ACD7-5639B3D1CEB8}" type="presOf" srcId="{33835A69-015F-4FC1-9685-90D5844E3C60}" destId="{DC7A4E9D-C1CA-4780-92E4-5878A2E81364}" srcOrd="0" destOrd="0" presId="urn:microsoft.com/office/officeart/2005/8/layout/orgChart1"/>
    <dgm:cxn modelId="{784EB14F-A881-441D-957F-B9977ACABBE2}" srcId="{BB52F213-0518-45A7-BA5E-581BA009E50C}" destId="{F0BE0413-B72B-4FFC-9054-6CBA9EF9E54F}" srcOrd="0" destOrd="0" parTransId="{1C6FD6C9-5923-4219-90F5-ADE62FFC487A}" sibTransId="{59CC4182-C5D8-4E1C-9E81-BC14C57AAA4F}"/>
    <dgm:cxn modelId="{EAAB434F-4F97-4815-9A55-301B67AEDC95}" type="presOf" srcId="{0E45E127-CFC8-470A-A4C8-FF836F0BFEC2}" destId="{2BC5F90C-4D67-47B7-AA16-E09E97E43985}" srcOrd="0" destOrd="0" presId="urn:microsoft.com/office/officeart/2005/8/layout/orgChart1"/>
    <dgm:cxn modelId="{27165051-C40C-41C1-A9F0-8CC987300573}" type="presOf" srcId="{D4ECDAEA-1C9C-426C-A581-9A3B27BC12B5}" destId="{D960E6F9-1CB6-4FFC-A7EE-6E08F7C19A3E}" srcOrd="1" destOrd="0" presId="urn:microsoft.com/office/officeart/2005/8/layout/orgChart1"/>
    <dgm:cxn modelId="{06D27B1E-C339-4E76-BF34-DF95C9F68849}" type="presOf" srcId="{BB52F213-0518-45A7-BA5E-581BA009E50C}" destId="{D8697153-4A0A-4ABE-8144-01A4F9572950}" srcOrd="1" destOrd="0" presId="urn:microsoft.com/office/officeart/2005/8/layout/orgChart1"/>
    <dgm:cxn modelId="{28581C4A-DB63-4AC1-808B-3EDC5A504B4F}" type="presOf" srcId="{04A6211D-42D5-4D33-A80F-E2E6B9A25EF4}" destId="{867C5293-E82D-4F13-AFB9-27E7D6BDBC7F}" srcOrd="1" destOrd="0" presId="urn:microsoft.com/office/officeart/2005/8/layout/orgChart1"/>
    <dgm:cxn modelId="{9A0BDC17-4A96-428C-A0DB-DDC42ACEC31C}" type="presOf" srcId="{E724C560-14B8-446B-A143-CF7436BA22D3}" destId="{42576B89-5551-44E3-8739-6821CABF68C8}" srcOrd="0" destOrd="0" presId="urn:microsoft.com/office/officeart/2005/8/layout/orgChart1"/>
    <dgm:cxn modelId="{7CE3E8CB-3715-4112-A156-CD0DED55D767}" type="presOf" srcId="{6D99DC2B-BFD2-4FFE-B52F-9D0E69261D72}" destId="{50B47E9F-3018-457D-9EA0-FBC2795D9FEF}" srcOrd="0" destOrd="0" presId="urn:microsoft.com/office/officeart/2005/8/layout/orgChart1"/>
    <dgm:cxn modelId="{3FD34AD3-4121-410C-A8F5-488C85C9FAB1}" type="presOf" srcId="{0E45E127-CFC8-470A-A4C8-FF836F0BFEC2}" destId="{6E1DC009-CAB9-4D5A-844D-15565C72539F}" srcOrd="1" destOrd="0" presId="urn:microsoft.com/office/officeart/2005/8/layout/orgChart1"/>
    <dgm:cxn modelId="{0FB6AABD-F071-40FB-B706-F0E1370C0058}" srcId="{5429FD4D-D797-462C-BD5C-959D0B30638C}" destId="{F459D03B-B63F-48A2-B358-8ACD69B437EF}" srcOrd="1" destOrd="0" parTransId="{C09F9315-0291-45EF-BFC5-B61E687F24D3}" sibTransId="{741E8DE3-289A-4A98-8635-2C568FB90B2F}"/>
    <dgm:cxn modelId="{F057208F-C3D8-4C01-957A-EE016BD342CC}" type="presOf" srcId="{124E3CD4-4891-480F-B260-774765E80A2D}" destId="{CEF7C16A-0959-401C-B443-A4DE6CF5AA10}" srcOrd="1" destOrd="0" presId="urn:microsoft.com/office/officeart/2005/8/layout/orgChart1"/>
    <dgm:cxn modelId="{164688B6-5898-4EBF-A04A-D6C9CD959A7D}" srcId="{F0BE0413-B72B-4FFC-9054-6CBA9EF9E54F}" destId="{124E3CD4-4891-480F-B260-774765E80A2D}" srcOrd="0" destOrd="0" parTransId="{FD764D39-E81C-4F93-BE0F-856BEDB52B88}" sibTransId="{E057804B-12BA-42DF-9761-F665C7DDED7A}"/>
    <dgm:cxn modelId="{EEC7E1B7-C192-4EF9-B7E3-FFB1A9061046}" type="presOf" srcId="{7929255C-2D27-4384-868A-C17BC7B30175}" destId="{17081245-69E2-4F3F-93B4-37E17423ADDD}" srcOrd="0" destOrd="0" presId="urn:microsoft.com/office/officeart/2005/8/layout/orgChart1"/>
    <dgm:cxn modelId="{0F5243B4-3FC4-46F8-9F6A-D8953CF2AC71}" srcId="{BB52F213-0518-45A7-BA5E-581BA009E50C}" destId="{0E45E127-CFC8-470A-A4C8-FF836F0BFEC2}" srcOrd="6" destOrd="0" parTransId="{33835A69-015F-4FC1-9685-90D5844E3C60}" sibTransId="{3334C3B5-9BE1-4816-BD55-43B3ACBB6270}"/>
    <dgm:cxn modelId="{C46632BD-562B-4E76-B0A8-46095D2A67CD}" type="presOf" srcId="{CF53F773-C311-4FE1-AAD6-0B7F609B2C69}" destId="{5CB7A8B2-3919-4803-A2CB-AA3490371045}" srcOrd="0" destOrd="0" presId="urn:microsoft.com/office/officeart/2005/8/layout/orgChart1"/>
    <dgm:cxn modelId="{4FD6FF45-8D8B-4474-A9E4-22B1236BCBBF}" type="presOf" srcId="{8684D5F8-7BC9-4D9D-865D-D0E24CEDDB7A}" destId="{20592EB4-46CF-4B64-B45A-E0964C019914}" srcOrd="1" destOrd="0" presId="urn:microsoft.com/office/officeart/2005/8/layout/orgChart1"/>
    <dgm:cxn modelId="{CFF56D06-9304-4455-A118-9C2AA073FA19}" type="presOf" srcId="{38E67B53-56B0-4808-BA49-577F987F59C2}" destId="{1DC12E3D-8162-4DFE-8F51-1A3D1D8DE334}" srcOrd="1" destOrd="0" presId="urn:microsoft.com/office/officeart/2005/8/layout/orgChart1"/>
    <dgm:cxn modelId="{BDEA0BD9-7103-4C14-9A56-786C0823963F}" type="presOf" srcId="{7485B163-86AF-4FEB-943B-A3F574FD1A56}" destId="{19AA52A2-FB5F-4453-AE72-9843C324774B}" srcOrd="0" destOrd="0" presId="urn:microsoft.com/office/officeart/2005/8/layout/orgChart1"/>
    <dgm:cxn modelId="{5CB6DAE6-FCC1-4372-8886-CB18026FB630}" type="presParOf" srcId="{17081245-69E2-4F3F-93B4-37E17423ADDD}" destId="{242E6B4E-5AFE-4269-AA62-31DB2D539EB6}" srcOrd="0" destOrd="0" presId="urn:microsoft.com/office/officeart/2005/8/layout/orgChart1"/>
    <dgm:cxn modelId="{E1824584-89E7-4FD7-A4F3-5F78EBA49BCC}" type="presParOf" srcId="{242E6B4E-5AFE-4269-AA62-31DB2D539EB6}" destId="{73236B41-787F-4536-93B7-5D551F6D2ED6}" srcOrd="0" destOrd="0" presId="urn:microsoft.com/office/officeart/2005/8/layout/orgChart1"/>
    <dgm:cxn modelId="{7DE9D804-65ED-4304-836B-9792459B6226}" type="presParOf" srcId="{73236B41-787F-4536-93B7-5D551F6D2ED6}" destId="{266BBD85-CB0B-4C8E-85B1-AA5B865C3A56}" srcOrd="0" destOrd="0" presId="urn:microsoft.com/office/officeart/2005/8/layout/orgChart1"/>
    <dgm:cxn modelId="{DA785E43-ABCA-4B8D-946D-B673F34F96F6}" type="presParOf" srcId="{73236B41-787F-4536-93B7-5D551F6D2ED6}" destId="{D8697153-4A0A-4ABE-8144-01A4F9572950}" srcOrd="1" destOrd="0" presId="urn:microsoft.com/office/officeart/2005/8/layout/orgChart1"/>
    <dgm:cxn modelId="{3546276B-A83E-4BBB-AD8F-D6B55EB5D3DB}" type="presParOf" srcId="{242E6B4E-5AFE-4269-AA62-31DB2D539EB6}" destId="{B6545C95-CF24-4EF3-B0D7-0D57D640D716}" srcOrd="1" destOrd="0" presId="urn:microsoft.com/office/officeart/2005/8/layout/orgChart1"/>
    <dgm:cxn modelId="{2A1AA9A8-A47D-4C3C-A6BB-94E7793E74F6}" type="presParOf" srcId="{B6545C95-CF24-4EF3-B0D7-0D57D640D716}" destId="{D2C139C6-57C9-4C71-95D6-7F2BFD4700E5}" srcOrd="0" destOrd="0" presId="urn:microsoft.com/office/officeart/2005/8/layout/orgChart1"/>
    <dgm:cxn modelId="{1068EE7F-F087-4462-8319-92F9AEC89ACA}" type="presParOf" srcId="{B6545C95-CF24-4EF3-B0D7-0D57D640D716}" destId="{6A94A197-66B3-438D-A17D-0EE9CDFE0D29}" srcOrd="1" destOrd="0" presId="urn:microsoft.com/office/officeart/2005/8/layout/orgChart1"/>
    <dgm:cxn modelId="{95FD074D-F6D8-4FFF-91C9-4F18DA9DAA27}" type="presParOf" srcId="{6A94A197-66B3-438D-A17D-0EE9CDFE0D29}" destId="{216A7C12-6FAB-4686-BA8B-E74FC4EAC1E5}" srcOrd="0" destOrd="0" presId="urn:microsoft.com/office/officeart/2005/8/layout/orgChart1"/>
    <dgm:cxn modelId="{8681CD72-20CC-4072-9DB1-62224E4FB2AC}" type="presParOf" srcId="{216A7C12-6FAB-4686-BA8B-E74FC4EAC1E5}" destId="{2D9FD319-9EBA-46A0-BE40-2F63C81AB847}" srcOrd="0" destOrd="0" presId="urn:microsoft.com/office/officeart/2005/8/layout/orgChart1"/>
    <dgm:cxn modelId="{0FEC75EE-CE0C-43E0-8481-342813D5C590}" type="presParOf" srcId="{216A7C12-6FAB-4686-BA8B-E74FC4EAC1E5}" destId="{CFED40D2-63F1-4052-90A3-BE8D027600AC}" srcOrd="1" destOrd="0" presId="urn:microsoft.com/office/officeart/2005/8/layout/orgChart1"/>
    <dgm:cxn modelId="{8272D12E-8B7B-4196-A675-49CDBCB2E7F1}" type="presParOf" srcId="{6A94A197-66B3-438D-A17D-0EE9CDFE0D29}" destId="{EABE2178-F9A6-48DC-AC0B-EACE6A444FF8}" srcOrd="1" destOrd="0" presId="urn:microsoft.com/office/officeart/2005/8/layout/orgChart1"/>
    <dgm:cxn modelId="{E82E16E3-5C64-46E5-8F01-F6DA2CC15221}" type="presParOf" srcId="{EABE2178-F9A6-48DC-AC0B-EACE6A444FF8}" destId="{A6468709-DC2A-4EBF-8EB9-BD77E5B19113}" srcOrd="0" destOrd="0" presId="urn:microsoft.com/office/officeart/2005/8/layout/orgChart1"/>
    <dgm:cxn modelId="{90E5900C-0C5C-4BC6-AC20-7F483039C22B}" type="presParOf" srcId="{EABE2178-F9A6-48DC-AC0B-EACE6A444FF8}" destId="{1946FC9F-607C-453F-B0BD-78977B48141F}" srcOrd="1" destOrd="0" presId="urn:microsoft.com/office/officeart/2005/8/layout/orgChart1"/>
    <dgm:cxn modelId="{89E48426-A9A8-4BAA-9985-CEB9B1D86CA7}" type="presParOf" srcId="{1946FC9F-607C-453F-B0BD-78977B48141F}" destId="{D3451342-0E7F-4006-82AA-ED8100BF2BEC}" srcOrd="0" destOrd="0" presId="urn:microsoft.com/office/officeart/2005/8/layout/orgChart1"/>
    <dgm:cxn modelId="{E3388E57-69DD-45D5-9895-7004561E6A36}" type="presParOf" srcId="{D3451342-0E7F-4006-82AA-ED8100BF2BEC}" destId="{3DEFA585-FCE9-423E-BD5A-D0BC20C7A1DE}" srcOrd="0" destOrd="0" presId="urn:microsoft.com/office/officeart/2005/8/layout/orgChart1"/>
    <dgm:cxn modelId="{0D13A326-D85C-4829-B1D5-81B1A26A25BA}" type="presParOf" srcId="{D3451342-0E7F-4006-82AA-ED8100BF2BEC}" destId="{CEF7C16A-0959-401C-B443-A4DE6CF5AA10}" srcOrd="1" destOrd="0" presId="urn:microsoft.com/office/officeart/2005/8/layout/orgChart1"/>
    <dgm:cxn modelId="{E6389675-24AF-4BBB-99D6-47CA9E620B1D}" type="presParOf" srcId="{1946FC9F-607C-453F-B0BD-78977B48141F}" destId="{3438D00E-1395-478D-B68A-415DD0221D08}" srcOrd="1" destOrd="0" presId="urn:microsoft.com/office/officeart/2005/8/layout/orgChart1"/>
    <dgm:cxn modelId="{C18EECE7-5E5C-499F-9FB4-3AC37D221D87}" type="presParOf" srcId="{1946FC9F-607C-453F-B0BD-78977B48141F}" destId="{9461AD64-EEED-4584-A48B-F01DFC374E4C}" srcOrd="2" destOrd="0" presId="urn:microsoft.com/office/officeart/2005/8/layout/orgChart1"/>
    <dgm:cxn modelId="{5B82C2D9-CD00-4317-B4D5-E6C39D895C35}" type="presParOf" srcId="{EABE2178-F9A6-48DC-AC0B-EACE6A444FF8}" destId="{31ECDB1E-AE14-44B7-AD70-0DD28B67B814}" srcOrd="2" destOrd="0" presId="urn:microsoft.com/office/officeart/2005/8/layout/orgChart1"/>
    <dgm:cxn modelId="{CDF6BB17-C9E0-403D-B20F-7B4FC76EA1F7}" type="presParOf" srcId="{EABE2178-F9A6-48DC-AC0B-EACE6A444FF8}" destId="{F9975DB3-41B9-4E1E-9205-9D4B180D51EE}" srcOrd="3" destOrd="0" presId="urn:microsoft.com/office/officeart/2005/8/layout/orgChart1"/>
    <dgm:cxn modelId="{70C9417B-8823-4E86-B125-16A872D2AF12}" type="presParOf" srcId="{F9975DB3-41B9-4E1E-9205-9D4B180D51EE}" destId="{5876854D-0DB8-4323-B7BC-3BE9305E74EF}" srcOrd="0" destOrd="0" presId="urn:microsoft.com/office/officeart/2005/8/layout/orgChart1"/>
    <dgm:cxn modelId="{20A26925-6D0D-41F7-9187-031F2727B7B5}" type="presParOf" srcId="{5876854D-0DB8-4323-B7BC-3BE9305E74EF}" destId="{534B38A5-7F9F-4506-AB47-50EB5EF0F2D5}" srcOrd="0" destOrd="0" presId="urn:microsoft.com/office/officeart/2005/8/layout/orgChart1"/>
    <dgm:cxn modelId="{60C06163-10F3-40C0-A254-41BCB592FA36}" type="presParOf" srcId="{5876854D-0DB8-4323-B7BC-3BE9305E74EF}" destId="{92F87A92-59C3-46E2-90B6-395995807027}" srcOrd="1" destOrd="0" presId="urn:microsoft.com/office/officeart/2005/8/layout/orgChart1"/>
    <dgm:cxn modelId="{AFA617C4-A9DB-40BB-A460-40229F7917EA}" type="presParOf" srcId="{F9975DB3-41B9-4E1E-9205-9D4B180D51EE}" destId="{F0B4327B-E98C-406D-90C8-CF0335E80D99}" srcOrd="1" destOrd="0" presId="urn:microsoft.com/office/officeart/2005/8/layout/orgChart1"/>
    <dgm:cxn modelId="{4C5D7C33-F054-4BE3-ACC9-82023F5D1192}" type="presParOf" srcId="{F9975DB3-41B9-4E1E-9205-9D4B180D51EE}" destId="{7472FB0D-A3CD-4AC6-9B90-354E61826548}" srcOrd="2" destOrd="0" presId="urn:microsoft.com/office/officeart/2005/8/layout/orgChart1"/>
    <dgm:cxn modelId="{47B67262-4CC8-4068-99AE-B4001F07A79B}" type="presParOf" srcId="{6A94A197-66B3-438D-A17D-0EE9CDFE0D29}" destId="{FCA16D3B-83F9-4D79-8800-01B1C9A1F860}" srcOrd="2" destOrd="0" presId="urn:microsoft.com/office/officeart/2005/8/layout/orgChart1"/>
    <dgm:cxn modelId="{503C5C9D-A0A1-40EB-BC9C-E9A3BC4311F4}" type="presParOf" srcId="{B6545C95-CF24-4EF3-B0D7-0D57D640D716}" destId="{50D65397-1853-406A-BED3-B8803C243490}" srcOrd="2" destOrd="0" presId="urn:microsoft.com/office/officeart/2005/8/layout/orgChart1"/>
    <dgm:cxn modelId="{6E9D1C8A-3951-4A85-B634-C01D84C5B9B3}" type="presParOf" srcId="{B6545C95-CF24-4EF3-B0D7-0D57D640D716}" destId="{88EFC7EB-6BF3-48DF-A516-DA68787E65DA}" srcOrd="3" destOrd="0" presId="urn:microsoft.com/office/officeart/2005/8/layout/orgChart1"/>
    <dgm:cxn modelId="{A89F749D-882C-4533-9886-D3DC42BCC3BD}" type="presParOf" srcId="{88EFC7EB-6BF3-48DF-A516-DA68787E65DA}" destId="{6F281805-70B1-40A1-BDA1-429B7ABF9EB7}" srcOrd="0" destOrd="0" presId="urn:microsoft.com/office/officeart/2005/8/layout/orgChart1"/>
    <dgm:cxn modelId="{C07123F7-DE51-4CFB-AFAC-4A5F0301A966}" type="presParOf" srcId="{6F281805-70B1-40A1-BDA1-429B7ABF9EB7}" destId="{CF8B268F-EFF1-42C9-8B09-5A2D2ED6A669}" srcOrd="0" destOrd="0" presId="urn:microsoft.com/office/officeart/2005/8/layout/orgChart1"/>
    <dgm:cxn modelId="{8C3B1483-DED0-4642-BEC9-6DE66B69DECC}" type="presParOf" srcId="{6F281805-70B1-40A1-BDA1-429B7ABF9EB7}" destId="{1DC12E3D-8162-4DFE-8F51-1A3D1D8DE334}" srcOrd="1" destOrd="0" presId="urn:microsoft.com/office/officeart/2005/8/layout/orgChart1"/>
    <dgm:cxn modelId="{21FB57F0-7800-440D-BBF3-CA96EF69BF0D}" type="presParOf" srcId="{88EFC7EB-6BF3-48DF-A516-DA68787E65DA}" destId="{4451DF33-FD30-4AAC-AB8A-45502071F57C}" srcOrd="1" destOrd="0" presId="urn:microsoft.com/office/officeart/2005/8/layout/orgChart1"/>
    <dgm:cxn modelId="{086D99DB-BED0-4C13-B84A-56F6CCE5E5F1}" type="presParOf" srcId="{4451DF33-FD30-4AAC-AB8A-45502071F57C}" destId="{CCE05FF8-84DB-44B3-B2D5-3B0ADD0521AC}" srcOrd="0" destOrd="0" presId="urn:microsoft.com/office/officeart/2005/8/layout/orgChart1"/>
    <dgm:cxn modelId="{90F29B17-8A26-4908-94A7-750522283CB4}" type="presParOf" srcId="{4451DF33-FD30-4AAC-AB8A-45502071F57C}" destId="{55687B49-92D6-40F1-9E02-CF532908BFCC}" srcOrd="1" destOrd="0" presId="urn:microsoft.com/office/officeart/2005/8/layout/orgChart1"/>
    <dgm:cxn modelId="{560B741B-3795-4C85-94EC-41B37FD8D962}" type="presParOf" srcId="{55687B49-92D6-40F1-9E02-CF532908BFCC}" destId="{2D382154-90DD-4981-9F84-3282C560DA0F}" srcOrd="0" destOrd="0" presId="urn:microsoft.com/office/officeart/2005/8/layout/orgChart1"/>
    <dgm:cxn modelId="{8420A458-A4A9-4C25-A6DE-22DC2614E885}" type="presParOf" srcId="{2D382154-90DD-4981-9F84-3282C560DA0F}" destId="{596CBEC7-42C8-4029-991E-E91226EAA8F5}" srcOrd="0" destOrd="0" presId="urn:microsoft.com/office/officeart/2005/8/layout/orgChart1"/>
    <dgm:cxn modelId="{10B5BB7E-72CB-4113-8097-EFDADF483775}" type="presParOf" srcId="{2D382154-90DD-4981-9F84-3282C560DA0F}" destId="{49F766EF-E62B-4609-A714-660E5E811450}" srcOrd="1" destOrd="0" presId="urn:microsoft.com/office/officeart/2005/8/layout/orgChart1"/>
    <dgm:cxn modelId="{C11996F7-F7E5-4218-9987-665BA9882CD4}" type="presParOf" srcId="{55687B49-92D6-40F1-9E02-CF532908BFCC}" destId="{F382B8F0-5F55-46FC-B0DB-F4B4EDED2D71}" srcOrd="1" destOrd="0" presId="urn:microsoft.com/office/officeart/2005/8/layout/orgChart1"/>
    <dgm:cxn modelId="{AE211894-1C18-4A7C-A83C-3BF7D9E3E848}" type="presParOf" srcId="{55687B49-92D6-40F1-9E02-CF532908BFCC}" destId="{9ACE86F5-A228-4EE5-8CFC-3C9AA0807969}" srcOrd="2" destOrd="0" presId="urn:microsoft.com/office/officeart/2005/8/layout/orgChart1"/>
    <dgm:cxn modelId="{0FA91554-9B30-484F-93F1-D0F9BC245F31}" type="presParOf" srcId="{88EFC7EB-6BF3-48DF-A516-DA68787E65DA}" destId="{A44F7ED6-7591-47D6-98AA-05C55CD89D8A}" srcOrd="2" destOrd="0" presId="urn:microsoft.com/office/officeart/2005/8/layout/orgChart1"/>
    <dgm:cxn modelId="{D3A497D6-830B-4D83-AF08-625D91EA0E08}" type="presParOf" srcId="{B6545C95-CF24-4EF3-B0D7-0D57D640D716}" destId="{42576B89-5551-44E3-8739-6821CABF68C8}" srcOrd="4" destOrd="0" presId="urn:microsoft.com/office/officeart/2005/8/layout/orgChart1"/>
    <dgm:cxn modelId="{D5CF81CD-F2ED-4D8B-B596-763227B9A1C9}" type="presParOf" srcId="{B6545C95-CF24-4EF3-B0D7-0D57D640D716}" destId="{4C81A012-0DB4-4884-8A43-CB8F571B8EBA}" srcOrd="5" destOrd="0" presId="urn:microsoft.com/office/officeart/2005/8/layout/orgChart1"/>
    <dgm:cxn modelId="{345AA0AB-CEE3-4208-A9D0-979BBFCAA8C6}" type="presParOf" srcId="{4C81A012-0DB4-4884-8A43-CB8F571B8EBA}" destId="{C6C9E3C4-0405-453D-8CF6-85FCBBF452AB}" srcOrd="0" destOrd="0" presId="urn:microsoft.com/office/officeart/2005/8/layout/orgChart1"/>
    <dgm:cxn modelId="{0433DEB9-4912-40BE-B8AA-94A3E7753E93}" type="presParOf" srcId="{C6C9E3C4-0405-453D-8CF6-85FCBBF452AB}" destId="{4E05DF2C-D9C0-4AD3-BEBC-83AD65ACAED1}" srcOrd="0" destOrd="0" presId="urn:microsoft.com/office/officeart/2005/8/layout/orgChart1"/>
    <dgm:cxn modelId="{D362A6AB-489F-4624-91FB-B725D8F3D8F6}" type="presParOf" srcId="{C6C9E3C4-0405-453D-8CF6-85FCBBF452AB}" destId="{240E0365-C881-408C-A783-58DA8048FF5F}" srcOrd="1" destOrd="0" presId="urn:microsoft.com/office/officeart/2005/8/layout/orgChart1"/>
    <dgm:cxn modelId="{31B1171B-F0B0-4836-BAA6-C226B849A864}" type="presParOf" srcId="{4C81A012-0DB4-4884-8A43-CB8F571B8EBA}" destId="{346C3F45-4947-457A-A648-15606D2118EF}" srcOrd="1" destOrd="0" presId="urn:microsoft.com/office/officeart/2005/8/layout/orgChart1"/>
    <dgm:cxn modelId="{6E8BE20D-268E-4AD7-AE24-9C6AFF488C81}" type="presParOf" srcId="{346C3F45-4947-457A-A648-15606D2118EF}" destId="{DD298E01-E877-42D2-B6DF-5D4A58B8FC84}" srcOrd="0" destOrd="0" presId="urn:microsoft.com/office/officeart/2005/8/layout/orgChart1"/>
    <dgm:cxn modelId="{5619D51F-1BEB-4E70-8610-CCACC60BC1B9}" type="presParOf" srcId="{346C3F45-4947-457A-A648-15606D2118EF}" destId="{1609B86E-E48B-4435-A7DF-D37F30FB0214}" srcOrd="1" destOrd="0" presId="urn:microsoft.com/office/officeart/2005/8/layout/orgChart1"/>
    <dgm:cxn modelId="{73D36B35-D403-443E-A1A3-DED3B36CB731}" type="presParOf" srcId="{1609B86E-E48B-4435-A7DF-D37F30FB0214}" destId="{6AA5CAA1-8C51-4A24-A0AA-C70C363CFF38}" srcOrd="0" destOrd="0" presId="urn:microsoft.com/office/officeart/2005/8/layout/orgChart1"/>
    <dgm:cxn modelId="{BE51F520-02BE-4893-8047-F29DE925083A}" type="presParOf" srcId="{6AA5CAA1-8C51-4A24-A0AA-C70C363CFF38}" destId="{840AAB91-F409-4065-A0E3-C6867D8C6F3E}" srcOrd="0" destOrd="0" presId="urn:microsoft.com/office/officeart/2005/8/layout/orgChart1"/>
    <dgm:cxn modelId="{6D6EE158-751D-40AC-916D-D436C427A46B}" type="presParOf" srcId="{6AA5CAA1-8C51-4A24-A0AA-C70C363CFF38}" destId="{A0F24DEE-6C16-4E03-9E14-2B143E0ACC63}" srcOrd="1" destOrd="0" presId="urn:microsoft.com/office/officeart/2005/8/layout/orgChart1"/>
    <dgm:cxn modelId="{22FEB7D0-9F13-4C2B-86F5-847E2DB5010C}" type="presParOf" srcId="{1609B86E-E48B-4435-A7DF-D37F30FB0214}" destId="{CB2D65F7-33C8-4D91-A104-AAA450115F14}" srcOrd="1" destOrd="0" presId="urn:microsoft.com/office/officeart/2005/8/layout/orgChart1"/>
    <dgm:cxn modelId="{15597A5D-00D0-489C-8703-E0D4B7ED6724}" type="presParOf" srcId="{1609B86E-E48B-4435-A7DF-D37F30FB0214}" destId="{507B7327-2940-45BA-B7A0-1EDC8E11461B}" srcOrd="2" destOrd="0" presId="urn:microsoft.com/office/officeart/2005/8/layout/orgChart1"/>
    <dgm:cxn modelId="{D8143361-EE9A-4587-B1E3-2AB5CEA776F0}" type="presParOf" srcId="{346C3F45-4947-457A-A648-15606D2118EF}" destId="{9025D3FE-D4A2-41B2-BBDA-CE3B193DB929}" srcOrd="2" destOrd="0" presId="urn:microsoft.com/office/officeart/2005/8/layout/orgChart1"/>
    <dgm:cxn modelId="{1EF95EF3-8B2C-44CB-AE0B-D23962809179}" type="presParOf" srcId="{346C3F45-4947-457A-A648-15606D2118EF}" destId="{239000BE-4D65-4418-B30A-A726C16240CA}" srcOrd="3" destOrd="0" presId="urn:microsoft.com/office/officeart/2005/8/layout/orgChart1"/>
    <dgm:cxn modelId="{42B76D26-FC7E-4ECC-B252-0C58C2D21F89}" type="presParOf" srcId="{239000BE-4D65-4418-B30A-A726C16240CA}" destId="{007F7275-E279-4930-9F73-53D0E4F28EFC}" srcOrd="0" destOrd="0" presId="urn:microsoft.com/office/officeart/2005/8/layout/orgChart1"/>
    <dgm:cxn modelId="{D76C203B-6407-469C-8307-9F05ED14CCE3}" type="presParOf" srcId="{007F7275-E279-4930-9F73-53D0E4F28EFC}" destId="{0A61B861-FD45-4D2D-AA6E-FF937FECE616}" srcOrd="0" destOrd="0" presId="urn:microsoft.com/office/officeart/2005/8/layout/orgChart1"/>
    <dgm:cxn modelId="{BF9271E8-8F03-476C-BEE4-A4B55AE8A057}" type="presParOf" srcId="{007F7275-E279-4930-9F73-53D0E4F28EFC}" destId="{2CBD9A96-B336-44E7-B042-68876F760897}" srcOrd="1" destOrd="0" presId="urn:microsoft.com/office/officeart/2005/8/layout/orgChart1"/>
    <dgm:cxn modelId="{CA56C897-BB31-47FF-A0B7-1E1CCCE2B60F}" type="presParOf" srcId="{239000BE-4D65-4418-B30A-A726C16240CA}" destId="{FF4CFC88-A070-4C67-AAE8-71C94AB7C730}" srcOrd="1" destOrd="0" presId="urn:microsoft.com/office/officeart/2005/8/layout/orgChart1"/>
    <dgm:cxn modelId="{A8B11B4A-C22D-4083-94A4-DEED2C4D20F6}" type="presParOf" srcId="{239000BE-4D65-4418-B30A-A726C16240CA}" destId="{2E2A91B8-0914-4390-B724-87BFCFF76ACF}" srcOrd="2" destOrd="0" presId="urn:microsoft.com/office/officeart/2005/8/layout/orgChart1"/>
    <dgm:cxn modelId="{19286E05-1365-4E11-B0CB-D5E6FA0A1F0A}" type="presParOf" srcId="{4C81A012-0DB4-4884-8A43-CB8F571B8EBA}" destId="{B1240BEE-7D03-4FF7-98B8-8D26780858D5}" srcOrd="2" destOrd="0" presId="urn:microsoft.com/office/officeart/2005/8/layout/orgChart1"/>
    <dgm:cxn modelId="{5FB0F59A-2DF6-4EE9-BF2B-DB18F20FFB55}" type="presParOf" srcId="{B6545C95-CF24-4EF3-B0D7-0D57D640D716}" destId="{C2B4DFB0-A01B-46C4-816D-6A18A17175BB}" srcOrd="6" destOrd="0" presId="urn:microsoft.com/office/officeart/2005/8/layout/orgChart1"/>
    <dgm:cxn modelId="{D63D4EB9-7446-4FF9-B727-D50A1F62A65E}" type="presParOf" srcId="{B6545C95-CF24-4EF3-B0D7-0D57D640D716}" destId="{A993D687-85B6-48CF-9E18-AE7688DE6F68}" srcOrd="7" destOrd="0" presId="urn:microsoft.com/office/officeart/2005/8/layout/orgChart1"/>
    <dgm:cxn modelId="{696BE1E1-B9FB-42DC-9508-4D0340C0CC05}" type="presParOf" srcId="{A993D687-85B6-48CF-9E18-AE7688DE6F68}" destId="{F65DDAEC-7E9C-48C4-A36E-58716D26BF89}" srcOrd="0" destOrd="0" presId="urn:microsoft.com/office/officeart/2005/8/layout/orgChart1"/>
    <dgm:cxn modelId="{E4C2D1F0-1865-4AD7-A63D-DFAA6590F198}" type="presParOf" srcId="{F65DDAEC-7E9C-48C4-A36E-58716D26BF89}" destId="{E8CEC45D-EB20-4C4D-BDEA-6308D8C3D51E}" srcOrd="0" destOrd="0" presId="urn:microsoft.com/office/officeart/2005/8/layout/orgChart1"/>
    <dgm:cxn modelId="{5B799994-A5BE-4AC4-B1E3-CF18DB7D81BF}" type="presParOf" srcId="{F65DDAEC-7E9C-48C4-A36E-58716D26BF89}" destId="{07052400-801C-4DF7-9083-67D740F711EB}" srcOrd="1" destOrd="0" presId="urn:microsoft.com/office/officeart/2005/8/layout/orgChart1"/>
    <dgm:cxn modelId="{2B0D2761-D20F-4D15-B7F9-9A9742EFFD8C}" type="presParOf" srcId="{A993D687-85B6-48CF-9E18-AE7688DE6F68}" destId="{DDC56882-EAA1-447E-8DA4-433D09F00A9B}" srcOrd="1" destOrd="0" presId="urn:microsoft.com/office/officeart/2005/8/layout/orgChart1"/>
    <dgm:cxn modelId="{6A7260C5-3AD7-4C08-BCB9-314DA4BCB7F5}" type="presParOf" srcId="{DDC56882-EAA1-447E-8DA4-433D09F00A9B}" destId="{B0AC4F58-5EA6-4EB5-8E31-7B73C276044C}" srcOrd="0" destOrd="0" presId="urn:microsoft.com/office/officeart/2005/8/layout/orgChart1"/>
    <dgm:cxn modelId="{895F804E-B96C-4848-80A5-541791DFC1C1}" type="presParOf" srcId="{DDC56882-EAA1-447E-8DA4-433D09F00A9B}" destId="{52568E1C-A1B6-4D7A-8A64-DCF62B4612E6}" srcOrd="1" destOrd="0" presId="urn:microsoft.com/office/officeart/2005/8/layout/orgChart1"/>
    <dgm:cxn modelId="{7F571D31-71FE-471A-BB9B-23DFDDA02A89}" type="presParOf" srcId="{52568E1C-A1B6-4D7A-8A64-DCF62B4612E6}" destId="{9CCD0B0F-A55C-4C5C-AAC4-E02906270D4C}" srcOrd="0" destOrd="0" presId="urn:microsoft.com/office/officeart/2005/8/layout/orgChart1"/>
    <dgm:cxn modelId="{DEC960B7-A7BD-4983-9B6B-3FA8E5D325C5}" type="presParOf" srcId="{9CCD0B0F-A55C-4C5C-AAC4-E02906270D4C}" destId="{5CB7A8B2-3919-4803-A2CB-AA3490371045}" srcOrd="0" destOrd="0" presId="urn:microsoft.com/office/officeart/2005/8/layout/orgChart1"/>
    <dgm:cxn modelId="{635E1EDD-C517-48A5-9F60-C1EFAA1E62C6}" type="presParOf" srcId="{9CCD0B0F-A55C-4C5C-AAC4-E02906270D4C}" destId="{033DBC1C-17F4-4A38-B4D7-32DFE1C7B96A}" srcOrd="1" destOrd="0" presId="urn:microsoft.com/office/officeart/2005/8/layout/orgChart1"/>
    <dgm:cxn modelId="{5ACF3813-4B50-4860-A33A-D0A2B4515BE3}" type="presParOf" srcId="{52568E1C-A1B6-4D7A-8A64-DCF62B4612E6}" destId="{66B879E5-945E-4000-B0D6-DFD8E0D1C5C6}" srcOrd="1" destOrd="0" presId="urn:microsoft.com/office/officeart/2005/8/layout/orgChart1"/>
    <dgm:cxn modelId="{6C0E8E65-8780-439B-B032-279E334DF87D}" type="presParOf" srcId="{52568E1C-A1B6-4D7A-8A64-DCF62B4612E6}" destId="{E12E4796-268B-47F0-9BE7-D19572F32540}" srcOrd="2" destOrd="0" presId="urn:microsoft.com/office/officeart/2005/8/layout/orgChart1"/>
    <dgm:cxn modelId="{01B6EECA-4D50-4C54-8D8B-01CD6272EB16}" type="presParOf" srcId="{DDC56882-EAA1-447E-8DA4-433D09F00A9B}" destId="{7ADB57CD-4D24-4B36-870E-8876BB1D14AC}" srcOrd="2" destOrd="0" presId="urn:microsoft.com/office/officeart/2005/8/layout/orgChart1"/>
    <dgm:cxn modelId="{43E0972E-C6D3-4883-9F98-E8D97EC86114}" type="presParOf" srcId="{DDC56882-EAA1-447E-8DA4-433D09F00A9B}" destId="{C623393E-B92A-4AED-89AA-CF24CD891B3B}" srcOrd="3" destOrd="0" presId="urn:microsoft.com/office/officeart/2005/8/layout/orgChart1"/>
    <dgm:cxn modelId="{556FD2C2-26ED-47E7-B65C-E1B631F54542}" type="presParOf" srcId="{C623393E-B92A-4AED-89AA-CF24CD891B3B}" destId="{9E46098B-2273-426E-9155-B41A6DF966DD}" srcOrd="0" destOrd="0" presId="urn:microsoft.com/office/officeart/2005/8/layout/orgChart1"/>
    <dgm:cxn modelId="{EBB77DFA-E4AB-4DB2-B856-0B2DE0E4929C}" type="presParOf" srcId="{9E46098B-2273-426E-9155-B41A6DF966DD}" destId="{DDDF204D-7E11-44FB-92FD-721C85234975}" srcOrd="0" destOrd="0" presId="urn:microsoft.com/office/officeart/2005/8/layout/orgChart1"/>
    <dgm:cxn modelId="{B264E417-F630-48C3-BFAF-16D0DE777FFB}" type="presParOf" srcId="{9E46098B-2273-426E-9155-B41A6DF966DD}" destId="{08DE0939-9ADD-4B32-B389-D5169386B681}" srcOrd="1" destOrd="0" presId="urn:microsoft.com/office/officeart/2005/8/layout/orgChart1"/>
    <dgm:cxn modelId="{67AE1863-0980-4877-AEA0-EBFECDA9A09F}" type="presParOf" srcId="{C623393E-B92A-4AED-89AA-CF24CD891B3B}" destId="{FE2D50BC-3A15-4882-BAFC-76E5EF6A2D2B}" srcOrd="1" destOrd="0" presId="urn:microsoft.com/office/officeart/2005/8/layout/orgChart1"/>
    <dgm:cxn modelId="{850CED26-EDF1-4C69-86CC-7708BF0F6A45}" type="presParOf" srcId="{C623393E-B92A-4AED-89AA-CF24CD891B3B}" destId="{4DBD6D40-CA2C-498C-8A54-D5C787929E09}" srcOrd="2" destOrd="0" presId="urn:microsoft.com/office/officeart/2005/8/layout/orgChart1"/>
    <dgm:cxn modelId="{23068CD0-DF3E-44EB-A60E-B1CBC07F3A14}" type="presParOf" srcId="{DDC56882-EAA1-447E-8DA4-433D09F00A9B}" destId="{BEABD0C2-0D77-4865-A01A-3412F212E88E}" srcOrd="4" destOrd="0" presId="urn:microsoft.com/office/officeart/2005/8/layout/orgChart1"/>
    <dgm:cxn modelId="{F6B96CA5-3564-4CC6-8F18-0B51229897A7}" type="presParOf" srcId="{DDC56882-EAA1-447E-8DA4-433D09F00A9B}" destId="{8E1FDD48-3168-4253-AE63-664526B5068A}" srcOrd="5" destOrd="0" presId="urn:microsoft.com/office/officeart/2005/8/layout/orgChart1"/>
    <dgm:cxn modelId="{01246F3B-2E07-4F41-A063-5FDB33DCB465}" type="presParOf" srcId="{8E1FDD48-3168-4253-AE63-664526B5068A}" destId="{78E058B2-D7E9-4CCC-BA8F-5F0A9E98C61D}" srcOrd="0" destOrd="0" presId="urn:microsoft.com/office/officeart/2005/8/layout/orgChart1"/>
    <dgm:cxn modelId="{4572F550-A7E7-4723-AE5C-E8CFACC39B63}" type="presParOf" srcId="{78E058B2-D7E9-4CCC-BA8F-5F0A9E98C61D}" destId="{982AFFD2-566B-407D-8349-5642F2E769EB}" srcOrd="0" destOrd="0" presId="urn:microsoft.com/office/officeart/2005/8/layout/orgChart1"/>
    <dgm:cxn modelId="{C7BC9A36-6D47-419E-9787-0BAD8874AE64}" type="presParOf" srcId="{78E058B2-D7E9-4CCC-BA8F-5F0A9E98C61D}" destId="{67F10E5B-DA84-4C7C-9D86-0C6C01D9DDF5}" srcOrd="1" destOrd="0" presId="urn:microsoft.com/office/officeart/2005/8/layout/orgChart1"/>
    <dgm:cxn modelId="{CFFBCA2D-898F-43D0-AB2A-F9368FCE9616}" type="presParOf" srcId="{8E1FDD48-3168-4253-AE63-664526B5068A}" destId="{44EF4B29-160D-46C5-A3F3-66570A714B4E}" srcOrd="1" destOrd="0" presId="urn:microsoft.com/office/officeart/2005/8/layout/orgChart1"/>
    <dgm:cxn modelId="{ACFD7971-FC0E-48BE-B971-CCF32D434B10}" type="presParOf" srcId="{8E1FDD48-3168-4253-AE63-664526B5068A}" destId="{6363E509-152C-42E5-BAE2-9825E3AF93C7}" srcOrd="2" destOrd="0" presId="urn:microsoft.com/office/officeart/2005/8/layout/orgChart1"/>
    <dgm:cxn modelId="{D6C497DE-27E7-4286-A085-ADA6C0A7954B}" type="presParOf" srcId="{DDC56882-EAA1-447E-8DA4-433D09F00A9B}" destId="{19AA52A2-FB5F-4453-AE72-9843C324774B}" srcOrd="6" destOrd="0" presId="urn:microsoft.com/office/officeart/2005/8/layout/orgChart1"/>
    <dgm:cxn modelId="{BE2428C2-4B6B-4991-AFD9-A0AED969EDF8}" type="presParOf" srcId="{DDC56882-EAA1-447E-8DA4-433D09F00A9B}" destId="{17A5A25E-4219-4DA9-B851-830C701AC4FB}" srcOrd="7" destOrd="0" presId="urn:microsoft.com/office/officeart/2005/8/layout/orgChart1"/>
    <dgm:cxn modelId="{329AF3B4-DC21-457F-A979-FE011BD9583F}" type="presParOf" srcId="{17A5A25E-4219-4DA9-B851-830C701AC4FB}" destId="{C2924C51-9FCB-4959-96EA-54F1E441112A}" srcOrd="0" destOrd="0" presId="urn:microsoft.com/office/officeart/2005/8/layout/orgChart1"/>
    <dgm:cxn modelId="{1CDB1F53-7F31-4008-8B01-698B14AABFA5}" type="presParOf" srcId="{C2924C51-9FCB-4959-96EA-54F1E441112A}" destId="{9C4B94E4-4844-437F-9BBD-69C8B88D513D}" srcOrd="0" destOrd="0" presId="urn:microsoft.com/office/officeart/2005/8/layout/orgChart1"/>
    <dgm:cxn modelId="{D24DCD2C-38E1-4437-9C11-F9B0D67F5FF2}" type="presParOf" srcId="{C2924C51-9FCB-4959-96EA-54F1E441112A}" destId="{867C5293-E82D-4F13-AFB9-27E7D6BDBC7F}" srcOrd="1" destOrd="0" presId="urn:microsoft.com/office/officeart/2005/8/layout/orgChart1"/>
    <dgm:cxn modelId="{C575042A-3FD3-41FA-9D2C-7A2DAC83E721}" type="presParOf" srcId="{17A5A25E-4219-4DA9-B851-830C701AC4FB}" destId="{029A84FC-0E74-4C7D-9273-8B6C2BF6702F}" srcOrd="1" destOrd="0" presId="urn:microsoft.com/office/officeart/2005/8/layout/orgChart1"/>
    <dgm:cxn modelId="{CC783DAF-4CA6-4606-B091-98610B0577A6}" type="presParOf" srcId="{17A5A25E-4219-4DA9-B851-830C701AC4FB}" destId="{A447E330-B267-42A7-8D4A-EB870566B94B}" srcOrd="2" destOrd="0" presId="urn:microsoft.com/office/officeart/2005/8/layout/orgChart1"/>
    <dgm:cxn modelId="{6EBB1BC6-DBD6-44FB-B6FF-576D195E0064}" type="presParOf" srcId="{DDC56882-EAA1-447E-8DA4-433D09F00A9B}" destId="{19A8D230-CC1F-47C7-A887-827D1057E082}" srcOrd="8" destOrd="0" presId="urn:microsoft.com/office/officeart/2005/8/layout/orgChart1"/>
    <dgm:cxn modelId="{4F1E47F0-5B88-430D-8B03-E3F355B28F0A}" type="presParOf" srcId="{DDC56882-EAA1-447E-8DA4-433D09F00A9B}" destId="{A491C285-CC45-4836-A5E4-0914A62976DA}" srcOrd="9" destOrd="0" presId="urn:microsoft.com/office/officeart/2005/8/layout/orgChart1"/>
    <dgm:cxn modelId="{A0A204FA-3610-43E3-8410-29FA350E16E0}" type="presParOf" srcId="{A491C285-CC45-4836-A5E4-0914A62976DA}" destId="{C1C083BD-F377-4C78-9B91-52933D2F94DF}" srcOrd="0" destOrd="0" presId="urn:microsoft.com/office/officeart/2005/8/layout/orgChart1"/>
    <dgm:cxn modelId="{82D7C238-5610-4644-A410-D0972AD164F6}" type="presParOf" srcId="{C1C083BD-F377-4C78-9B91-52933D2F94DF}" destId="{0B94850F-33F8-4E14-A2EC-546EAD4CB39E}" srcOrd="0" destOrd="0" presId="urn:microsoft.com/office/officeart/2005/8/layout/orgChart1"/>
    <dgm:cxn modelId="{2736486D-9E32-40CC-8A8B-4058C7DA217D}" type="presParOf" srcId="{C1C083BD-F377-4C78-9B91-52933D2F94DF}" destId="{E21125F1-84C1-4AD3-B251-5FE3E522C8A8}" srcOrd="1" destOrd="0" presId="urn:microsoft.com/office/officeart/2005/8/layout/orgChart1"/>
    <dgm:cxn modelId="{F4C5C56A-14AA-4AE2-AE03-3E71E7713275}" type="presParOf" srcId="{A491C285-CC45-4836-A5E4-0914A62976DA}" destId="{AEB3E99B-66EC-400B-A0C5-C56C7917BA22}" srcOrd="1" destOrd="0" presId="urn:microsoft.com/office/officeart/2005/8/layout/orgChart1"/>
    <dgm:cxn modelId="{10325703-1382-46EC-8714-11E9B47EDB9F}" type="presParOf" srcId="{A491C285-CC45-4836-A5E4-0914A62976DA}" destId="{52DAE0B6-ADA9-48CF-A565-828EAA5F4BE5}" srcOrd="2" destOrd="0" presId="urn:microsoft.com/office/officeart/2005/8/layout/orgChart1"/>
    <dgm:cxn modelId="{3CABBF2E-E9FD-4D86-BC47-F8B3296206BC}" type="presParOf" srcId="{DDC56882-EAA1-447E-8DA4-433D09F00A9B}" destId="{E116A1A2-B6C6-417F-9251-EF52614A3EBD}" srcOrd="10" destOrd="0" presId="urn:microsoft.com/office/officeart/2005/8/layout/orgChart1"/>
    <dgm:cxn modelId="{15B6CFEA-FAF4-4166-85B0-2E1B187E593F}" type="presParOf" srcId="{DDC56882-EAA1-447E-8DA4-433D09F00A9B}" destId="{99BCCE13-1293-4400-970B-D34293CFA199}" srcOrd="11" destOrd="0" presId="urn:microsoft.com/office/officeart/2005/8/layout/orgChart1"/>
    <dgm:cxn modelId="{46C607AA-DC15-414F-B045-6F9715D13FC0}" type="presParOf" srcId="{99BCCE13-1293-4400-970B-D34293CFA199}" destId="{EA467102-7CE7-4EFF-B8D0-013E069C0DB2}" srcOrd="0" destOrd="0" presId="urn:microsoft.com/office/officeart/2005/8/layout/orgChart1"/>
    <dgm:cxn modelId="{774BE5CF-F3B2-40FE-80FC-2166943B652C}" type="presParOf" srcId="{EA467102-7CE7-4EFF-B8D0-013E069C0DB2}" destId="{DA3E1B0A-1058-49C0-95A6-CA04E25AEE7E}" srcOrd="0" destOrd="0" presId="urn:microsoft.com/office/officeart/2005/8/layout/orgChart1"/>
    <dgm:cxn modelId="{4828B28C-96A6-4F1B-A361-CE906FFABC31}" type="presParOf" srcId="{EA467102-7CE7-4EFF-B8D0-013E069C0DB2}" destId="{885A5523-659C-40CB-BB6B-F7D126A3D41C}" srcOrd="1" destOrd="0" presId="urn:microsoft.com/office/officeart/2005/8/layout/orgChart1"/>
    <dgm:cxn modelId="{BBCF3E5F-51F4-433F-9986-59A8CF54DBCE}" type="presParOf" srcId="{99BCCE13-1293-4400-970B-D34293CFA199}" destId="{C383D19E-E041-4D8A-AD40-9999319DB2CF}" srcOrd="1" destOrd="0" presId="urn:microsoft.com/office/officeart/2005/8/layout/orgChart1"/>
    <dgm:cxn modelId="{63C542B4-AD37-4290-8238-5CE60D1C2C1A}" type="presParOf" srcId="{99BCCE13-1293-4400-970B-D34293CFA199}" destId="{4B407A43-8DB9-4A13-954A-0278B30406BE}" srcOrd="2" destOrd="0" presId="urn:microsoft.com/office/officeart/2005/8/layout/orgChart1"/>
    <dgm:cxn modelId="{2E070DE1-D35E-4C44-B25C-94DBB2F002A5}" type="presParOf" srcId="{DDC56882-EAA1-447E-8DA4-433D09F00A9B}" destId="{229ED33E-657A-42E5-97C6-EA5C23A0A6D0}" srcOrd="12" destOrd="0" presId="urn:microsoft.com/office/officeart/2005/8/layout/orgChart1"/>
    <dgm:cxn modelId="{2F47317B-CA3A-4652-9042-74E667F4498F}" type="presParOf" srcId="{DDC56882-EAA1-447E-8DA4-433D09F00A9B}" destId="{6062643D-0C57-401A-B437-DFD0C04B1C0E}" srcOrd="13" destOrd="0" presId="urn:microsoft.com/office/officeart/2005/8/layout/orgChart1"/>
    <dgm:cxn modelId="{C7C95815-C9F0-4E62-804F-7CDD8C695DA0}" type="presParOf" srcId="{6062643D-0C57-401A-B437-DFD0C04B1C0E}" destId="{1F59FB57-5EDE-4F88-81DA-3FCB476A2FCC}" srcOrd="0" destOrd="0" presId="urn:microsoft.com/office/officeart/2005/8/layout/orgChart1"/>
    <dgm:cxn modelId="{17520E07-8245-4236-94A9-1CC79CF7CB15}" type="presParOf" srcId="{1F59FB57-5EDE-4F88-81DA-3FCB476A2FCC}" destId="{379D91AD-311F-46CA-AA30-8E8E6C05265E}" srcOrd="0" destOrd="0" presId="urn:microsoft.com/office/officeart/2005/8/layout/orgChart1"/>
    <dgm:cxn modelId="{C3069AAE-86D5-4092-8071-5109F767E796}" type="presParOf" srcId="{1F59FB57-5EDE-4F88-81DA-3FCB476A2FCC}" destId="{D960E6F9-1CB6-4FFC-A7EE-6E08F7C19A3E}" srcOrd="1" destOrd="0" presId="urn:microsoft.com/office/officeart/2005/8/layout/orgChart1"/>
    <dgm:cxn modelId="{99343FC6-C511-4E5C-BE95-E03171FA12DE}" type="presParOf" srcId="{6062643D-0C57-401A-B437-DFD0C04B1C0E}" destId="{99BFCFC7-9697-4FBB-AA32-DD1ACF7E7E8F}" srcOrd="1" destOrd="0" presId="urn:microsoft.com/office/officeart/2005/8/layout/orgChart1"/>
    <dgm:cxn modelId="{D71EF34A-1186-4A79-8BF4-74FA06B49131}" type="presParOf" srcId="{6062643D-0C57-401A-B437-DFD0C04B1C0E}" destId="{0BEE22E9-9D00-43DC-AED9-F3181579A9FA}" srcOrd="2" destOrd="0" presId="urn:microsoft.com/office/officeart/2005/8/layout/orgChart1"/>
    <dgm:cxn modelId="{DA50ABA5-92C7-4EFB-8D4A-0EF201B2610F}" type="presParOf" srcId="{A993D687-85B6-48CF-9E18-AE7688DE6F68}" destId="{9442981C-1963-4116-9280-428282D895EE}" srcOrd="2" destOrd="0" presId="urn:microsoft.com/office/officeart/2005/8/layout/orgChart1"/>
    <dgm:cxn modelId="{CCCAAE95-F59F-4FF1-94D5-9E3441F49A80}" type="presParOf" srcId="{B6545C95-CF24-4EF3-B0D7-0D57D640D716}" destId="{50B47E9F-3018-457D-9EA0-FBC2795D9FEF}" srcOrd="8" destOrd="0" presId="urn:microsoft.com/office/officeart/2005/8/layout/orgChart1"/>
    <dgm:cxn modelId="{C0ACAFC1-84F7-4653-882B-987B506C85E7}" type="presParOf" srcId="{B6545C95-CF24-4EF3-B0D7-0D57D640D716}" destId="{F849C902-7136-4383-AB66-8345386B68C2}" srcOrd="9" destOrd="0" presId="urn:microsoft.com/office/officeart/2005/8/layout/orgChart1"/>
    <dgm:cxn modelId="{8172D17A-357C-449E-A3FE-D9FB4F7A9797}" type="presParOf" srcId="{F849C902-7136-4383-AB66-8345386B68C2}" destId="{4F301183-11A8-4FD6-BA6B-3E3E53FF4298}" srcOrd="0" destOrd="0" presId="urn:microsoft.com/office/officeart/2005/8/layout/orgChart1"/>
    <dgm:cxn modelId="{33AA50E3-479C-47A1-AB7C-95F3426FA5F7}" type="presParOf" srcId="{4F301183-11A8-4FD6-BA6B-3E3E53FF4298}" destId="{66E4CB8E-AB1F-46EA-8427-58E71C398C8C}" srcOrd="0" destOrd="0" presId="urn:microsoft.com/office/officeart/2005/8/layout/orgChart1"/>
    <dgm:cxn modelId="{1989BC7B-A4FE-467A-B8EA-3CF571AC5D4C}" type="presParOf" srcId="{4F301183-11A8-4FD6-BA6B-3E3E53FF4298}" destId="{8F116D8B-DCB5-41AC-B483-F2701F251660}" srcOrd="1" destOrd="0" presId="urn:microsoft.com/office/officeart/2005/8/layout/orgChart1"/>
    <dgm:cxn modelId="{C6022552-6D03-49CB-A017-FD3F65C3BDF3}" type="presParOf" srcId="{F849C902-7136-4383-AB66-8345386B68C2}" destId="{CB5B73CC-F483-40B7-9D1F-0F8A3DC2D08D}" srcOrd="1" destOrd="0" presId="urn:microsoft.com/office/officeart/2005/8/layout/orgChart1"/>
    <dgm:cxn modelId="{52857AAF-9911-46A8-8DBE-9ECB1FCD15F7}" type="presParOf" srcId="{CB5B73CC-F483-40B7-9D1F-0F8A3DC2D08D}" destId="{7B7D979A-03D7-4959-9465-B69321B0C37A}" srcOrd="0" destOrd="0" presId="urn:microsoft.com/office/officeart/2005/8/layout/orgChart1"/>
    <dgm:cxn modelId="{A1A4B4E2-876F-4288-8D2E-004A351A24A8}" type="presParOf" srcId="{CB5B73CC-F483-40B7-9D1F-0F8A3DC2D08D}" destId="{D8B55105-79CF-4898-8F69-90FE920ACE50}" srcOrd="1" destOrd="0" presId="urn:microsoft.com/office/officeart/2005/8/layout/orgChart1"/>
    <dgm:cxn modelId="{C8052BA8-85BF-44A1-9770-575A4C34557B}" type="presParOf" srcId="{D8B55105-79CF-4898-8F69-90FE920ACE50}" destId="{2A8BA2A1-D1C8-4774-8A62-968A1C0DA035}" srcOrd="0" destOrd="0" presId="urn:microsoft.com/office/officeart/2005/8/layout/orgChart1"/>
    <dgm:cxn modelId="{451647ED-407C-491C-9C3B-7B5F3821E128}" type="presParOf" srcId="{2A8BA2A1-D1C8-4774-8A62-968A1C0DA035}" destId="{C6ED8738-57C4-4545-8EDA-A79E104A2B74}" srcOrd="0" destOrd="0" presId="urn:microsoft.com/office/officeart/2005/8/layout/orgChart1"/>
    <dgm:cxn modelId="{8746668D-43DE-4941-B0E8-517FFBDF9C0F}" type="presParOf" srcId="{2A8BA2A1-D1C8-4774-8A62-968A1C0DA035}" destId="{75118CB4-11DC-4939-8B8B-765D84508246}" srcOrd="1" destOrd="0" presId="urn:microsoft.com/office/officeart/2005/8/layout/orgChart1"/>
    <dgm:cxn modelId="{D120D314-2429-4AC3-98C0-ECEECA003F78}" type="presParOf" srcId="{D8B55105-79CF-4898-8F69-90FE920ACE50}" destId="{E514CEE9-21AD-40CE-93D4-A297DAD744BC}" srcOrd="1" destOrd="0" presId="urn:microsoft.com/office/officeart/2005/8/layout/orgChart1"/>
    <dgm:cxn modelId="{90A203DA-4BCC-49B1-97F7-63CB7BF9ED25}" type="presParOf" srcId="{D8B55105-79CF-4898-8F69-90FE920ACE50}" destId="{600C3827-D26B-49BF-993F-67E6E8D707C2}" srcOrd="2" destOrd="0" presId="urn:microsoft.com/office/officeart/2005/8/layout/orgChart1"/>
    <dgm:cxn modelId="{7310318F-13C7-4E34-8E0A-8C8E5FB23B6C}" type="presParOf" srcId="{F849C902-7136-4383-AB66-8345386B68C2}" destId="{7FF66F28-EA03-42C7-A12E-327885501522}" srcOrd="2" destOrd="0" presId="urn:microsoft.com/office/officeart/2005/8/layout/orgChart1"/>
    <dgm:cxn modelId="{4004CC3C-447A-4CF1-87FE-B7B4F0CF2660}" type="presParOf" srcId="{B6545C95-CF24-4EF3-B0D7-0D57D640D716}" destId="{3A7287F8-72AA-420E-A87C-F6C2EAAE6988}" srcOrd="10" destOrd="0" presId="urn:microsoft.com/office/officeart/2005/8/layout/orgChart1"/>
    <dgm:cxn modelId="{05ECA0C8-B43D-41DE-A18D-5001267F4ADB}" type="presParOf" srcId="{B6545C95-CF24-4EF3-B0D7-0D57D640D716}" destId="{C64E6945-63A8-40D6-BCE0-7B334D42F479}" srcOrd="11" destOrd="0" presId="urn:microsoft.com/office/officeart/2005/8/layout/orgChart1"/>
    <dgm:cxn modelId="{A8DB3C22-0CB0-4758-B153-9381E85A68CA}" type="presParOf" srcId="{C64E6945-63A8-40D6-BCE0-7B334D42F479}" destId="{8285AFBB-11C4-406D-A6AE-0B712E92752B}" srcOrd="0" destOrd="0" presId="urn:microsoft.com/office/officeart/2005/8/layout/orgChart1"/>
    <dgm:cxn modelId="{77EF8079-9C08-440B-9195-0FFAEF5BD76C}" type="presParOf" srcId="{8285AFBB-11C4-406D-A6AE-0B712E92752B}" destId="{94E08C98-EF7C-4AAF-8C63-11DDA1109B9A}" srcOrd="0" destOrd="0" presId="urn:microsoft.com/office/officeart/2005/8/layout/orgChart1"/>
    <dgm:cxn modelId="{2829306F-B157-4EB3-97DE-8CB6343DAA2C}" type="presParOf" srcId="{8285AFBB-11C4-406D-A6AE-0B712E92752B}" destId="{BDA3F63B-B091-4513-96E4-0E3391F8E258}" srcOrd="1" destOrd="0" presId="urn:microsoft.com/office/officeart/2005/8/layout/orgChart1"/>
    <dgm:cxn modelId="{8A28C40A-2C5E-4062-BFDD-3F0D90C2B067}" type="presParOf" srcId="{C64E6945-63A8-40D6-BCE0-7B334D42F479}" destId="{2E23661F-2135-432F-AE62-BCA242DB8E4D}" srcOrd="1" destOrd="0" presId="urn:microsoft.com/office/officeart/2005/8/layout/orgChart1"/>
    <dgm:cxn modelId="{88873493-ACFC-4C7D-BC85-C001358125DE}" type="presParOf" srcId="{2E23661F-2135-432F-AE62-BCA242DB8E4D}" destId="{1EA6F4DD-2C40-47A5-BBBA-DC5EAE463655}" srcOrd="0" destOrd="0" presId="urn:microsoft.com/office/officeart/2005/8/layout/orgChart1"/>
    <dgm:cxn modelId="{28206D7F-4553-4083-84FF-5AFCEDDFEEF2}" type="presParOf" srcId="{2E23661F-2135-432F-AE62-BCA242DB8E4D}" destId="{B02159A1-8B5D-493C-90F8-B328F30D2A78}" srcOrd="1" destOrd="0" presId="urn:microsoft.com/office/officeart/2005/8/layout/orgChart1"/>
    <dgm:cxn modelId="{365A10B4-A170-420A-B6E6-28225B5AF076}" type="presParOf" srcId="{B02159A1-8B5D-493C-90F8-B328F30D2A78}" destId="{0AD5DE99-E52C-41FC-995C-9954F36BF3AC}" srcOrd="0" destOrd="0" presId="urn:microsoft.com/office/officeart/2005/8/layout/orgChart1"/>
    <dgm:cxn modelId="{15FEB189-5C25-4AE7-9BBF-2B81E5B460AC}" type="presParOf" srcId="{0AD5DE99-E52C-41FC-995C-9954F36BF3AC}" destId="{073CA163-D5E8-4F2C-A336-387BECB396FC}" srcOrd="0" destOrd="0" presId="urn:microsoft.com/office/officeart/2005/8/layout/orgChart1"/>
    <dgm:cxn modelId="{B817342B-B3E6-43D0-9481-DA2C20E814D4}" type="presParOf" srcId="{0AD5DE99-E52C-41FC-995C-9954F36BF3AC}" destId="{20592EB4-46CF-4B64-B45A-E0964C019914}" srcOrd="1" destOrd="0" presId="urn:microsoft.com/office/officeart/2005/8/layout/orgChart1"/>
    <dgm:cxn modelId="{1B068B3F-9625-44F9-B9B6-738919B1137D}" type="presParOf" srcId="{B02159A1-8B5D-493C-90F8-B328F30D2A78}" destId="{11563DF6-5B84-4655-8B16-FB0228638F1A}" srcOrd="1" destOrd="0" presId="urn:microsoft.com/office/officeart/2005/8/layout/orgChart1"/>
    <dgm:cxn modelId="{6969F870-70DF-4C76-B50C-57C92C35B169}" type="presParOf" srcId="{B02159A1-8B5D-493C-90F8-B328F30D2A78}" destId="{328E14CF-DC0C-452E-BDE3-3B29F57BE1C3}" srcOrd="2" destOrd="0" presId="urn:microsoft.com/office/officeart/2005/8/layout/orgChart1"/>
    <dgm:cxn modelId="{BFE8CE9D-D94A-4131-AA53-FE7938B0A1BB}" type="presParOf" srcId="{2E23661F-2135-432F-AE62-BCA242DB8E4D}" destId="{06964BDD-99CA-4800-9759-A3EBC17B4E3D}" srcOrd="2" destOrd="0" presId="urn:microsoft.com/office/officeart/2005/8/layout/orgChart1"/>
    <dgm:cxn modelId="{18825227-DB34-4D3A-ACEA-F6B985804BDD}" type="presParOf" srcId="{2E23661F-2135-432F-AE62-BCA242DB8E4D}" destId="{5D3E79C9-2AFF-44C7-9D35-265B8FC3F4A7}" srcOrd="3" destOrd="0" presId="urn:microsoft.com/office/officeart/2005/8/layout/orgChart1"/>
    <dgm:cxn modelId="{5EE5C63D-EFAD-49B7-B018-E2EABDA6F7E6}" type="presParOf" srcId="{5D3E79C9-2AFF-44C7-9D35-265B8FC3F4A7}" destId="{D3EAD5E0-E8A5-46E1-9459-234042597638}" srcOrd="0" destOrd="0" presId="urn:microsoft.com/office/officeart/2005/8/layout/orgChart1"/>
    <dgm:cxn modelId="{394EDCC8-0E19-492E-B15A-13D8522DB1F2}" type="presParOf" srcId="{D3EAD5E0-E8A5-46E1-9459-234042597638}" destId="{0B86D997-193E-4934-931B-FA7D3F09B445}" srcOrd="0" destOrd="0" presId="urn:microsoft.com/office/officeart/2005/8/layout/orgChart1"/>
    <dgm:cxn modelId="{571AF1C3-854B-4D4C-A116-47D0DCD4AB46}" type="presParOf" srcId="{D3EAD5E0-E8A5-46E1-9459-234042597638}" destId="{E63196D6-DB27-4424-B5A8-2709411734F6}" srcOrd="1" destOrd="0" presId="urn:microsoft.com/office/officeart/2005/8/layout/orgChart1"/>
    <dgm:cxn modelId="{78CB902F-7FB9-4B6B-ABBD-1B37CC1BD397}" type="presParOf" srcId="{5D3E79C9-2AFF-44C7-9D35-265B8FC3F4A7}" destId="{E47CF84B-AC6A-49ED-A611-F1B3F12E700F}" srcOrd="1" destOrd="0" presId="urn:microsoft.com/office/officeart/2005/8/layout/orgChart1"/>
    <dgm:cxn modelId="{F3A993F9-E6C0-42AE-8381-C2ECF64865E2}" type="presParOf" srcId="{5D3E79C9-2AFF-44C7-9D35-265B8FC3F4A7}" destId="{12BECFF6-04AC-42B0-9510-38D21D2EA936}" srcOrd="2" destOrd="0" presId="urn:microsoft.com/office/officeart/2005/8/layout/orgChart1"/>
    <dgm:cxn modelId="{A333102D-D690-45E2-BCB4-ADDFEF1DEA80}" type="presParOf" srcId="{C64E6945-63A8-40D6-BCE0-7B334D42F479}" destId="{4F03F361-9B31-4796-863E-B9AC48E18785}" srcOrd="2" destOrd="0" presId="urn:microsoft.com/office/officeart/2005/8/layout/orgChart1"/>
    <dgm:cxn modelId="{86805268-2028-4B50-91BD-1DCB29341B07}" type="presParOf" srcId="{B6545C95-CF24-4EF3-B0D7-0D57D640D716}" destId="{DC7A4E9D-C1CA-4780-92E4-5878A2E81364}" srcOrd="12" destOrd="0" presId="urn:microsoft.com/office/officeart/2005/8/layout/orgChart1"/>
    <dgm:cxn modelId="{C4D83079-0513-41B9-9FD9-CAE8A1F4F573}" type="presParOf" srcId="{B6545C95-CF24-4EF3-B0D7-0D57D640D716}" destId="{CB749ABC-3D6E-4DC4-85A8-328FCCD58E67}" srcOrd="13" destOrd="0" presId="urn:microsoft.com/office/officeart/2005/8/layout/orgChart1"/>
    <dgm:cxn modelId="{8D8698CB-E4FA-43FA-B5F1-9E8925D1DA0B}" type="presParOf" srcId="{CB749ABC-3D6E-4DC4-85A8-328FCCD58E67}" destId="{6D961339-477A-4511-9B46-5691000596D2}" srcOrd="0" destOrd="0" presId="urn:microsoft.com/office/officeart/2005/8/layout/orgChart1"/>
    <dgm:cxn modelId="{AA75339E-440D-4B36-B440-E9A9053B6649}" type="presParOf" srcId="{6D961339-477A-4511-9B46-5691000596D2}" destId="{2BC5F90C-4D67-47B7-AA16-E09E97E43985}" srcOrd="0" destOrd="0" presId="urn:microsoft.com/office/officeart/2005/8/layout/orgChart1"/>
    <dgm:cxn modelId="{A9874A29-0136-44AC-831C-DB34B3373FA2}" type="presParOf" srcId="{6D961339-477A-4511-9B46-5691000596D2}" destId="{6E1DC009-CAB9-4D5A-844D-15565C72539F}" srcOrd="1" destOrd="0" presId="urn:microsoft.com/office/officeart/2005/8/layout/orgChart1"/>
    <dgm:cxn modelId="{BF179AC2-67FE-49FA-9724-139730A29114}" type="presParOf" srcId="{CB749ABC-3D6E-4DC4-85A8-328FCCD58E67}" destId="{D0C24D69-BF9E-46CA-837E-DE7C3ABD1B81}" srcOrd="1" destOrd="0" presId="urn:microsoft.com/office/officeart/2005/8/layout/orgChart1"/>
    <dgm:cxn modelId="{A25C69DE-1558-40E9-8DC5-9070720E54EB}" type="presParOf" srcId="{D0C24D69-BF9E-46CA-837E-DE7C3ABD1B81}" destId="{BC3C5F63-3B15-4569-9B22-D3D594FD573A}" srcOrd="0" destOrd="0" presId="urn:microsoft.com/office/officeart/2005/8/layout/orgChart1"/>
    <dgm:cxn modelId="{86784B00-BD1C-4938-80E9-D1C9F3F5D276}" type="presParOf" srcId="{D0C24D69-BF9E-46CA-837E-DE7C3ABD1B81}" destId="{C91077C2-338F-4493-A526-27B893864484}" srcOrd="1" destOrd="0" presId="urn:microsoft.com/office/officeart/2005/8/layout/orgChart1"/>
    <dgm:cxn modelId="{1D3EA1F9-F586-4D49-84CE-A90F73311F25}" type="presParOf" srcId="{C91077C2-338F-4493-A526-27B893864484}" destId="{FDCB862F-E48B-4A02-9C4B-AC08361C54C8}" srcOrd="0" destOrd="0" presId="urn:microsoft.com/office/officeart/2005/8/layout/orgChart1"/>
    <dgm:cxn modelId="{819E8057-E1E8-4D48-81A2-D2991F962C07}" type="presParOf" srcId="{FDCB862F-E48B-4A02-9C4B-AC08361C54C8}" destId="{96BBCCD9-FD62-495D-B882-C8C565713E57}" srcOrd="0" destOrd="0" presId="urn:microsoft.com/office/officeart/2005/8/layout/orgChart1"/>
    <dgm:cxn modelId="{BFC45EDF-CF7B-405D-AD12-0B3231C19275}" type="presParOf" srcId="{FDCB862F-E48B-4A02-9C4B-AC08361C54C8}" destId="{952C0511-08C2-4911-8EFF-44ED72F9178C}" srcOrd="1" destOrd="0" presId="urn:microsoft.com/office/officeart/2005/8/layout/orgChart1"/>
    <dgm:cxn modelId="{3107DC84-9873-4689-8D9D-9ACA3A04BE70}" type="presParOf" srcId="{C91077C2-338F-4493-A526-27B893864484}" destId="{3A227E96-3ACA-438E-89CE-02ED433741DA}" srcOrd="1" destOrd="0" presId="urn:microsoft.com/office/officeart/2005/8/layout/orgChart1"/>
    <dgm:cxn modelId="{60CF164E-29B7-40B3-B8A4-2944A489368F}" type="presParOf" srcId="{C91077C2-338F-4493-A526-27B893864484}" destId="{ADB9D1CC-FFAB-4106-AC57-99256BF29FC3}" srcOrd="2" destOrd="0" presId="urn:microsoft.com/office/officeart/2005/8/layout/orgChart1"/>
    <dgm:cxn modelId="{62DB86E4-9BB0-4F19-A86D-84527F0C6F01}" type="presParOf" srcId="{D0C24D69-BF9E-46CA-837E-DE7C3ABD1B81}" destId="{E7AFA67A-1DD0-42FD-9200-0B3E179060E7}" srcOrd="2" destOrd="0" presId="urn:microsoft.com/office/officeart/2005/8/layout/orgChart1"/>
    <dgm:cxn modelId="{91DFB960-91B5-4301-832D-5328CAF273BC}" type="presParOf" srcId="{D0C24D69-BF9E-46CA-837E-DE7C3ABD1B81}" destId="{ED8062C6-27C6-41C5-9B9A-F5AD8C870883}" srcOrd="3" destOrd="0" presId="urn:microsoft.com/office/officeart/2005/8/layout/orgChart1"/>
    <dgm:cxn modelId="{D002749E-74FD-4AFB-98DB-9EEBB8C2C61F}" type="presParOf" srcId="{ED8062C6-27C6-41C5-9B9A-F5AD8C870883}" destId="{12D1C6EF-954A-43CB-B4B2-456D9C68D865}" srcOrd="0" destOrd="0" presId="urn:microsoft.com/office/officeart/2005/8/layout/orgChart1"/>
    <dgm:cxn modelId="{594BF888-CBA9-4214-B757-4F2BB401CBDD}" type="presParOf" srcId="{12D1C6EF-954A-43CB-B4B2-456D9C68D865}" destId="{1D2812F0-6AB3-49E8-A547-941835736620}" srcOrd="0" destOrd="0" presId="urn:microsoft.com/office/officeart/2005/8/layout/orgChart1"/>
    <dgm:cxn modelId="{51E9BD98-C012-4F1B-8C45-62D94E2EF176}" type="presParOf" srcId="{12D1C6EF-954A-43CB-B4B2-456D9C68D865}" destId="{E37CAB0B-2BE0-4B01-BC1C-F658FBB7E94C}" srcOrd="1" destOrd="0" presId="urn:microsoft.com/office/officeart/2005/8/layout/orgChart1"/>
    <dgm:cxn modelId="{670CD9CD-1CCD-4112-9C6E-937741E941C9}" type="presParOf" srcId="{ED8062C6-27C6-41C5-9B9A-F5AD8C870883}" destId="{5BB842AC-CA7A-422E-8340-7DB37CA1FC20}" srcOrd="1" destOrd="0" presId="urn:microsoft.com/office/officeart/2005/8/layout/orgChart1"/>
    <dgm:cxn modelId="{D6B53151-90DC-4BD9-99DB-4D0609661F06}" type="presParOf" srcId="{ED8062C6-27C6-41C5-9B9A-F5AD8C870883}" destId="{F737EC21-8268-4715-9AE7-46BD6BAAEDCB}" srcOrd="2" destOrd="0" presId="urn:microsoft.com/office/officeart/2005/8/layout/orgChart1"/>
    <dgm:cxn modelId="{0D18AE88-7FDB-4A01-8FFF-A66BAE64AD6F}" type="presParOf" srcId="{CB749ABC-3D6E-4DC4-85A8-328FCCD58E67}" destId="{4A1763E8-A39A-4A26-A6C1-D00A80CC512A}" srcOrd="2" destOrd="0" presId="urn:microsoft.com/office/officeart/2005/8/layout/orgChart1"/>
    <dgm:cxn modelId="{6DF14BB5-1966-4AF4-BBB1-FBC3DD8FADB8}" type="presParOf" srcId="{242E6B4E-5AFE-4269-AA62-31DB2D539EB6}" destId="{2F5E7218-DF10-454E-B095-6E3BB7306C8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AFA67A-1DD0-42FD-9200-0B3E179060E7}">
      <dsp:nvSpPr>
        <dsp:cNvPr id="0" name=""/>
        <dsp:cNvSpPr/>
      </dsp:nvSpPr>
      <dsp:spPr>
        <a:xfrm>
          <a:off x="4694522" y="691255"/>
          <a:ext cx="91440" cy="6663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6369"/>
              </a:lnTo>
              <a:lnTo>
                <a:pt x="131151" y="66636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3C5F63-3B15-4569-9B22-D3D594FD573A}">
      <dsp:nvSpPr>
        <dsp:cNvPr id="0" name=""/>
        <dsp:cNvSpPr/>
      </dsp:nvSpPr>
      <dsp:spPr>
        <a:xfrm>
          <a:off x="4694522" y="691255"/>
          <a:ext cx="91440" cy="2619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1991"/>
              </a:lnTo>
              <a:lnTo>
                <a:pt x="131151" y="26199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7A4E9D-C1CA-4780-92E4-5878A2E81364}">
      <dsp:nvSpPr>
        <dsp:cNvPr id="0" name=""/>
        <dsp:cNvSpPr/>
      </dsp:nvSpPr>
      <dsp:spPr>
        <a:xfrm>
          <a:off x="2900606" y="286877"/>
          <a:ext cx="2067454" cy="1196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802"/>
              </a:lnTo>
              <a:lnTo>
                <a:pt x="2067454" y="59802"/>
              </a:lnTo>
              <a:lnTo>
                <a:pt x="2067454" y="11960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964BDD-99CA-4800-9759-A3EBC17B4E3D}">
      <dsp:nvSpPr>
        <dsp:cNvPr id="0" name=""/>
        <dsp:cNvSpPr/>
      </dsp:nvSpPr>
      <dsp:spPr>
        <a:xfrm>
          <a:off x="4005370" y="691255"/>
          <a:ext cx="91440" cy="6663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6369"/>
              </a:lnTo>
              <a:lnTo>
                <a:pt x="131151" y="66636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A6F4DD-2C40-47A5-BBBA-DC5EAE463655}">
      <dsp:nvSpPr>
        <dsp:cNvPr id="0" name=""/>
        <dsp:cNvSpPr/>
      </dsp:nvSpPr>
      <dsp:spPr>
        <a:xfrm>
          <a:off x="4005370" y="691255"/>
          <a:ext cx="91440" cy="2619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1991"/>
              </a:lnTo>
              <a:lnTo>
                <a:pt x="131151" y="26199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287F8-72AA-420E-A87C-F6C2EAAE6988}">
      <dsp:nvSpPr>
        <dsp:cNvPr id="0" name=""/>
        <dsp:cNvSpPr/>
      </dsp:nvSpPr>
      <dsp:spPr>
        <a:xfrm>
          <a:off x="2900606" y="286877"/>
          <a:ext cx="1378302" cy="1196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802"/>
              </a:lnTo>
              <a:lnTo>
                <a:pt x="1378302" y="59802"/>
              </a:lnTo>
              <a:lnTo>
                <a:pt x="1378302" y="11960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7D979A-03D7-4959-9465-B69321B0C37A}">
      <dsp:nvSpPr>
        <dsp:cNvPr id="0" name=""/>
        <dsp:cNvSpPr/>
      </dsp:nvSpPr>
      <dsp:spPr>
        <a:xfrm>
          <a:off x="3316219" y="691255"/>
          <a:ext cx="91440" cy="2619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1991"/>
              </a:lnTo>
              <a:lnTo>
                <a:pt x="131151" y="26199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B47E9F-3018-457D-9EA0-FBC2795D9FEF}">
      <dsp:nvSpPr>
        <dsp:cNvPr id="0" name=""/>
        <dsp:cNvSpPr/>
      </dsp:nvSpPr>
      <dsp:spPr>
        <a:xfrm>
          <a:off x="2900606" y="286877"/>
          <a:ext cx="689151" cy="1196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802"/>
              </a:lnTo>
              <a:lnTo>
                <a:pt x="689151" y="59802"/>
              </a:lnTo>
              <a:lnTo>
                <a:pt x="689151" y="11960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9ED33E-657A-42E5-97C6-EA5C23A0A6D0}">
      <dsp:nvSpPr>
        <dsp:cNvPr id="0" name=""/>
        <dsp:cNvSpPr/>
      </dsp:nvSpPr>
      <dsp:spPr>
        <a:xfrm>
          <a:off x="2627068" y="691255"/>
          <a:ext cx="91440" cy="26882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8260"/>
              </a:lnTo>
              <a:lnTo>
                <a:pt x="131151" y="268826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16A1A2-B6C6-417F-9251-EF52614A3EBD}">
      <dsp:nvSpPr>
        <dsp:cNvPr id="0" name=""/>
        <dsp:cNvSpPr/>
      </dsp:nvSpPr>
      <dsp:spPr>
        <a:xfrm>
          <a:off x="2627068" y="691255"/>
          <a:ext cx="91440" cy="22838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3881"/>
              </a:lnTo>
              <a:lnTo>
                <a:pt x="131151" y="228388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A8D230-CC1F-47C7-A887-827D1057E082}">
      <dsp:nvSpPr>
        <dsp:cNvPr id="0" name=""/>
        <dsp:cNvSpPr/>
      </dsp:nvSpPr>
      <dsp:spPr>
        <a:xfrm>
          <a:off x="2627068" y="691255"/>
          <a:ext cx="91440" cy="18795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9503"/>
              </a:lnTo>
              <a:lnTo>
                <a:pt x="131151" y="187950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AA52A2-FB5F-4453-AE72-9843C324774B}">
      <dsp:nvSpPr>
        <dsp:cNvPr id="0" name=""/>
        <dsp:cNvSpPr/>
      </dsp:nvSpPr>
      <dsp:spPr>
        <a:xfrm>
          <a:off x="2627068" y="691255"/>
          <a:ext cx="91440" cy="14751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125"/>
              </a:lnTo>
              <a:lnTo>
                <a:pt x="131151" y="147512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ABD0C2-0D77-4865-A01A-3412F212E88E}">
      <dsp:nvSpPr>
        <dsp:cNvPr id="0" name=""/>
        <dsp:cNvSpPr/>
      </dsp:nvSpPr>
      <dsp:spPr>
        <a:xfrm>
          <a:off x="2627068" y="691255"/>
          <a:ext cx="91440" cy="1070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0747"/>
              </a:lnTo>
              <a:lnTo>
                <a:pt x="131151" y="107074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DB57CD-4D24-4B36-870E-8876BB1D14AC}">
      <dsp:nvSpPr>
        <dsp:cNvPr id="0" name=""/>
        <dsp:cNvSpPr/>
      </dsp:nvSpPr>
      <dsp:spPr>
        <a:xfrm>
          <a:off x="2627068" y="691255"/>
          <a:ext cx="91440" cy="6663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6369"/>
              </a:lnTo>
              <a:lnTo>
                <a:pt x="131151" y="66636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AC4F58-5EA6-4EB5-8E31-7B73C276044C}">
      <dsp:nvSpPr>
        <dsp:cNvPr id="0" name=""/>
        <dsp:cNvSpPr/>
      </dsp:nvSpPr>
      <dsp:spPr>
        <a:xfrm>
          <a:off x="2627068" y="691255"/>
          <a:ext cx="91440" cy="2619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1991"/>
              </a:lnTo>
              <a:lnTo>
                <a:pt x="131151" y="26199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B4DFB0-A01B-46C4-816D-6A18A17175BB}">
      <dsp:nvSpPr>
        <dsp:cNvPr id="0" name=""/>
        <dsp:cNvSpPr/>
      </dsp:nvSpPr>
      <dsp:spPr>
        <a:xfrm>
          <a:off x="2854886" y="286877"/>
          <a:ext cx="91440" cy="1196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960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25D3FE-D4A2-41B2-BBDA-CE3B193DB929}">
      <dsp:nvSpPr>
        <dsp:cNvPr id="0" name=""/>
        <dsp:cNvSpPr/>
      </dsp:nvSpPr>
      <dsp:spPr>
        <a:xfrm>
          <a:off x="1937916" y="691255"/>
          <a:ext cx="91440" cy="6663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6369"/>
              </a:lnTo>
              <a:lnTo>
                <a:pt x="131151" y="66636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298E01-E877-42D2-B6DF-5D4A58B8FC84}">
      <dsp:nvSpPr>
        <dsp:cNvPr id="0" name=""/>
        <dsp:cNvSpPr/>
      </dsp:nvSpPr>
      <dsp:spPr>
        <a:xfrm>
          <a:off x="1937916" y="691255"/>
          <a:ext cx="91440" cy="2619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1991"/>
              </a:lnTo>
              <a:lnTo>
                <a:pt x="131151" y="26199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76B89-5551-44E3-8739-6821CABF68C8}">
      <dsp:nvSpPr>
        <dsp:cNvPr id="0" name=""/>
        <dsp:cNvSpPr/>
      </dsp:nvSpPr>
      <dsp:spPr>
        <a:xfrm>
          <a:off x="2211455" y="286877"/>
          <a:ext cx="689151" cy="119604"/>
        </a:xfrm>
        <a:custGeom>
          <a:avLst/>
          <a:gdLst/>
          <a:ahLst/>
          <a:cxnLst/>
          <a:rect l="0" t="0" r="0" b="0"/>
          <a:pathLst>
            <a:path>
              <a:moveTo>
                <a:pt x="689151" y="0"/>
              </a:moveTo>
              <a:lnTo>
                <a:pt x="689151" y="59802"/>
              </a:lnTo>
              <a:lnTo>
                <a:pt x="0" y="59802"/>
              </a:lnTo>
              <a:lnTo>
                <a:pt x="0" y="11960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E05FF8-84DB-44B3-B2D5-3B0ADD0521AC}">
      <dsp:nvSpPr>
        <dsp:cNvPr id="0" name=""/>
        <dsp:cNvSpPr/>
      </dsp:nvSpPr>
      <dsp:spPr>
        <a:xfrm>
          <a:off x="1248765" y="691255"/>
          <a:ext cx="91440" cy="2619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1991"/>
              </a:lnTo>
              <a:lnTo>
                <a:pt x="131151" y="26199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D65397-1853-406A-BED3-B8803C243490}">
      <dsp:nvSpPr>
        <dsp:cNvPr id="0" name=""/>
        <dsp:cNvSpPr/>
      </dsp:nvSpPr>
      <dsp:spPr>
        <a:xfrm>
          <a:off x="1522303" y="286877"/>
          <a:ext cx="1378302" cy="119604"/>
        </a:xfrm>
        <a:custGeom>
          <a:avLst/>
          <a:gdLst/>
          <a:ahLst/>
          <a:cxnLst/>
          <a:rect l="0" t="0" r="0" b="0"/>
          <a:pathLst>
            <a:path>
              <a:moveTo>
                <a:pt x="1378302" y="0"/>
              </a:moveTo>
              <a:lnTo>
                <a:pt x="1378302" y="59802"/>
              </a:lnTo>
              <a:lnTo>
                <a:pt x="0" y="59802"/>
              </a:lnTo>
              <a:lnTo>
                <a:pt x="0" y="11960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ECDB1E-AE14-44B7-AD70-0DD28B67B814}">
      <dsp:nvSpPr>
        <dsp:cNvPr id="0" name=""/>
        <dsp:cNvSpPr/>
      </dsp:nvSpPr>
      <dsp:spPr>
        <a:xfrm>
          <a:off x="559613" y="691255"/>
          <a:ext cx="91440" cy="6663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6369"/>
              </a:lnTo>
              <a:lnTo>
                <a:pt x="131151" y="66636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68709-DC2A-4EBF-8EB9-BD77E5B19113}">
      <dsp:nvSpPr>
        <dsp:cNvPr id="0" name=""/>
        <dsp:cNvSpPr/>
      </dsp:nvSpPr>
      <dsp:spPr>
        <a:xfrm>
          <a:off x="559613" y="691255"/>
          <a:ext cx="91440" cy="2619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1991"/>
              </a:lnTo>
              <a:lnTo>
                <a:pt x="131151" y="26199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C139C6-57C9-4C71-95D6-7F2BFD4700E5}">
      <dsp:nvSpPr>
        <dsp:cNvPr id="0" name=""/>
        <dsp:cNvSpPr/>
      </dsp:nvSpPr>
      <dsp:spPr>
        <a:xfrm>
          <a:off x="833152" y="286877"/>
          <a:ext cx="2067454" cy="119604"/>
        </a:xfrm>
        <a:custGeom>
          <a:avLst/>
          <a:gdLst/>
          <a:ahLst/>
          <a:cxnLst/>
          <a:rect l="0" t="0" r="0" b="0"/>
          <a:pathLst>
            <a:path>
              <a:moveTo>
                <a:pt x="2067454" y="0"/>
              </a:moveTo>
              <a:lnTo>
                <a:pt x="2067454" y="59802"/>
              </a:lnTo>
              <a:lnTo>
                <a:pt x="0" y="59802"/>
              </a:lnTo>
              <a:lnTo>
                <a:pt x="0" y="11960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6BBD85-CB0B-4C8E-85B1-AA5B865C3A56}">
      <dsp:nvSpPr>
        <dsp:cNvPr id="0" name=""/>
        <dsp:cNvSpPr/>
      </dsp:nvSpPr>
      <dsp:spPr>
        <a:xfrm>
          <a:off x="2615833" y="2104"/>
          <a:ext cx="569546" cy="28477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600" kern="1200"/>
            <a:t>EDT</a:t>
          </a:r>
        </a:p>
      </dsp:txBody>
      <dsp:txXfrm>
        <a:off x="2615833" y="2104"/>
        <a:ext cx="569546" cy="284773"/>
      </dsp:txXfrm>
    </dsp:sp>
    <dsp:sp modelId="{2D9FD319-9EBA-46A0-BE40-2F63C81AB847}">
      <dsp:nvSpPr>
        <dsp:cNvPr id="0" name=""/>
        <dsp:cNvSpPr/>
      </dsp:nvSpPr>
      <dsp:spPr>
        <a:xfrm>
          <a:off x="548379" y="406482"/>
          <a:ext cx="569546" cy="284773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600" kern="1200"/>
            <a:t>Gestion de proyecto</a:t>
          </a:r>
        </a:p>
      </dsp:txBody>
      <dsp:txXfrm>
        <a:off x="548379" y="406482"/>
        <a:ext cx="569546" cy="284773"/>
      </dsp:txXfrm>
    </dsp:sp>
    <dsp:sp modelId="{3DEFA585-FCE9-423E-BD5A-D0BC20C7A1DE}">
      <dsp:nvSpPr>
        <dsp:cNvPr id="0" name=""/>
        <dsp:cNvSpPr/>
      </dsp:nvSpPr>
      <dsp:spPr>
        <a:xfrm>
          <a:off x="690765" y="810860"/>
          <a:ext cx="569546" cy="28477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600" kern="1200"/>
            <a:t>Plan de proyecto</a:t>
          </a:r>
        </a:p>
      </dsp:txBody>
      <dsp:txXfrm>
        <a:off x="690765" y="810860"/>
        <a:ext cx="569546" cy="284773"/>
      </dsp:txXfrm>
    </dsp:sp>
    <dsp:sp modelId="{534B38A5-7F9F-4506-AB47-50EB5EF0F2D5}">
      <dsp:nvSpPr>
        <dsp:cNvPr id="0" name=""/>
        <dsp:cNvSpPr/>
      </dsp:nvSpPr>
      <dsp:spPr>
        <a:xfrm>
          <a:off x="690765" y="1215238"/>
          <a:ext cx="569546" cy="28477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600" kern="1200"/>
            <a:t>Cornograma</a:t>
          </a:r>
        </a:p>
      </dsp:txBody>
      <dsp:txXfrm>
        <a:off x="690765" y="1215238"/>
        <a:ext cx="569546" cy="284773"/>
      </dsp:txXfrm>
    </dsp:sp>
    <dsp:sp modelId="{CF8B268F-EFF1-42C9-8B09-5A2D2ED6A669}">
      <dsp:nvSpPr>
        <dsp:cNvPr id="0" name=""/>
        <dsp:cNvSpPr/>
      </dsp:nvSpPr>
      <dsp:spPr>
        <a:xfrm>
          <a:off x="1237530" y="406482"/>
          <a:ext cx="569546" cy="284773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600" kern="1200"/>
            <a:t>Modelo de negocio</a:t>
          </a:r>
        </a:p>
      </dsp:txBody>
      <dsp:txXfrm>
        <a:off x="1237530" y="406482"/>
        <a:ext cx="569546" cy="284773"/>
      </dsp:txXfrm>
    </dsp:sp>
    <dsp:sp modelId="{596CBEC7-42C8-4029-991E-E91226EAA8F5}">
      <dsp:nvSpPr>
        <dsp:cNvPr id="0" name=""/>
        <dsp:cNvSpPr/>
      </dsp:nvSpPr>
      <dsp:spPr>
        <a:xfrm>
          <a:off x="1379917" y="810860"/>
          <a:ext cx="569546" cy="28477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600" kern="1200"/>
            <a:t>Diagrama de procesos de negocio</a:t>
          </a:r>
        </a:p>
      </dsp:txBody>
      <dsp:txXfrm>
        <a:off x="1379917" y="810860"/>
        <a:ext cx="569546" cy="284773"/>
      </dsp:txXfrm>
    </dsp:sp>
    <dsp:sp modelId="{4E05DF2C-D9C0-4AD3-BEBC-83AD65ACAED1}">
      <dsp:nvSpPr>
        <dsp:cNvPr id="0" name=""/>
        <dsp:cNvSpPr/>
      </dsp:nvSpPr>
      <dsp:spPr>
        <a:xfrm>
          <a:off x="1926681" y="406482"/>
          <a:ext cx="569546" cy="284773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600" kern="1200"/>
            <a:t>Requisitos</a:t>
          </a:r>
        </a:p>
      </dsp:txBody>
      <dsp:txXfrm>
        <a:off x="1926681" y="406482"/>
        <a:ext cx="569546" cy="284773"/>
      </dsp:txXfrm>
    </dsp:sp>
    <dsp:sp modelId="{840AAB91-F409-4065-A0E3-C6867D8C6F3E}">
      <dsp:nvSpPr>
        <dsp:cNvPr id="0" name=""/>
        <dsp:cNvSpPr/>
      </dsp:nvSpPr>
      <dsp:spPr>
        <a:xfrm>
          <a:off x="2069068" y="810860"/>
          <a:ext cx="569546" cy="28477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600" kern="1200"/>
            <a:t>Requisitos funcionales y no funcionales</a:t>
          </a:r>
        </a:p>
      </dsp:txBody>
      <dsp:txXfrm>
        <a:off x="2069068" y="810860"/>
        <a:ext cx="569546" cy="284773"/>
      </dsp:txXfrm>
    </dsp:sp>
    <dsp:sp modelId="{0A61B861-FD45-4D2D-AA6E-FF937FECE616}">
      <dsp:nvSpPr>
        <dsp:cNvPr id="0" name=""/>
        <dsp:cNvSpPr/>
      </dsp:nvSpPr>
      <dsp:spPr>
        <a:xfrm>
          <a:off x="2069068" y="1215238"/>
          <a:ext cx="569546" cy="28477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600" kern="1200"/>
            <a:t>Prototipos</a:t>
          </a:r>
        </a:p>
      </dsp:txBody>
      <dsp:txXfrm>
        <a:off x="2069068" y="1215238"/>
        <a:ext cx="569546" cy="284773"/>
      </dsp:txXfrm>
    </dsp:sp>
    <dsp:sp modelId="{E8CEC45D-EB20-4C4D-BDEA-6308D8C3D51E}">
      <dsp:nvSpPr>
        <dsp:cNvPr id="0" name=""/>
        <dsp:cNvSpPr/>
      </dsp:nvSpPr>
      <dsp:spPr>
        <a:xfrm>
          <a:off x="2615833" y="406482"/>
          <a:ext cx="569546" cy="284773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600" kern="1200"/>
            <a:t>Analisis y diseño</a:t>
          </a:r>
        </a:p>
      </dsp:txBody>
      <dsp:txXfrm>
        <a:off x="2615833" y="406482"/>
        <a:ext cx="569546" cy="284773"/>
      </dsp:txXfrm>
    </dsp:sp>
    <dsp:sp modelId="{5CB7A8B2-3919-4803-A2CB-AA3490371045}">
      <dsp:nvSpPr>
        <dsp:cNvPr id="0" name=""/>
        <dsp:cNvSpPr/>
      </dsp:nvSpPr>
      <dsp:spPr>
        <a:xfrm>
          <a:off x="2758220" y="810860"/>
          <a:ext cx="569546" cy="28477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600" kern="1200"/>
            <a:t>Diagrama de casos de uso</a:t>
          </a:r>
        </a:p>
      </dsp:txBody>
      <dsp:txXfrm>
        <a:off x="2758220" y="810860"/>
        <a:ext cx="569546" cy="284773"/>
      </dsp:txXfrm>
    </dsp:sp>
    <dsp:sp modelId="{DDDF204D-7E11-44FB-92FD-721C85234975}">
      <dsp:nvSpPr>
        <dsp:cNvPr id="0" name=""/>
        <dsp:cNvSpPr/>
      </dsp:nvSpPr>
      <dsp:spPr>
        <a:xfrm>
          <a:off x="2758220" y="1215238"/>
          <a:ext cx="569546" cy="28477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600" kern="1200"/>
            <a:t>Documento de analisis</a:t>
          </a:r>
        </a:p>
      </dsp:txBody>
      <dsp:txXfrm>
        <a:off x="2758220" y="1215238"/>
        <a:ext cx="569546" cy="284773"/>
      </dsp:txXfrm>
    </dsp:sp>
    <dsp:sp modelId="{982AFFD2-566B-407D-8349-5642F2E769EB}">
      <dsp:nvSpPr>
        <dsp:cNvPr id="0" name=""/>
        <dsp:cNvSpPr/>
      </dsp:nvSpPr>
      <dsp:spPr>
        <a:xfrm>
          <a:off x="2758220" y="1619616"/>
          <a:ext cx="569546" cy="28477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600" kern="1200"/>
            <a:t>Especificacion de casos de uso</a:t>
          </a:r>
        </a:p>
      </dsp:txBody>
      <dsp:txXfrm>
        <a:off x="2758220" y="1619616"/>
        <a:ext cx="569546" cy="284773"/>
      </dsp:txXfrm>
    </dsp:sp>
    <dsp:sp modelId="{9C4B94E4-4844-437F-9BBD-69C8B88D513D}">
      <dsp:nvSpPr>
        <dsp:cNvPr id="0" name=""/>
        <dsp:cNvSpPr/>
      </dsp:nvSpPr>
      <dsp:spPr>
        <a:xfrm>
          <a:off x="2758220" y="2023994"/>
          <a:ext cx="569546" cy="28477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600" kern="1200"/>
            <a:t>Trazabilidad de CU y clases de analisis</a:t>
          </a:r>
        </a:p>
      </dsp:txBody>
      <dsp:txXfrm>
        <a:off x="2758220" y="2023994"/>
        <a:ext cx="569546" cy="284773"/>
      </dsp:txXfrm>
    </dsp:sp>
    <dsp:sp modelId="{0B94850F-33F8-4E14-A2EC-546EAD4CB39E}">
      <dsp:nvSpPr>
        <dsp:cNvPr id="0" name=""/>
        <dsp:cNvSpPr/>
      </dsp:nvSpPr>
      <dsp:spPr>
        <a:xfrm>
          <a:off x="2758220" y="2428373"/>
          <a:ext cx="569546" cy="28477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600" kern="1200"/>
            <a:t>Diagrama de secuencia</a:t>
          </a:r>
        </a:p>
      </dsp:txBody>
      <dsp:txXfrm>
        <a:off x="2758220" y="2428373"/>
        <a:ext cx="569546" cy="284773"/>
      </dsp:txXfrm>
    </dsp:sp>
    <dsp:sp modelId="{DA3E1B0A-1058-49C0-95A6-CA04E25AEE7E}">
      <dsp:nvSpPr>
        <dsp:cNvPr id="0" name=""/>
        <dsp:cNvSpPr/>
      </dsp:nvSpPr>
      <dsp:spPr>
        <a:xfrm>
          <a:off x="2758220" y="2832751"/>
          <a:ext cx="569546" cy="28477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600" kern="1200"/>
            <a:t>Diccionario de datos</a:t>
          </a:r>
        </a:p>
      </dsp:txBody>
      <dsp:txXfrm>
        <a:off x="2758220" y="2832751"/>
        <a:ext cx="569546" cy="284773"/>
      </dsp:txXfrm>
    </dsp:sp>
    <dsp:sp modelId="{379D91AD-311F-46CA-AA30-8E8E6C05265E}">
      <dsp:nvSpPr>
        <dsp:cNvPr id="0" name=""/>
        <dsp:cNvSpPr/>
      </dsp:nvSpPr>
      <dsp:spPr>
        <a:xfrm>
          <a:off x="2758220" y="3237129"/>
          <a:ext cx="569546" cy="28477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600" kern="1200"/>
            <a:t>Modelo de base de datos</a:t>
          </a:r>
        </a:p>
      </dsp:txBody>
      <dsp:txXfrm>
        <a:off x="2758220" y="3237129"/>
        <a:ext cx="569546" cy="284773"/>
      </dsp:txXfrm>
    </dsp:sp>
    <dsp:sp modelId="{66E4CB8E-AB1F-46EA-8427-58E71C398C8C}">
      <dsp:nvSpPr>
        <dsp:cNvPr id="0" name=""/>
        <dsp:cNvSpPr/>
      </dsp:nvSpPr>
      <dsp:spPr>
        <a:xfrm>
          <a:off x="3304984" y="406482"/>
          <a:ext cx="569546" cy="284773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600" kern="1200"/>
            <a:t>Implementación</a:t>
          </a:r>
        </a:p>
      </dsp:txBody>
      <dsp:txXfrm>
        <a:off x="3304984" y="406482"/>
        <a:ext cx="569546" cy="284773"/>
      </dsp:txXfrm>
    </dsp:sp>
    <dsp:sp modelId="{C6ED8738-57C4-4545-8EDA-A79E104A2B74}">
      <dsp:nvSpPr>
        <dsp:cNvPr id="0" name=""/>
        <dsp:cNvSpPr/>
      </dsp:nvSpPr>
      <dsp:spPr>
        <a:xfrm>
          <a:off x="3447371" y="810860"/>
          <a:ext cx="569546" cy="28477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600" kern="1200"/>
            <a:t>Codigo</a:t>
          </a:r>
        </a:p>
      </dsp:txBody>
      <dsp:txXfrm>
        <a:off x="3447371" y="810860"/>
        <a:ext cx="569546" cy="284773"/>
      </dsp:txXfrm>
    </dsp:sp>
    <dsp:sp modelId="{94E08C98-EF7C-4AAF-8C63-11DDA1109B9A}">
      <dsp:nvSpPr>
        <dsp:cNvPr id="0" name=""/>
        <dsp:cNvSpPr/>
      </dsp:nvSpPr>
      <dsp:spPr>
        <a:xfrm>
          <a:off x="3994136" y="406482"/>
          <a:ext cx="569546" cy="284773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600" kern="1200"/>
            <a:t>Pruebas</a:t>
          </a:r>
        </a:p>
      </dsp:txBody>
      <dsp:txXfrm>
        <a:off x="3994136" y="406482"/>
        <a:ext cx="569546" cy="284773"/>
      </dsp:txXfrm>
    </dsp:sp>
    <dsp:sp modelId="{073CA163-D5E8-4F2C-A336-387BECB396FC}">
      <dsp:nvSpPr>
        <dsp:cNvPr id="0" name=""/>
        <dsp:cNvSpPr/>
      </dsp:nvSpPr>
      <dsp:spPr>
        <a:xfrm>
          <a:off x="4136522" y="810860"/>
          <a:ext cx="569546" cy="28477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600" kern="1200"/>
            <a:t>Plan d epruebas unitarias</a:t>
          </a:r>
        </a:p>
      </dsp:txBody>
      <dsp:txXfrm>
        <a:off x="4136522" y="810860"/>
        <a:ext cx="569546" cy="284773"/>
      </dsp:txXfrm>
    </dsp:sp>
    <dsp:sp modelId="{0B86D997-193E-4934-931B-FA7D3F09B445}">
      <dsp:nvSpPr>
        <dsp:cNvPr id="0" name=""/>
        <dsp:cNvSpPr/>
      </dsp:nvSpPr>
      <dsp:spPr>
        <a:xfrm>
          <a:off x="4136522" y="1215238"/>
          <a:ext cx="569546" cy="28477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600" kern="1200"/>
            <a:t>Plan de pruebas funcionales</a:t>
          </a:r>
        </a:p>
      </dsp:txBody>
      <dsp:txXfrm>
        <a:off x="4136522" y="1215238"/>
        <a:ext cx="569546" cy="284773"/>
      </dsp:txXfrm>
    </dsp:sp>
    <dsp:sp modelId="{2BC5F90C-4D67-47B7-AA16-E09E97E43985}">
      <dsp:nvSpPr>
        <dsp:cNvPr id="0" name=""/>
        <dsp:cNvSpPr/>
      </dsp:nvSpPr>
      <dsp:spPr>
        <a:xfrm>
          <a:off x="4683287" y="406482"/>
          <a:ext cx="569546" cy="284773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600" kern="1200"/>
            <a:t>Despliegue</a:t>
          </a:r>
        </a:p>
      </dsp:txBody>
      <dsp:txXfrm>
        <a:off x="4683287" y="406482"/>
        <a:ext cx="569546" cy="284773"/>
      </dsp:txXfrm>
    </dsp:sp>
    <dsp:sp modelId="{96BBCCD9-FD62-495D-B882-C8C565713E57}">
      <dsp:nvSpPr>
        <dsp:cNvPr id="0" name=""/>
        <dsp:cNvSpPr/>
      </dsp:nvSpPr>
      <dsp:spPr>
        <a:xfrm>
          <a:off x="4825674" y="810860"/>
          <a:ext cx="569546" cy="28477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600" kern="1200"/>
            <a:t>Plan de despliegue</a:t>
          </a:r>
        </a:p>
      </dsp:txBody>
      <dsp:txXfrm>
        <a:off x="4825674" y="810860"/>
        <a:ext cx="569546" cy="284773"/>
      </dsp:txXfrm>
    </dsp:sp>
    <dsp:sp modelId="{1D2812F0-6AB3-49E8-A547-941835736620}">
      <dsp:nvSpPr>
        <dsp:cNvPr id="0" name=""/>
        <dsp:cNvSpPr/>
      </dsp:nvSpPr>
      <dsp:spPr>
        <a:xfrm>
          <a:off x="4825674" y="1215238"/>
          <a:ext cx="569546" cy="28477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600" kern="1200"/>
            <a:t>Disgrama de despliegue</a:t>
          </a:r>
        </a:p>
      </dsp:txBody>
      <dsp:txXfrm>
        <a:off x="4825674" y="1215238"/>
        <a:ext cx="569546" cy="2847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F46EF-5FE2-4503-B567-B9AF4CD43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rup_ibpln.dot</Template>
  <TotalTime>25</TotalTime>
  <Pages>6</Pages>
  <Words>254</Words>
  <Characters>1400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Integration Build Plan</vt:lpstr>
      <vt:lpstr>Integration Build Plan</vt:lpstr>
    </vt:vector>
  </TitlesOfParts>
  <Company>&lt;Company Name&gt;</Company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Build Plan</dc:title>
  <dc:subject>&lt;FISIDEVELOPS&gt;</dc:subject>
  <dc:creator>LEO</dc:creator>
  <cp:keywords/>
  <dc:description/>
  <cp:lastModifiedBy>leo sagarvinaga muñoz</cp:lastModifiedBy>
  <cp:revision>15</cp:revision>
  <cp:lastPrinted>2014-06-08T17:11:00Z</cp:lastPrinted>
  <dcterms:created xsi:type="dcterms:W3CDTF">2014-06-08T17:07:00Z</dcterms:created>
  <dcterms:modified xsi:type="dcterms:W3CDTF">2014-06-08T19:43:00Z</dcterms:modified>
</cp:coreProperties>
</file>